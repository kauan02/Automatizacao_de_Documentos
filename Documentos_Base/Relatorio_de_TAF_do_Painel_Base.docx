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3636" w14:textId="77777777" w:rsidR="00B3322C" w:rsidRPr="00A3003C" w:rsidRDefault="00B3322C">
      <w:pPr>
        <w:rPr>
          <w:sz w:val="2"/>
        </w:rPr>
      </w:pPr>
    </w:p>
    <w:p w14:paraId="7695A3FC" w14:textId="77777777" w:rsidR="00552664" w:rsidRPr="00A3003C" w:rsidRDefault="00552664" w:rsidP="00552664">
      <w:pPr>
        <w:rPr>
          <w:sz w:val="2"/>
        </w:rPr>
      </w:pPr>
    </w:p>
    <w:p w14:paraId="65C0E9D0" w14:textId="77777777" w:rsidR="00552664" w:rsidRPr="00A3003C" w:rsidRDefault="00552664" w:rsidP="00552664">
      <w:pPr>
        <w:rPr>
          <w:sz w:val="2"/>
        </w:rPr>
      </w:pPr>
    </w:p>
    <w:tbl>
      <w:tblPr>
        <w:tblW w:w="99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21"/>
        <w:gridCol w:w="807"/>
        <w:gridCol w:w="334"/>
        <w:gridCol w:w="518"/>
        <w:gridCol w:w="21"/>
        <w:gridCol w:w="21"/>
        <w:gridCol w:w="426"/>
        <w:gridCol w:w="348"/>
        <w:gridCol w:w="20"/>
        <w:gridCol w:w="18"/>
        <w:gridCol w:w="615"/>
        <w:gridCol w:w="179"/>
        <w:gridCol w:w="787"/>
        <w:gridCol w:w="867"/>
        <w:gridCol w:w="86"/>
        <w:gridCol w:w="355"/>
        <w:gridCol w:w="552"/>
        <w:gridCol w:w="58"/>
        <w:gridCol w:w="966"/>
        <w:gridCol w:w="918"/>
        <w:gridCol w:w="21"/>
        <w:gridCol w:w="21"/>
        <w:gridCol w:w="647"/>
        <w:gridCol w:w="325"/>
        <w:gridCol w:w="227"/>
        <w:gridCol w:w="311"/>
        <w:gridCol w:w="432"/>
        <w:gridCol w:w="21"/>
        <w:gridCol w:w="21"/>
      </w:tblGrid>
      <w:tr w:rsidR="00327C9E" w:rsidRPr="00A3003C" w14:paraId="1402DF45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378"/>
          <w:jc w:val="center"/>
        </w:trPr>
        <w:tc>
          <w:tcPr>
            <w:tcW w:w="1701" w:type="dxa"/>
            <w:gridSpan w:val="5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4D6C6BA" w14:textId="77777777" w:rsidR="00327C9E" w:rsidRPr="00A3003C" w:rsidRDefault="00327C9E" w:rsidP="00327C9E">
            <w:pPr>
              <w:pStyle w:val="Ttulo1"/>
              <w:ind w:right="141"/>
              <w:jc w:val="center"/>
              <w:rPr>
                <w:lang w:val="pt-BR"/>
              </w:rPr>
            </w:pPr>
          </w:p>
        </w:tc>
        <w:tc>
          <w:tcPr>
            <w:tcW w:w="3346" w:type="dxa"/>
            <w:gridSpan w:val="9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29235" w14:textId="77777777" w:rsidR="00327C9E" w:rsidRPr="00A3003C" w:rsidRDefault="00327C9E" w:rsidP="00327C9E">
            <w:pPr>
              <w:ind w:right="14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03C">
              <w:rPr>
                <w:rFonts w:ascii="Arial" w:hAnsi="Arial"/>
                <w:b/>
                <w:sz w:val="18"/>
                <w:szCs w:val="18"/>
              </w:rPr>
              <w:t>RELATÓRIO</w:t>
            </w:r>
          </w:p>
        </w:tc>
        <w:tc>
          <w:tcPr>
            <w:tcW w:w="35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7FFBD6A" w14:textId="77777777" w:rsidR="00327C9E" w:rsidRPr="00A3003C" w:rsidRDefault="00327C9E" w:rsidP="00327C9E">
            <w:pPr>
              <w:pStyle w:val="Ttulo4"/>
              <w:spacing w:before="20"/>
              <w:ind w:left="57" w:right="141"/>
              <w:rPr>
                <w:b w:val="0"/>
                <w:bCs/>
                <w:caps/>
                <w:color w:val="000000"/>
                <w:sz w:val="8"/>
              </w:rPr>
            </w:pPr>
            <w:r w:rsidRPr="00A3003C">
              <w:rPr>
                <w:b w:val="0"/>
                <w:bCs/>
                <w:color w:val="000000"/>
              </w:rPr>
              <w:t>Nº:</w:t>
            </w:r>
          </w:p>
        </w:tc>
        <w:tc>
          <w:tcPr>
            <w:tcW w:w="4520" w:type="dxa"/>
            <w:gridSpan w:val="1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9127442" w14:textId="77777777" w:rsidR="00327C9E" w:rsidRPr="00A3003C" w:rsidRDefault="00327C9E" w:rsidP="00327C9E">
            <w:pPr>
              <w:ind w:right="141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105235">
              <w:rPr>
                <w:rFonts w:ascii="Arial" w:hAnsi="Arial" w:cs="Arial"/>
                <w:b/>
                <w:sz w:val="18"/>
                <w:szCs w:val="18"/>
              </w:rPr>
              <w:t>&lt;CODIGO_DOCUMENTO&gt;</w:t>
            </w:r>
          </w:p>
        </w:tc>
      </w:tr>
      <w:tr w:rsidR="001D3691" w:rsidRPr="00A3003C" w14:paraId="784B35C7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1" w:type="dxa"/>
          <w:wAfter w:w="21" w:type="dxa"/>
          <w:cantSplit/>
          <w:trHeight w:hRule="exact" w:val="324"/>
          <w:jc w:val="center"/>
        </w:trPr>
        <w:tc>
          <w:tcPr>
            <w:tcW w:w="1701" w:type="dxa"/>
            <w:gridSpan w:val="5"/>
            <w:tcBorders>
              <w:left w:val="single" w:sz="12" w:space="0" w:color="auto"/>
              <w:right w:val="single" w:sz="6" w:space="0" w:color="auto"/>
            </w:tcBorders>
          </w:tcPr>
          <w:p w14:paraId="4D3C24FF" w14:textId="77777777" w:rsidR="001D3691" w:rsidRPr="00A3003C" w:rsidRDefault="001D3691" w:rsidP="00C1326C">
            <w:pPr>
              <w:ind w:right="141"/>
              <w:jc w:val="center"/>
              <w:rPr>
                <w:color w:val="000000"/>
              </w:rPr>
            </w:pPr>
            <w:r w:rsidRPr="00A3003C">
              <w:rPr>
                <w:rFonts w:ascii="Times New Roman" w:hAnsi="Times New Roman"/>
                <w:sz w:val="24"/>
                <w:szCs w:val="24"/>
              </w:rPr>
              <w:pict w14:anchorId="166DD4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77" type="#_x0000_t75" style="position:absolute;left:0;text-align:left;margin-left:1.5pt;margin-top:6.45pt;width:79.95pt;height:20.55pt;z-index:415;mso-position-horizontal-relative:margin;mso-position-vertical-relative:margin">
                  <v:imagedata r:id="rId12" o:title="Logo_TAG_COR"/>
                  <w10:wrap type="square" anchorx="margin" anchory="margin"/>
                </v:shape>
              </w:pict>
            </w:r>
          </w:p>
        </w:tc>
        <w:tc>
          <w:tcPr>
            <w:tcW w:w="8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6416B1" w14:textId="77777777" w:rsidR="001D3691" w:rsidRPr="00A3003C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i/>
                <w:caps/>
                <w:color w:val="000000"/>
                <w:sz w:val="12"/>
              </w:rPr>
            </w:pPr>
            <w:r w:rsidRPr="00A3003C">
              <w:rPr>
                <w:rFonts w:ascii="Arial" w:hAnsi="Arial" w:cs="Arial"/>
                <w:caps/>
                <w:color w:val="000000"/>
                <w:sz w:val="12"/>
              </w:rPr>
              <w:t>CLIENTE:</w:t>
            </w:r>
          </w:p>
        </w:tc>
        <w:tc>
          <w:tcPr>
            <w:tcW w:w="5422" w:type="dxa"/>
            <w:gridSpan w:val="1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5C745C9" w14:textId="77777777" w:rsidR="001D3691" w:rsidRPr="00A3003C" w:rsidRDefault="001D3691" w:rsidP="00C1326C">
            <w:pPr>
              <w:pStyle w:val="Cabealho"/>
              <w:ind w:left="-248" w:right="141"/>
              <w:jc w:val="center"/>
              <w:rPr>
                <w:rFonts w:ascii="Arial" w:hAnsi="Arial"/>
                <w:b/>
                <w:color w:val="000000"/>
                <w:sz w:val="18"/>
                <w:szCs w:val="18"/>
                <w:lang w:val="pt-BR" w:eastAsia="pt-BR"/>
              </w:rPr>
            </w:pPr>
            <w:r w:rsidRPr="00A3003C">
              <w:rPr>
                <w:rFonts w:ascii="Arial" w:hAnsi="Arial"/>
                <w:b/>
                <w:color w:val="000000"/>
                <w:sz w:val="18"/>
                <w:szCs w:val="18"/>
                <w:lang w:val="pt-BR" w:eastAsia="pt-BR"/>
              </w:rPr>
              <w:t>TRANSPORTADORA ASSOCIADA DE GÁS S.A. - TAG</w:t>
            </w:r>
          </w:p>
        </w:tc>
        <w:tc>
          <w:tcPr>
            <w:tcW w:w="6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CD26C7" w14:textId="77777777" w:rsidR="001D3691" w:rsidRPr="00A3003C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caps/>
                <w:color w:val="000000"/>
                <w:sz w:val="12"/>
              </w:rPr>
            </w:pPr>
            <w:r w:rsidRPr="00A3003C">
              <w:rPr>
                <w:rFonts w:ascii="Arial" w:hAnsi="Arial" w:cs="Arial"/>
                <w:caps/>
                <w:color w:val="000000"/>
                <w:sz w:val="12"/>
              </w:rPr>
              <w:t>FOLHA:</w:t>
            </w: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1559CBF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3003C">
              <w:rPr>
                <w:rStyle w:val="Nmerodepgina"/>
                <w:rFonts w:ascii="Arial" w:hAnsi="Arial" w:cs="Arial"/>
                <w:b/>
                <w:color w:val="000000"/>
                <w:sz w:val="18"/>
                <w:szCs w:val="18"/>
              </w:rPr>
              <w:fldChar w:fldCharType="begin"/>
            </w:r>
            <w:r w:rsidRPr="00A3003C">
              <w:rPr>
                <w:rStyle w:val="Nmerodepgina"/>
                <w:rFonts w:ascii="Arial" w:hAnsi="Arial" w:cs="Arial"/>
                <w:b/>
                <w:color w:val="000000"/>
                <w:sz w:val="18"/>
                <w:szCs w:val="18"/>
              </w:rPr>
              <w:instrText xml:space="preserve"> PAGE </w:instrText>
            </w:r>
            <w:r w:rsidRPr="00A3003C">
              <w:rPr>
                <w:rStyle w:val="Nmerodepgina"/>
                <w:rFonts w:ascii="Arial" w:hAnsi="Arial" w:cs="Arial"/>
                <w:b/>
                <w:color w:val="000000"/>
                <w:sz w:val="18"/>
                <w:szCs w:val="18"/>
              </w:rPr>
              <w:fldChar w:fldCharType="separate"/>
            </w:r>
            <w:r w:rsidR="00C145E5">
              <w:rPr>
                <w:rStyle w:val="Nmerodepgina"/>
                <w:rFonts w:ascii="Arial" w:hAnsi="Arial" w:cs="Arial"/>
                <w:b/>
                <w:noProof/>
                <w:color w:val="000000"/>
                <w:sz w:val="18"/>
                <w:szCs w:val="18"/>
              </w:rPr>
              <w:t>1</w:t>
            </w:r>
            <w:r w:rsidRPr="00A3003C">
              <w:rPr>
                <w:rStyle w:val="Nmerodepgina"/>
                <w:rFonts w:ascii="Arial" w:hAnsi="Arial" w:cs="Arial"/>
                <w:b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1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bottom"/>
          </w:tcPr>
          <w:p w14:paraId="7C6B4059" w14:textId="77777777" w:rsidR="001D3691" w:rsidRPr="00A3003C" w:rsidRDefault="001D3691" w:rsidP="00C1326C">
            <w:pPr>
              <w:spacing w:before="100" w:beforeAutospacing="1" w:after="100" w:afterAutospacing="1" w:line="360" w:lineRule="auto"/>
              <w:ind w:right="141"/>
              <w:jc w:val="center"/>
              <w:rPr>
                <w:rFonts w:ascii="Arial" w:hAnsi="Arial" w:cs="Arial"/>
                <w:b/>
                <w:color w:val="000000"/>
                <w:position w:val="-4"/>
                <w:sz w:val="14"/>
                <w:szCs w:val="14"/>
              </w:rPr>
            </w:pPr>
            <w:r w:rsidRPr="00A3003C">
              <w:rPr>
                <w:rFonts w:ascii="Arial" w:hAnsi="Arial" w:cs="Arial"/>
                <w:b/>
                <w:color w:val="000000"/>
                <w:position w:val="-4"/>
                <w:sz w:val="14"/>
                <w:szCs w:val="14"/>
              </w:rPr>
              <w:t>de</w:t>
            </w:r>
          </w:p>
        </w:tc>
        <w:tc>
          <w:tcPr>
            <w:tcW w:w="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9908500" w14:textId="77777777" w:rsidR="001D3691" w:rsidRPr="00A3003C" w:rsidRDefault="00DF7745" w:rsidP="00D07F83">
            <w:pPr>
              <w:ind w:right="141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 w:rsidR="00457D9D" w:rsidRPr="00A3003C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1D3691" w:rsidRPr="00A3003C" w14:paraId="48CDCDFF" w14:textId="77777777" w:rsidTr="00594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" w:type="dxa"/>
          <w:cantSplit/>
          <w:trHeight w:hRule="exact" w:val="513"/>
          <w:jc w:val="center"/>
        </w:trPr>
        <w:tc>
          <w:tcPr>
            <w:tcW w:w="1701" w:type="dxa"/>
            <w:gridSpan w:val="5"/>
            <w:tcBorders>
              <w:left w:val="single" w:sz="12" w:space="0" w:color="auto"/>
              <w:right w:val="single" w:sz="6" w:space="0" w:color="auto"/>
            </w:tcBorders>
          </w:tcPr>
          <w:p w14:paraId="785AF8E5" w14:textId="77777777" w:rsidR="001D3691" w:rsidRPr="00A3003C" w:rsidRDefault="001D3691" w:rsidP="00C1326C">
            <w:pPr>
              <w:ind w:right="141"/>
              <w:jc w:val="center"/>
              <w:rPr>
                <w:color w:val="000000"/>
              </w:rPr>
            </w:pPr>
          </w:p>
        </w:tc>
        <w:tc>
          <w:tcPr>
            <w:tcW w:w="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0B4EB8" w14:textId="77777777" w:rsidR="001D3691" w:rsidRPr="00A3003C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i/>
                <w:caps/>
                <w:color w:val="000000"/>
                <w:sz w:val="12"/>
              </w:rPr>
            </w:pPr>
            <w:r w:rsidRPr="00A3003C">
              <w:rPr>
                <w:rFonts w:ascii="Arial" w:hAnsi="Arial" w:cs="Arial"/>
                <w:caps/>
                <w:color w:val="000000"/>
                <w:sz w:val="12"/>
              </w:rPr>
              <w:t>PROGRAMA:</w:t>
            </w:r>
          </w:p>
        </w:tc>
        <w:tc>
          <w:tcPr>
            <w:tcW w:w="5421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D7C77B" w14:textId="77777777" w:rsidR="001D3691" w:rsidRPr="00A3003C" w:rsidRDefault="00D12D4B" w:rsidP="00A31E3A">
            <w:pPr>
              <w:ind w:left="-103" w:right="141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A3003C">
              <w:rPr>
                <w:rFonts w:ascii="Arial" w:hAnsi="Arial"/>
                <w:b/>
                <w:sz w:val="18"/>
                <w:szCs w:val="18"/>
              </w:rPr>
              <w:t>SUBSTITUIÇÃO DE CLPS POR OBSOLESCÊNCIA</w:t>
            </w:r>
          </w:p>
        </w:tc>
        <w:tc>
          <w:tcPr>
            <w:tcW w:w="1984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A0C7CF8" w14:textId="77777777" w:rsidR="001D3691" w:rsidRPr="00A3003C" w:rsidRDefault="001D3691" w:rsidP="00C1326C">
            <w:pPr>
              <w:tabs>
                <w:tab w:val="center" w:pos="910"/>
              </w:tabs>
              <w:ind w:right="142"/>
              <w:rPr>
                <w:rFonts w:ascii="Arial" w:hAnsi="Arial" w:cs="Arial"/>
                <w:caps/>
                <w:sz w:val="12"/>
              </w:rPr>
            </w:pPr>
            <w:r w:rsidRPr="00A3003C">
              <w:rPr>
                <w:rFonts w:ascii="Arial" w:hAnsi="Arial" w:cs="Arial"/>
                <w:caps/>
                <w:sz w:val="12"/>
              </w:rPr>
              <w:t xml:space="preserve"> OT/SS/CC:</w:t>
            </w:r>
            <w:r w:rsidRPr="00A3003C">
              <w:rPr>
                <w:rFonts w:ascii="Arial" w:hAnsi="Arial" w:cs="Arial"/>
                <w:caps/>
                <w:sz w:val="12"/>
              </w:rPr>
              <w:tab/>
            </w:r>
          </w:p>
          <w:p w14:paraId="5C231447" w14:textId="77777777" w:rsidR="001D3691" w:rsidRPr="00A3003C" w:rsidRDefault="00327C9E" w:rsidP="00C1326C">
            <w:pPr>
              <w:tabs>
                <w:tab w:val="center" w:pos="910"/>
              </w:tabs>
              <w:jc w:val="center"/>
              <w:rPr>
                <w:rFonts w:ascii="Arial" w:hAnsi="Arial"/>
                <w:b/>
                <w:szCs w:val="16"/>
              </w:rPr>
            </w:pPr>
            <w:r>
              <w:rPr>
                <w:rFonts w:ascii="Arial" w:hAnsi="Arial"/>
                <w:b/>
                <w:szCs w:val="16"/>
              </w:rPr>
              <w:t>&lt;OT/SS/CC&gt;</w:t>
            </w:r>
          </w:p>
        </w:tc>
      </w:tr>
      <w:tr w:rsidR="001D3691" w:rsidRPr="00A3003C" w14:paraId="46104F8B" w14:textId="77777777" w:rsidTr="00742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410"/>
          <w:jc w:val="center"/>
        </w:trPr>
        <w:tc>
          <w:tcPr>
            <w:tcW w:w="1701" w:type="dxa"/>
            <w:gridSpan w:val="5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648030" w14:textId="77777777" w:rsidR="001D3691" w:rsidRPr="00A3003C" w:rsidRDefault="001D3691" w:rsidP="00C1326C">
            <w:pPr>
              <w:tabs>
                <w:tab w:val="left" w:pos="1526"/>
              </w:tabs>
              <w:ind w:right="141"/>
              <w:rPr>
                <w:color w:val="000000"/>
              </w:rPr>
            </w:pPr>
          </w:p>
        </w:tc>
        <w:tc>
          <w:tcPr>
            <w:tcW w:w="8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966F08" w14:textId="77777777" w:rsidR="001D3691" w:rsidRPr="00A3003C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i/>
                <w:caps/>
                <w:color w:val="000000"/>
                <w:sz w:val="12"/>
              </w:rPr>
            </w:pPr>
            <w:r w:rsidRPr="00A3003C">
              <w:rPr>
                <w:rFonts w:ascii="Arial" w:hAnsi="Arial" w:cs="Arial"/>
                <w:caps/>
                <w:color w:val="000000"/>
                <w:sz w:val="12"/>
              </w:rPr>
              <w:t>ÁREA:</w:t>
            </w:r>
          </w:p>
        </w:tc>
        <w:tc>
          <w:tcPr>
            <w:tcW w:w="5425" w:type="dxa"/>
            <w:gridSpan w:val="1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2E4538" w14:textId="77777777" w:rsidR="001D3691" w:rsidRPr="00A3003C" w:rsidRDefault="00926EAD" w:rsidP="00571166">
            <w:pPr>
              <w:ind w:left="-103" w:right="14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03C">
              <w:rPr>
                <w:rFonts w:ascii="Arial" w:hAnsi="Arial"/>
                <w:b/>
                <w:sz w:val="18"/>
                <w:szCs w:val="18"/>
              </w:rPr>
              <w:t xml:space="preserve">PONTO DE ENTREGA - </w:t>
            </w:r>
            <w:r w:rsidR="00327C9E">
              <w:rPr>
                <w:rFonts w:ascii="Arial" w:hAnsi="Arial"/>
                <w:b/>
                <w:sz w:val="18"/>
                <w:szCs w:val="18"/>
              </w:rPr>
              <w:t>&lt;BASE_TITULO&gt;</w:t>
            </w:r>
            <w:r w:rsidRPr="00A3003C">
              <w:rPr>
                <w:rFonts w:ascii="Arial" w:hAnsi="Arial"/>
                <w:b/>
                <w:sz w:val="18"/>
                <w:szCs w:val="18"/>
              </w:rPr>
              <w:t xml:space="preserve"> - </w:t>
            </w:r>
            <w:r w:rsidR="00327C9E">
              <w:rPr>
                <w:rFonts w:ascii="Arial" w:hAnsi="Arial"/>
                <w:b/>
                <w:sz w:val="18"/>
                <w:szCs w:val="18"/>
              </w:rPr>
              <w:t>&lt;</w:t>
            </w:r>
            <w:r w:rsidRPr="00A3003C">
              <w:rPr>
                <w:rFonts w:ascii="Arial" w:hAnsi="Arial"/>
                <w:b/>
                <w:sz w:val="18"/>
                <w:szCs w:val="18"/>
              </w:rPr>
              <w:t>ES</w:t>
            </w:r>
            <w:r w:rsidR="00327C9E">
              <w:rPr>
                <w:rFonts w:ascii="Arial" w:hAnsi="Arial"/>
                <w:b/>
                <w:sz w:val="18"/>
                <w:szCs w:val="18"/>
              </w:rPr>
              <w:t>TADO&gt;</w:t>
            </w:r>
          </w:p>
        </w:tc>
        <w:tc>
          <w:tcPr>
            <w:tcW w:w="19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261D7" w14:textId="77777777" w:rsidR="001D3691" w:rsidRPr="00A3003C" w:rsidRDefault="00D12D4B" w:rsidP="00C1326C">
            <w:pPr>
              <w:ind w:left="3" w:hanging="694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="005967E9" w:rsidRPr="00A3003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A3003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</w:t>
            </w:r>
            <w:r w:rsidR="00891AAB" w:rsidRPr="00A3003C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INTERNO</w:t>
            </w:r>
          </w:p>
        </w:tc>
      </w:tr>
      <w:tr w:rsidR="001D3691" w:rsidRPr="00A3003C" w14:paraId="2D544E1C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81"/>
          <w:jc w:val="center"/>
        </w:trPr>
        <w:tc>
          <w:tcPr>
            <w:tcW w:w="1701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bottom"/>
          </w:tcPr>
          <w:p w14:paraId="7AC86A8C" w14:textId="77777777" w:rsidR="001D3691" w:rsidRPr="00A3003C" w:rsidRDefault="001D3691" w:rsidP="00C1326C">
            <w:pPr>
              <w:pStyle w:val="Cabealho"/>
              <w:ind w:left="4" w:right="141"/>
              <w:jc w:val="center"/>
              <w:rPr>
                <w:rFonts w:ascii="Arial" w:hAnsi="Arial" w:cs="Arial"/>
                <w:b/>
                <w:color w:val="000000"/>
                <w:sz w:val="12"/>
                <w:szCs w:val="12"/>
                <w:lang w:val="pt-BR" w:eastAsia="pt-BR"/>
              </w:rPr>
            </w:pPr>
            <w:bookmarkStart w:id="0" w:name="_Hlk244426915"/>
          </w:p>
          <w:p w14:paraId="75AC8201" w14:textId="77777777" w:rsidR="001D3691" w:rsidRPr="00A3003C" w:rsidRDefault="00327C9E" w:rsidP="00C1326C">
            <w:pPr>
              <w:pStyle w:val="Cabealho"/>
              <w:ind w:left="4"/>
              <w:jc w:val="center"/>
              <w:rPr>
                <w:rFonts w:ascii="Arial" w:hAnsi="Arial" w:cs="Arial"/>
                <w:b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b/>
                <w:sz w:val="20"/>
                <w:lang w:val="pt-BR" w:eastAsia="pt-BR"/>
              </w:rPr>
              <w:t>INTERNO</w:t>
            </w:r>
          </w:p>
          <w:p w14:paraId="76045805" w14:textId="77777777" w:rsidR="001D3691" w:rsidRPr="00A3003C" w:rsidRDefault="001D3691" w:rsidP="00C1326C">
            <w:pPr>
              <w:pStyle w:val="Cabealho"/>
              <w:ind w:left="4" w:right="141"/>
              <w:jc w:val="center"/>
              <w:rPr>
                <w:rFonts w:ascii="Arial" w:hAnsi="Arial" w:cs="Arial"/>
                <w:b/>
                <w:color w:val="000000"/>
                <w:sz w:val="20"/>
                <w:lang w:val="pt-BR" w:eastAsia="pt-BR"/>
              </w:rPr>
            </w:pPr>
          </w:p>
        </w:tc>
        <w:tc>
          <w:tcPr>
            <w:tcW w:w="6237" w:type="dxa"/>
            <w:gridSpan w:val="1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B1BB2B" w14:textId="77777777" w:rsidR="001D3691" w:rsidRPr="00A3003C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A3003C">
              <w:rPr>
                <w:rFonts w:ascii="Arial" w:hAnsi="Arial" w:cs="Arial"/>
                <w:color w:val="000000"/>
                <w:sz w:val="12"/>
              </w:rPr>
              <w:t>TÍTULO:</w:t>
            </w:r>
          </w:p>
          <w:p w14:paraId="00662423" w14:textId="77777777" w:rsidR="001D3691" w:rsidRPr="00A3003C" w:rsidRDefault="00327C9E" w:rsidP="007E6723">
            <w:pPr>
              <w:pStyle w:val="Cabealho"/>
              <w:tabs>
                <w:tab w:val="left" w:pos="2587"/>
              </w:tabs>
              <w:ind w:left="573" w:right="-3"/>
              <w:jc w:val="center"/>
              <w:rPr>
                <w:rFonts w:ascii="Arial" w:hAnsi="Arial" w:cs="Arial"/>
                <w:b/>
                <w:caps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&lt;PAINEL&gt; - </w:t>
            </w:r>
            <w:r w:rsidR="00926EAD" w:rsidRPr="00A3003C">
              <w:rPr>
                <w:rFonts w:ascii="Arial" w:hAnsi="Arial" w:cs="Arial"/>
                <w:b/>
                <w:sz w:val="20"/>
                <w:lang w:val="pt-BR"/>
              </w:rPr>
              <w:t>RELATÓRIO DE TAF DO PAINEL</w:t>
            </w:r>
          </w:p>
        </w:tc>
        <w:tc>
          <w:tcPr>
            <w:tcW w:w="1984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6984F913" w14:textId="77777777" w:rsidR="001D3691" w:rsidRPr="00A3003C" w:rsidRDefault="001D3691" w:rsidP="00C1326C">
            <w:pPr>
              <w:tabs>
                <w:tab w:val="center" w:pos="910"/>
              </w:tabs>
              <w:ind w:right="142"/>
              <w:rPr>
                <w:rFonts w:ascii="Arial" w:hAnsi="Arial" w:cs="Arial"/>
                <w:caps/>
                <w:sz w:val="12"/>
              </w:rPr>
            </w:pPr>
            <w:r w:rsidRPr="00A3003C">
              <w:rPr>
                <w:rFonts w:ascii="Arial" w:hAnsi="Arial" w:cs="Arial"/>
                <w:caps/>
                <w:sz w:val="12"/>
              </w:rPr>
              <w:t xml:space="preserve"> CLASSIFICAÇÃO:</w:t>
            </w:r>
          </w:p>
        </w:tc>
      </w:tr>
      <w:tr w:rsidR="001D3691" w:rsidRPr="00A3003C" w14:paraId="5FB116AC" w14:textId="77777777" w:rsidTr="006C0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552"/>
          <w:jc w:val="center"/>
        </w:trPr>
        <w:tc>
          <w:tcPr>
            <w:tcW w:w="1701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164541DF" w14:textId="77777777" w:rsidR="001D3691" w:rsidRPr="00A3003C" w:rsidRDefault="001D3691" w:rsidP="00C1326C">
            <w:pPr>
              <w:pStyle w:val="Cabealho"/>
              <w:ind w:left="4" w:right="141"/>
              <w:jc w:val="center"/>
              <w:rPr>
                <w:rFonts w:ascii="Arial" w:hAnsi="Arial" w:cs="Arial"/>
                <w:b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6237" w:type="dxa"/>
            <w:gridSpan w:val="16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FCB63D" w14:textId="77777777" w:rsidR="001D3691" w:rsidRPr="00A3003C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984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84522" w14:textId="77777777" w:rsidR="001D3691" w:rsidRPr="00A3003C" w:rsidRDefault="00327C9E" w:rsidP="00C1326C">
            <w:pPr>
              <w:tabs>
                <w:tab w:val="center" w:pos="910"/>
              </w:tabs>
              <w:ind w:right="142"/>
              <w:jc w:val="center"/>
              <w:rPr>
                <w:rFonts w:ascii="Arial" w:hAnsi="Arial" w:cs="Arial"/>
                <w:b/>
                <w:bCs/>
                <w:cap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</w:rPr>
              <w:t>INTERNO</w:t>
            </w:r>
          </w:p>
        </w:tc>
      </w:tr>
      <w:bookmarkEnd w:id="0"/>
      <w:tr w:rsidR="001D3691" w:rsidRPr="00A3003C" w14:paraId="344B722B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70"/>
          <w:jc w:val="center"/>
        </w:trPr>
        <w:tc>
          <w:tcPr>
            <w:tcW w:w="4961" w:type="dxa"/>
            <w:gridSpan w:val="13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27BF9EED" w14:textId="77777777" w:rsidR="001D3691" w:rsidRPr="00A3003C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A3003C">
              <w:rPr>
                <w:rFonts w:ascii="Arial" w:hAnsi="Arial" w:cs="Arial"/>
                <w:color w:val="000000"/>
                <w:sz w:val="12"/>
              </w:rPr>
              <w:t>EMPRESA CONTRATADA:</w:t>
            </w:r>
          </w:p>
        </w:tc>
        <w:tc>
          <w:tcPr>
            <w:tcW w:w="4961" w:type="dxa"/>
            <w:gridSpan w:val="15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7D40A6C9" w14:textId="77777777" w:rsidR="001D3691" w:rsidRPr="00A3003C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A3003C">
              <w:rPr>
                <w:rFonts w:ascii="Arial" w:hAnsi="Arial" w:cs="Arial"/>
                <w:color w:val="000000"/>
                <w:sz w:val="12"/>
              </w:rPr>
              <w:t>RESPONSÁVEL TÉCNICO / RÚBRICA:</w:t>
            </w:r>
            <w:r w:rsidRPr="00A3003C">
              <w:rPr>
                <w:rFonts w:ascii="Arial" w:hAnsi="Arial" w:cs="Arial"/>
                <w:color w:val="000000"/>
                <w:szCs w:val="16"/>
              </w:rPr>
              <w:t xml:space="preserve"> </w:t>
            </w:r>
          </w:p>
        </w:tc>
      </w:tr>
      <w:tr w:rsidR="001D3691" w:rsidRPr="00A3003C" w14:paraId="42E8FCFD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70"/>
          <w:jc w:val="center"/>
        </w:trPr>
        <w:tc>
          <w:tcPr>
            <w:tcW w:w="4961" w:type="dxa"/>
            <w:gridSpan w:val="13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D67ACEB" w14:textId="77777777" w:rsidR="001D3691" w:rsidRPr="00A3003C" w:rsidRDefault="00D12D4B" w:rsidP="00C1326C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003C">
              <w:rPr>
                <w:rFonts w:ascii="Arial" w:hAnsi="Arial" w:cs="Arial"/>
                <w:color w:val="000000"/>
                <w:sz w:val="14"/>
                <w:szCs w:val="14"/>
              </w:rPr>
              <w:t>SENSIA / ROCKWELL</w:t>
            </w:r>
          </w:p>
        </w:tc>
        <w:tc>
          <w:tcPr>
            <w:tcW w:w="4961" w:type="dxa"/>
            <w:gridSpan w:val="15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D619049" w14:textId="77777777" w:rsidR="001D3691" w:rsidRPr="00A3003C" w:rsidRDefault="00D12D4B" w:rsidP="00C1326C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Cs w:val="16"/>
              </w:rPr>
            </w:pPr>
            <w:r w:rsidRPr="00A3003C">
              <w:rPr>
                <w:rFonts w:ascii="Arial" w:hAnsi="Arial" w:cs="Arial"/>
                <w:color w:val="000000"/>
                <w:sz w:val="14"/>
                <w:szCs w:val="14"/>
              </w:rPr>
              <w:t>LUIZ DELICATO</w:t>
            </w:r>
          </w:p>
        </w:tc>
      </w:tr>
      <w:tr w:rsidR="001D3691" w:rsidRPr="00A3003C" w14:paraId="7D76EF07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70"/>
          <w:jc w:val="center"/>
        </w:trPr>
        <w:tc>
          <w:tcPr>
            <w:tcW w:w="3307" w:type="dxa"/>
            <w:gridSpan w:val="11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F3E3FC9" w14:textId="77777777" w:rsidR="001D3691" w:rsidRPr="00A3003C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A3003C">
              <w:rPr>
                <w:rFonts w:ascii="Arial" w:hAnsi="Arial" w:cs="Arial"/>
                <w:color w:val="000000"/>
                <w:sz w:val="12"/>
              </w:rPr>
              <w:t>N° CONTRATO:</w:t>
            </w:r>
          </w:p>
        </w:tc>
        <w:tc>
          <w:tcPr>
            <w:tcW w:w="264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2205F9" w14:textId="77777777" w:rsidR="001D3691" w:rsidRPr="00A3003C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A3003C">
              <w:rPr>
                <w:rFonts w:ascii="Arial" w:hAnsi="Arial" w:cs="Arial"/>
                <w:sz w:val="12"/>
              </w:rPr>
              <w:t>N° CREA:</w:t>
            </w:r>
          </w:p>
        </w:tc>
        <w:tc>
          <w:tcPr>
            <w:tcW w:w="3968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E4BCFFD" w14:textId="77777777" w:rsidR="001D3691" w:rsidRPr="00A3003C" w:rsidRDefault="001D3691" w:rsidP="00C1326C">
            <w:pPr>
              <w:widowControl w:val="0"/>
              <w:rPr>
                <w:rFonts w:ascii="Arial" w:hAnsi="Arial" w:cs="Arial"/>
                <w:szCs w:val="16"/>
              </w:rPr>
            </w:pPr>
            <w:r w:rsidRPr="00A3003C">
              <w:rPr>
                <w:rFonts w:ascii="Arial" w:hAnsi="Arial" w:cs="Arial"/>
                <w:color w:val="000000"/>
                <w:sz w:val="12"/>
              </w:rPr>
              <w:t>ARQUIVO ELETRÔNICO:</w:t>
            </w:r>
          </w:p>
        </w:tc>
      </w:tr>
      <w:tr w:rsidR="001D3691" w:rsidRPr="00A3003C" w14:paraId="674AC454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70"/>
          <w:jc w:val="center"/>
        </w:trPr>
        <w:tc>
          <w:tcPr>
            <w:tcW w:w="3307" w:type="dxa"/>
            <w:gridSpan w:val="11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BCE2BE" w14:textId="77777777" w:rsidR="001D3691" w:rsidRPr="00A3003C" w:rsidRDefault="00D12D4B" w:rsidP="00C1326C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Cs w:val="24"/>
              </w:rPr>
            </w:pPr>
            <w:r w:rsidRPr="00A3003C">
              <w:rPr>
                <w:rFonts w:ascii="Arial" w:hAnsi="Arial" w:cs="Arial"/>
                <w:color w:val="000000"/>
                <w:sz w:val="14"/>
                <w:szCs w:val="14"/>
              </w:rPr>
              <w:t>209013</w:t>
            </w:r>
          </w:p>
        </w:tc>
        <w:tc>
          <w:tcPr>
            <w:tcW w:w="2647" w:type="dxa"/>
            <w:gridSpan w:val="5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536EF6" w14:textId="77777777" w:rsidR="001D3691" w:rsidRPr="00A3003C" w:rsidRDefault="001D3691" w:rsidP="00C1326C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003C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D12D4B" w:rsidRPr="00A3003C">
              <w:rPr>
                <w:rFonts w:ascii="Arial" w:hAnsi="Arial" w:cs="Arial"/>
                <w:color w:val="000000"/>
                <w:sz w:val="14"/>
                <w:szCs w:val="14"/>
              </w:rPr>
              <w:t>5060545930-SP</w:t>
            </w:r>
          </w:p>
        </w:tc>
        <w:tc>
          <w:tcPr>
            <w:tcW w:w="3968" w:type="dxa"/>
            <w:gridSpan w:val="12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4A856" w14:textId="77777777" w:rsidR="001D3691" w:rsidRPr="00A3003C" w:rsidRDefault="001D3691" w:rsidP="00332490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003C">
              <w:rPr>
                <w:rFonts w:ascii="Arial" w:hAnsi="Arial" w:cs="Arial"/>
                <w:color w:val="000000"/>
                <w:sz w:val="14"/>
                <w:szCs w:val="14"/>
              </w:rPr>
              <w:t>WORD/2003</w:t>
            </w:r>
            <w:r w:rsidR="00327C9E">
              <w:rPr>
                <w:rFonts w:ascii="Arial" w:hAnsi="Arial" w:cs="Arial"/>
                <w:color w:val="000000"/>
                <w:sz w:val="14"/>
                <w:szCs w:val="14"/>
              </w:rPr>
              <w:t>&lt;CODIGO_DOCUMENTO&gt;.</w:t>
            </w:r>
            <w:r w:rsidRPr="00A3003C">
              <w:rPr>
                <w:rFonts w:ascii="Arial" w:hAnsi="Arial" w:cs="Arial"/>
                <w:color w:val="000000"/>
                <w:sz w:val="14"/>
                <w:szCs w:val="14"/>
              </w:rPr>
              <w:t>DOC</w:t>
            </w:r>
          </w:p>
        </w:tc>
      </w:tr>
      <w:tr w:rsidR="001D3691" w:rsidRPr="00A3003C" w14:paraId="47F4A875" w14:textId="77777777" w:rsidTr="006C02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567"/>
          <w:jc w:val="center"/>
        </w:trPr>
        <w:tc>
          <w:tcPr>
            <w:tcW w:w="9922" w:type="dxa"/>
            <w:gridSpan w:val="2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AC998" w14:textId="77777777" w:rsidR="001D3691" w:rsidRPr="00A3003C" w:rsidRDefault="001D3691" w:rsidP="00C1326C">
            <w:pPr>
              <w:pStyle w:val="Indice"/>
              <w:widowControl w:val="0"/>
              <w:spacing w:line="240" w:lineRule="auto"/>
              <w:ind w:right="141"/>
              <w:rPr>
                <w:rFonts w:ascii="Arial" w:hAnsi="Arial" w:cs="Arial"/>
                <w:b/>
                <w:bCs/>
                <w:color w:val="000000"/>
                <w:spacing w:val="0"/>
                <w:sz w:val="28"/>
                <w:szCs w:val="28"/>
                <w:lang w:eastAsia="pt-BR"/>
              </w:rPr>
            </w:pPr>
            <w:r w:rsidRPr="00A3003C">
              <w:rPr>
                <w:rFonts w:ascii="Arial" w:hAnsi="Arial" w:cs="Arial"/>
                <w:b/>
                <w:bCs/>
                <w:color w:val="000000"/>
                <w:spacing w:val="0"/>
                <w:sz w:val="28"/>
                <w:szCs w:val="28"/>
                <w:lang w:eastAsia="pt-BR"/>
              </w:rPr>
              <w:t>ÍNDICE DE REVISÕES</w:t>
            </w:r>
          </w:p>
        </w:tc>
      </w:tr>
      <w:tr w:rsidR="001D3691" w:rsidRPr="00A3003C" w14:paraId="5B973861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397"/>
          <w:jc w:val="center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F5AFC" w14:textId="77777777" w:rsidR="001D3691" w:rsidRPr="00A3003C" w:rsidRDefault="001D3691" w:rsidP="00C1326C">
            <w:pPr>
              <w:pStyle w:val="Indice"/>
              <w:widowControl w:val="0"/>
              <w:spacing w:line="240" w:lineRule="auto"/>
              <w:ind w:right="141"/>
              <w:rPr>
                <w:rFonts w:ascii="Arial" w:hAnsi="Arial" w:cs="Arial"/>
                <w:bCs/>
                <w:spacing w:val="0"/>
                <w:sz w:val="24"/>
                <w:szCs w:val="24"/>
                <w:lang w:eastAsia="pt-BR"/>
              </w:rPr>
            </w:pPr>
            <w:r w:rsidRPr="00A3003C">
              <w:rPr>
                <w:rFonts w:ascii="Arial" w:hAnsi="Arial" w:cs="Arial"/>
                <w:bCs/>
                <w:spacing w:val="0"/>
                <w:sz w:val="20"/>
                <w:lang w:eastAsia="pt-BR"/>
              </w:rPr>
              <w:t>REV.</w:t>
            </w:r>
          </w:p>
        </w:tc>
        <w:tc>
          <w:tcPr>
            <w:tcW w:w="9115" w:type="dxa"/>
            <w:gridSpan w:val="2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823E26" w14:textId="77777777" w:rsidR="001D3691" w:rsidRPr="00A3003C" w:rsidRDefault="001D3691" w:rsidP="00C1326C">
            <w:pPr>
              <w:pStyle w:val="Indice"/>
              <w:widowControl w:val="0"/>
              <w:spacing w:line="240" w:lineRule="auto"/>
              <w:ind w:right="141"/>
              <w:rPr>
                <w:rFonts w:ascii="Arial" w:hAnsi="Arial" w:cs="Arial"/>
                <w:bCs/>
                <w:color w:val="000000"/>
                <w:spacing w:val="0"/>
                <w:sz w:val="20"/>
                <w:lang w:eastAsia="pt-BR"/>
              </w:rPr>
            </w:pPr>
            <w:r w:rsidRPr="00A3003C">
              <w:rPr>
                <w:rFonts w:ascii="Arial" w:hAnsi="Arial" w:cs="Arial"/>
                <w:bCs/>
                <w:color w:val="000000"/>
                <w:spacing w:val="0"/>
                <w:sz w:val="20"/>
                <w:lang w:eastAsia="pt-BR"/>
              </w:rPr>
              <w:t>DESCRIÇÃO E/OU FOLHAS ATINGIDAS</w:t>
            </w:r>
          </w:p>
        </w:tc>
      </w:tr>
      <w:tr w:rsidR="001D3691" w:rsidRPr="00A3003C" w14:paraId="27E2E599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9999"/>
          <w:jc w:val="center"/>
        </w:trPr>
        <w:tc>
          <w:tcPr>
            <w:tcW w:w="8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35AD5C0" w14:textId="77777777" w:rsidR="00901E94" w:rsidRPr="00A3003C" w:rsidRDefault="00901E94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EC711E5" w14:textId="77777777" w:rsidR="001D3691" w:rsidRPr="00A3003C" w:rsidRDefault="001D3691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  <w:p w14:paraId="160674A8" w14:textId="77777777" w:rsidR="006F4A82" w:rsidRPr="00A3003C" w:rsidRDefault="006F4A82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B60B2E" w14:textId="77777777" w:rsidR="00891AAB" w:rsidRPr="00A3003C" w:rsidRDefault="00891AAB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2D79564" w14:textId="77777777" w:rsidR="00891AAB" w:rsidRPr="00A3003C" w:rsidRDefault="00891AAB" w:rsidP="00891AA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38AE137" w14:textId="77777777" w:rsidR="0085321B" w:rsidRPr="00A3003C" w:rsidRDefault="0085321B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1EEC42F" w14:textId="77777777" w:rsidR="00332490" w:rsidRPr="00A3003C" w:rsidRDefault="00332490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FE92AAC" w14:textId="77777777" w:rsidR="00170DF7" w:rsidRPr="00A3003C" w:rsidRDefault="00170DF7" w:rsidP="005867D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5" w:type="dxa"/>
            <w:gridSpan w:val="2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16DC08" w14:textId="77777777" w:rsidR="00901E94" w:rsidRPr="00A3003C" w:rsidRDefault="00901E94" w:rsidP="00CB671D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</w:pPr>
          </w:p>
          <w:p w14:paraId="6B03E6AF" w14:textId="77777777" w:rsidR="001D3691" w:rsidRPr="00A3003C" w:rsidRDefault="001D3691" w:rsidP="00CB671D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  <w:t>EMISSÃO ORIGINAL. PARA COMENTÁRIOS</w:t>
            </w:r>
            <w:r w:rsidR="00B0665D" w:rsidRPr="00A3003C"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  <w:t>.</w:t>
            </w:r>
          </w:p>
          <w:p w14:paraId="0FB5C83B" w14:textId="77777777" w:rsidR="0070048B" w:rsidRPr="00A3003C" w:rsidRDefault="0070048B" w:rsidP="00CD0567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  <w:p w14:paraId="4BCF2E43" w14:textId="77777777" w:rsidR="00DC3ADF" w:rsidRPr="00A3003C" w:rsidRDefault="00DC3ADF" w:rsidP="00327C9E">
            <w:pPr>
              <w:tabs>
                <w:tab w:val="left" w:pos="2985"/>
              </w:tabs>
              <w:spacing w:line="360" w:lineRule="auto"/>
              <w:ind w:right="141"/>
              <w:rPr>
                <w:rFonts w:ascii="ArialMT" w:hAnsi="ArialMT" w:cs="ArialMT"/>
                <w:sz w:val="18"/>
                <w:szCs w:val="18"/>
              </w:rPr>
            </w:pPr>
          </w:p>
          <w:p w14:paraId="662EAE55" w14:textId="77777777" w:rsidR="00B37682" w:rsidRPr="00A3003C" w:rsidRDefault="00B37682" w:rsidP="00CD0567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</w:tr>
      <w:tr w:rsidR="001D3691" w:rsidRPr="00A3003C" w14:paraId="015217A4" w14:textId="77777777" w:rsidTr="006C0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ED594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86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4750A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0</w:t>
            </w:r>
          </w:p>
        </w:tc>
        <w:tc>
          <w:tcPr>
            <w:tcW w:w="100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AFE82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A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2C76C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B</w:t>
            </w:r>
          </w:p>
        </w:tc>
        <w:tc>
          <w:tcPr>
            <w:tcW w:w="9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9605D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C</w:t>
            </w:r>
          </w:p>
        </w:tc>
        <w:tc>
          <w:tcPr>
            <w:tcW w:w="96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2995D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D</w:t>
            </w: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26CDD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E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7194C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F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26F99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G</w:t>
            </w:r>
          </w:p>
        </w:tc>
        <w:tc>
          <w:tcPr>
            <w:tcW w:w="1012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800525" w14:textId="77777777" w:rsidR="001D3691" w:rsidRPr="00A3003C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REV. H</w:t>
            </w:r>
          </w:p>
        </w:tc>
      </w:tr>
      <w:tr w:rsidR="00DC3ADF" w:rsidRPr="00A3003C" w14:paraId="18082362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18EB9" w14:textId="77777777" w:rsidR="00DC3ADF" w:rsidRPr="00A3003C" w:rsidRDefault="00DC3ADF" w:rsidP="00DC3ADF">
            <w:pPr>
              <w:ind w:left="28" w:right="141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DATA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D2620" w14:textId="77777777" w:rsidR="00DC3ADF" w:rsidRPr="00A3003C" w:rsidRDefault="00327C9E" w:rsidP="00DC3ADF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&lt;DATA&gt;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C7389" w14:textId="77777777" w:rsidR="00DC3ADF" w:rsidRPr="00A3003C" w:rsidRDefault="00DC3ADF" w:rsidP="00DC3ADF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94DC5" w14:textId="77777777" w:rsidR="00DC3ADF" w:rsidRPr="002722BA" w:rsidRDefault="00DC3ADF" w:rsidP="00DC3ADF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97A45" w14:textId="77777777" w:rsidR="00DC3ADF" w:rsidRPr="00A3003C" w:rsidRDefault="00DC3ADF" w:rsidP="00DC3ADF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4A501" w14:textId="77777777" w:rsidR="000A6AD3" w:rsidRPr="00A3003C" w:rsidRDefault="000A6AD3" w:rsidP="00DC3ADF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AB51B" w14:textId="77777777" w:rsidR="00DC3ADF" w:rsidRPr="00A3003C" w:rsidRDefault="00DC3ADF" w:rsidP="00DC3ADF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2D149" w14:textId="77777777" w:rsidR="00DC3ADF" w:rsidRPr="00A3003C" w:rsidRDefault="00DC3ADF" w:rsidP="00DC3ADF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3A1EF" w14:textId="77777777" w:rsidR="00DC3ADF" w:rsidRPr="00A3003C" w:rsidRDefault="00DC3ADF" w:rsidP="00DC3ADF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17FB15" w14:textId="77777777" w:rsidR="00DC3ADF" w:rsidRPr="00A3003C" w:rsidRDefault="00DC3ADF" w:rsidP="00DC3ADF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0A6AD3" w:rsidRPr="00A3003C" w14:paraId="41B06FD7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22D6A" w14:textId="77777777" w:rsidR="000A6AD3" w:rsidRPr="00A3003C" w:rsidRDefault="000A6AD3" w:rsidP="000A6AD3">
            <w:pPr>
              <w:ind w:left="28" w:right="141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PROJETO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4E193" w14:textId="77777777" w:rsidR="000A6AD3" w:rsidRPr="00A3003C" w:rsidRDefault="00D12D4B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RKW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E825D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C324D" w14:textId="77777777" w:rsidR="000A6AD3" w:rsidRPr="002722BA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B260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1F733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52FB3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3CD82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FA1C8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E6047" w14:textId="77777777" w:rsidR="000A6AD3" w:rsidRPr="00A3003C" w:rsidRDefault="000A6AD3" w:rsidP="000A6AD3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0A6AD3" w:rsidRPr="00A3003C" w14:paraId="5F528210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F6219" w14:textId="77777777" w:rsidR="000A6AD3" w:rsidRPr="00A3003C" w:rsidRDefault="000A6AD3" w:rsidP="000A6AD3">
            <w:pPr>
              <w:ind w:left="28" w:right="141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EXECUÇÃO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32E80" w14:textId="77777777" w:rsidR="000A6AD3" w:rsidRPr="00A3003C" w:rsidRDefault="00327C9E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&lt;EXECUCAO&gt;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BC109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95C9F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31E3F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C3299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DFE03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67841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0342C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E5EAA" w14:textId="77777777" w:rsidR="000A6AD3" w:rsidRPr="00A3003C" w:rsidRDefault="000A6AD3" w:rsidP="000A6AD3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0A6AD3" w:rsidRPr="00A3003C" w14:paraId="42223DBA" w14:textId="77777777" w:rsidTr="006512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485A3" w14:textId="77777777" w:rsidR="000A6AD3" w:rsidRPr="00A3003C" w:rsidRDefault="000A6AD3" w:rsidP="000A6AD3">
            <w:pPr>
              <w:ind w:left="28" w:right="141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VERIFICAÇÃO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7B8A5" w14:textId="77777777" w:rsidR="000A6AD3" w:rsidRPr="00A3003C" w:rsidRDefault="00224EA6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D</w:t>
            </w:r>
            <w:r w:rsidR="00D12D4B" w:rsidRPr="00A3003C">
              <w:rPr>
                <w:rFonts w:ascii="Arial" w:hAnsi="Arial" w:cs="Arial"/>
                <w:sz w:val="14"/>
              </w:rPr>
              <w:t>.</w:t>
            </w:r>
            <w:r w:rsidRPr="00A3003C">
              <w:rPr>
                <w:rFonts w:ascii="Arial" w:hAnsi="Arial" w:cs="Arial"/>
                <w:sz w:val="14"/>
              </w:rPr>
              <w:t>S</w:t>
            </w:r>
            <w:r w:rsidR="00D12D4B" w:rsidRPr="00A3003C">
              <w:rPr>
                <w:rFonts w:ascii="Arial" w:hAnsi="Arial" w:cs="Arial"/>
                <w:sz w:val="14"/>
              </w:rPr>
              <w:t>.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38AA6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AF41E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41FCD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4F3CE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A1B41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431EE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C3C79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98AC98" w14:textId="77777777" w:rsidR="000A6AD3" w:rsidRPr="00A3003C" w:rsidRDefault="000A6AD3" w:rsidP="000A6AD3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0A6AD3" w:rsidRPr="00A3003C" w14:paraId="73BD21DB" w14:textId="77777777" w:rsidTr="003324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A6E1D0" w14:textId="77777777" w:rsidR="000A6AD3" w:rsidRPr="00A3003C" w:rsidRDefault="000A6AD3" w:rsidP="000A6AD3">
            <w:pPr>
              <w:ind w:left="28" w:right="141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APROVAÇÃO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31A8DA" w14:textId="77777777" w:rsidR="000A6AD3" w:rsidRPr="00A3003C" w:rsidRDefault="00D12D4B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 w:rsidRPr="00A3003C">
              <w:rPr>
                <w:rFonts w:ascii="Arial" w:hAnsi="Arial" w:cs="Arial"/>
                <w:sz w:val="14"/>
              </w:rPr>
              <w:t>R.M.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278730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7A2E08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44AA79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4C94F6" w14:textId="77777777" w:rsidR="000A6AD3" w:rsidRPr="00A3003C" w:rsidRDefault="000A6AD3" w:rsidP="000A6AD3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FB7344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81BFA3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A19214" w14:textId="77777777" w:rsidR="000A6AD3" w:rsidRPr="00A3003C" w:rsidRDefault="000A6AD3" w:rsidP="000A6AD3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6DD625" w14:textId="77777777" w:rsidR="000A6AD3" w:rsidRPr="00A3003C" w:rsidRDefault="000A6AD3" w:rsidP="000A6AD3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0A6AD3" w:rsidRPr="00A3003C" w14:paraId="63DF8C8E" w14:textId="77777777" w:rsidTr="003324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9922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8B549" w14:textId="77777777" w:rsidR="000A6AD3" w:rsidRPr="00A3003C" w:rsidRDefault="000A6AD3" w:rsidP="00926EAD">
            <w:pPr>
              <w:ind w:left="57"/>
              <w:rPr>
                <w:rFonts w:ascii="Arial" w:hAnsi="Arial" w:cs="Arial"/>
                <w:i/>
                <w:sz w:val="12"/>
              </w:rPr>
            </w:pPr>
            <w:r w:rsidRPr="00A3003C">
              <w:rPr>
                <w:rFonts w:ascii="Arial" w:hAnsi="Arial" w:cs="Arial"/>
                <w:sz w:val="12"/>
              </w:rPr>
              <w:t>AS INFORMAÇÕES DESTE DOCUMENTO SÃO DE PROPRIEDADE DA TAG, SENDO PROIBIDA A UTILIZAÇÃO FORA DA SUA FINALIDADE.</w:t>
            </w:r>
          </w:p>
        </w:tc>
      </w:tr>
    </w:tbl>
    <w:p w14:paraId="12201807" w14:textId="77777777" w:rsidR="00552664" w:rsidRPr="00A3003C" w:rsidRDefault="00552664" w:rsidP="00552664">
      <w:pPr>
        <w:jc w:val="center"/>
        <w:rPr>
          <w:sz w:val="2"/>
        </w:rPr>
      </w:pPr>
    </w:p>
    <w:p w14:paraId="7446825B" w14:textId="77777777" w:rsidR="00552664" w:rsidRPr="00A3003C" w:rsidRDefault="00552664" w:rsidP="00552664">
      <w:pPr>
        <w:rPr>
          <w:sz w:val="2"/>
        </w:rPr>
      </w:pPr>
    </w:p>
    <w:p w14:paraId="5003D7A4" w14:textId="77777777" w:rsidR="00552664" w:rsidRPr="00A3003C" w:rsidRDefault="00552664" w:rsidP="00552664">
      <w:pPr>
        <w:rPr>
          <w:sz w:val="2"/>
        </w:rPr>
      </w:pPr>
    </w:p>
    <w:p w14:paraId="3E748EB6" w14:textId="77777777" w:rsidR="00552664" w:rsidRPr="00A3003C" w:rsidRDefault="00552664" w:rsidP="00552664">
      <w:pPr>
        <w:rPr>
          <w:sz w:val="2"/>
        </w:rPr>
      </w:pPr>
    </w:p>
    <w:p w14:paraId="1893B7AF" w14:textId="77777777" w:rsidR="00552664" w:rsidRPr="00A3003C" w:rsidRDefault="00552664" w:rsidP="00552664">
      <w:pPr>
        <w:rPr>
          <w:sz w:val="2"/>
        </w:rPr>
      </w:pPr>
    </w:p>
    <w:p w14:paraId="75FA66B3" w14:textId="77777777" w:rsidR="00552664" w:rsidRPr="00A3003C" w:rsidRDefault="00552664" w:rsidP="00552664">
      <w:pPr>
        <w:rPr>
          <w:sz w:val="2"/>
        </w:rPr>
      </w:pPr>
    </w:p>
    <w:p w14:paraId="2242CEB9" w14:textId="77777777" w:rsidR="00552664" w:rsidRPr="00A3003C" w:rsidRDefault="00552664" w:rsidP="00552664">
      <w:pPr>
        <w:rPr>
          <w:sz w:val="2"/>
        </w:rPr>
      </w:pPr>
    </w:p>
    <w:p w14:paraId="7801660C" w14:textId="77777777" w:rsidR="00552664" w:rsidRPr="00A3003C" w:rsidRDefault="00552664" w:rsidP="00552664">
      <w:pPr>
        <w:rPr>
          <w:sz w:val="2"/>
        </w:rPr>
        <w:sectPr w:rsidR="00552664" w:rsidRPr="00A3003C" w:rsidSect="00787D3C">
          <w:headerReference w:type="default" r:id="rId13"/>
          <w:pgSz w:w="11907" w:h="16840" w:code="9"/>
          <w:pgMar w:top="568" w:right="567" w:bottom="0" w:left="1418" w:header="0" w:footer="0" w:gutter="0"/>
          <w:cols w:space="0"/>
        </w:sectPr>
      </w:pPr>
    </w:p>
    <w:p w14:paraId="68B4C834" w14:textId="77777777" w:rsidR="0074567F" w:rsidRPr="00A3003C" w:rsidRDefault="0074567F" w:rsidP="0098569B">
      <w:pPr>
        <w:pStyle w:val="THText2"/>
      </w:pPr>
    </w:p>
    <w:p w14:paraId="7A7157D1" w14:textId="77777777" w:rsidR="001F0643" w:rsidRPr="00A3003C" w:rsidRDefault="001F0643" w:rsidP="007C7624">
      <w:pPr>
        <w:tabs>
          <w:tab w:val="left" w:pos="3402"/>
          <w:tab w:val="left" w:pos="4111"/>
        </w:tabs>
        <w:ind w:left="709"/>
        <w:rPr>
          <w:rFonts w:ascii="Arial" w:hAnsi="Arial" w:cs="Arial"/>
          <w:b/>
          <w:bCs/>
          <w:sz w:val="22"/>
          <w:szCs w:val="22"/>
        </w:rPr>
      </w:pPr>
      <w:r w:rsidRPr="00A3003C">
        <w:rPr>
          <w:rFonts w:ascii="Arial" w:hAnsi="Arial" w:cs="Arial"/>
          <w:b/>
          <w:bCs/>
          <w:sz w:val="22"/>
          <w:szCs w:val="22"/>
        </w:rPr>
        <w:t>SUMÁRIO</w:t>
      </w:r>
    </w:p>
    <w:p w14:paraId="6942E077" w14:textId="77777777" w:rsidR="007C7624" w:rsidRPr="00A3003C" w:rsidRDefault="007C7624" w:rsidP="007C7624">
      <w:pPr>
        <w:tabs>
          <w:tab w:val="left" w:pos="3402"/>
          <w:tab w:val="left" w:pos="4111"/>
        </w:tabs>
        <w:ind w:left="709"/>
        <w:rPr>
          <w:rFonts w:ascii="Arial" w:hAnsi="Arial" w:cs="Arial"/>
          <w:b/>
          <w:bCs/>
          <w:sz w:val="22"/>
          <w:szCs w:val="22"/>
        </w:rPr>
      </w:pPr>
    </w:p>
    <w:p w14:paraId="45AA12AB" w14:textId="77777777" w:rsidR="00BD1556" w:rsidRPr="00A3003C" w:rsidRDefault="00AD2005">
      <w:pPr>
        <w:pStyle w:val="Sumrio11"/>
        <w:rPr>
          <w:rFonts w:ascii="Aptos" w:hAnsi="Aptos"/>
          <w:b w:val="0"/>
          <w:kern w:val="2"/>
          <w:sz w:val="24"/>
          <w:szCs w:val="24"/>
        </w:rPr>
      </w:pPr>
      <w:r w:rsidRPr="00A3003C">
        <w:rPr>
          <w:rFonts w:cs="Arial"/>
          <w:b w:val="0"/>
          <w:bCs/>
          <w:caps/>
          <w:noProof w:val="0"/>
        </w:rPr>
        <w:fldChar w:fldCharType="begin"/>
      </w:r>
      <w:r w:rsidRPr="00A3003C">
        <w:rPr>
          <w:rFonts w:cs="Arial"/>
          <w:b w:val="0"/>
          <w:bCs/>
          <w:caps/>
          <w:noProof w:val="0"/>
        </w:rPr>
        <w:instrText xml:space="preserve"> TOC \h \z \t "TH Titulo 1;1;TH Titulo 2;2;TH Titulo 3;3;TH Titulo 4;4" </w:instrText>
      </w:r>
      <w:r w:rsidRPr="00A3003C">
        <w:rPr>
          <w:rFonts w:cs="Arial"/>
          <w:b w:val="0"/>
          <w:bCs/>
          <w:caps/>
          <w:noProof w:val="0"/>
        </w:rPr>
        <w:fldChar w:fldCharType="separate"/>
      </w:r>
      <w:hyperlink w:anchor="_Toc178844607" w:history="1">
        <w:r w:rsidR="00BD1556" w:rsidRPr="00A3003C">
          <w:rPr>
            <w:rStyle w:val="Hyperlink"/>
          </w:rPr>
          <w:t>1</w:t>
        </w:r>
        <w:r w:rsidR="00BD1556" w:rsidRPr="00A3003C">
          <w:rPr>
            <w:rFonts w:ascii="Aptos" w:hAnsi="Aptos"/>
            <w:b w:val="0"/>
            <w:kern w:val="2"/>
            <w:sz w:val="24"/>
            <w:szCs w:val="24"/>
          </w:rPr>
          <w:tab/>
        </w:r>
        <w:r w:rsidR="00BD1556" w:rsidRPr="00A3003C">
          <w:rPr>
            <w:rStyle w:val="Hyperlink"/>
          </w:rPr>
          <w:t>Objetivo</w:t>
        </w:r>
        <w:r w:rsidR="00BD1556" w:rsidRPr="00A3003C">
          <w:rPr>
            <w:webHidden/>
          </w:rPr>
          <w:tab/>
        </w:r>
        <w:r w:rsidR="00BD1556" w:rsidRPr="00A3003C">
          <w:rPr>
            <w:webHidden/>
          </w:rPr>
          <w:fldChar w:fldCharType="begin"/>
        </w:r>
        <w:r w:rsidR="00BD1556" w:rsidRPr="00A3003C">
          <w:rPr>
            <w:webHidden/>
          </w:rPr>
          <w:instrText xml:space="preserve"> PAGEREF _Toc178844607 \h </w:instrText>
        </w:r>
        <w:r w:rsidR="00BD1556" w:rsidRPr="00A3003C">
          <w:rPr>
            <w:webHidden/>
          </w:rPr>
        </w:r>
        <w:r w:rsidR="00BD1556" w:rsidRPr="00A3003C">
          <w:rPr>
            <w:webHidden/>
          </w:rPr>
          <w:fldChar w:fldCharType="separate"/>
        </w:r>
        <w:r w:rsidR="00C145E5">
          <w:rPr>
            <w:webHidden/>
          </w:rPr>
          <w:t>3</w:t>
        </w:r>
        <w:r w:rsidR="00BD1556" w:rsidRPr="00A3003C">
          <w:rPr>
            <w:webHidden/>
          </w:rPr>
          <w:fldChar w:fldCharType="end"/>
        </w:r>
      </w:hyperlink>
    </w:p>
    <w:p w14:paraId="289AF101" w14:textId="77777777" w:rsidR="00BD1556" w:rsidRPr="00A3003C" w:rsidRDefault="00BD1556">
      <w:pPr>
        <w:pStyle w:val="Sumrio11"/>
        <w:rPr>
          <w:rFonts w:ascii="Aptos" w:hAnsi="Aptos"/>
          <w:b w:val="0"/>
          <w:kern w:val="2"/>
          <w:sz w:val="24"/>
          <w:szCs w:val="24"/>
        </w:rPr>
      </w:pPr>
      <w:hyperlink w:anchor="_Toc178844608" w:history="1">
        <w:r w:rsidRPr="00A3003C">
          <w:rPr>
            <w:rStyle w:val="Hyperlink"/>
          </w:rPr>
          <w:t>2</w:t>
        </w:r>
        <w:r w:rsidRPr="00A3003C">
          <w:rPr>
            <w:rFonts w:ascii="Aptos" w:hAnsi="Aptos"/>
            <w:b w:val="0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Documentos de referência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_Toc178844608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3</w:t>
        </w:r>
        <w:r w:rsidRPr="00A3003C">
          <w:rPr>
            <w:webHidden/>
          </w:rPr>
          <w:fldChar w:fldCharType="end"/>
        </w:r>
      </w:hyperlink>
    </w:p>
    <w:p w14:paraId="5B1C86C2" w14:textId="77777777" w:rsidR="00BD1556" w:rsidRPr="00A3003C" w:rsidRDefault="00BD1556">
      <w:pPr>
        <w:pStyle w:val="Sumrio11"/>
        <w:rPr>
          <w:rFonts w:ascii="Aptos" w:hAnsi="Aptos"/>
          <w:b w:val="0"/>
          <w:kern w:val="2"/>
          <w:sz w:val="24"/>
          <w:szCs w:val="24"/>
        </w:rPr>
      </w:pPr>
      <w:hyperlink w:anchor="_Toc178844609" w:history="1">
        <w:r w:rsidRPr="00A3003C">
          <w:rPr>
            <w:rStyle w:val="Hyperlink"/>
          </w:rPr>
          <w:t>3</w:t>
        </w:r>
        <w:r w:rsidRPr="00A3003C">
          <w:rPr>
            <w:rFonts w:ascii="Aptos" w:hAnsi="Aptos"/>
            <w:b w:val="0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Testes de hardware do painel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_Toc178844609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4</w:t>
        </w:r>
        <w:r w:rsidRPr="00A3003C">
          <w:rPr>
            <w:webHidden/>
          </w:rPr>
          <w:fldChar w:fldCharType="end"/>
        </w:r>
      </w:hyperlink>
    </w:p>
    <w:p w14:paraId="706AA0AF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10" w:history="1">
        <w:r w:rsidRPr="00A3003C">
          <w:rPr>
            <w:rStyle w:val="Hyperlink"/>
          </w:rPr>
          <w:t>3.1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Inspeção visual/ dimensional do painel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_Toc178844610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4</w:t>
        </w:r>
        <w:r w:rsidRPr="00A3003C">
          <w:rPr>
            <w:webHidden/>
          </w:rPr>
          <w:fldChar w:fldCharType="end"/>
        </w:r>
      </w:hyperlink>
    </w:p>
    <w:p w14:paraId="45A33C1B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11" w:history="1">
        <w:r w:rsidRPr="00A3003C">
          <w:rPr>
            <w:rStyle w:val="Hyperlink"/>
          </w:rPr>
          <w:t>3.2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Checagem de inventário de hardware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_Toc178844611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4</w:t>
        </w:r>
        <w:r w:rsidRPr="00A3003C">
          <w:rPr>
            <w:webHidden/>
          </w:rPr>
          <w:fldChar w:fldCharType="end"/>
        </w:r>
      </w:hyperlink>
    </w:p>
    <w:p w14:paraId="2245AC41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12" w:history="1">
        <w:r w:rsidRPr="00A3003C">
          <w:rPr>
            <w:rStyle w:val="Hyperlink"/>
          </w:rPr>
          <w:t>3.3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Inspeção mecânica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_Toc178844612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5</w:t>
        </w:r>
        <w:r w:rsidRPr="00A3003C">
          <w:rPr>
            <w:webHidden/>
          </w:rPr>
          <w:fldChar w:fldCharType="end"/>
        </w:r>
      </w:hyperlink>
    </w:p>
    <w:p w14:paraId="65EE0849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13" w:history="1">
        <w:r w:rsidRPr="00A3003C">
          <w:rPr>
            <w:rStyle w:val="Hyperlink"/>
          </w:rPr>
          <w:t>3.4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Inspeção de fiação e terminais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_Toc178844613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5</w:t>
        </w:r>
        <w:r w:rsidRPr="00A3003C">
          <w:rPr>
            <w:webHidden/>
          </w:rPr>
          <w:fldChar w:fldCharType="end"/>
        </w:r>
      </w:hyperlink>
    </w:p>
    <w:p w14:paraId="77C0CE14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14" w:history="1">
        <w:r w:rsidRPr="00A3003C">
          <w:rPr>
            <w:rStyle w:val="Hyperlink"/>
          </w:rPr>
          <w:t>3.5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Testes elétricos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_Toc178844614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6</w:t>
        </w:r>
        <w:r w:rsidRPr="00A3003C">
          <w:rPr>
            <w:webHidden/>
          </w:rPr>
          <w:fldChar w:fldCharType="end"/>
        </w:r>
      </w:hyperlink>
    </w:p>
    <w:p w14:paraId="3AAED53E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15" w:history="1">
        <w:r w:rsidRPr="00A3003C">
          <w:rPr>
            <w:rStyle w:val="Hyperlink"/>
            <w:noProof/>
          </w:rPr>
          <w:t>3.5.1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Teste de dielétrico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_Toc178844615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6</w:t>
        </w:r>
        <w:r w:rsidRPr="00A3003C">
          <w:rPr>
            <w:noProof/>
            <w:webHidden/>
          </w:rPr>
          <w:fldChar w:fldCharType="end"/>
        </w:r>
      </w:hyperlink>
    </w:p>
    <w:p w14:paraId="60378EA7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16" w:history="1">
        <w:r w:rsidRPr="00A3003C">
          <w:rPr>
            <w:rStyle w:val="Hyperlink"/>
            <w:noProof/>
          </w:rPr>
          <w:t>3.5.2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Teste de tensão aplicada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_Toc178844616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6</w:t>
        </w:r>
        <w:r w:rsidRPr="00A3003C">
          <w:rPr>
            <w:noProof/>
            <w:webHidden/>
          </w:rPr>
          <w:fldChar w:fldCharType="end"/>
        </w:r>
      </w:hyperlink>
    </w:p>
    <w:p w14:paraId="4E68826C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17" w:history="1">
        <w:r w:rsidRPr="00A3003C">
          <w:rPr>
            <w:rStyle w:val="Hyperlink"/>
          </w:rPr>
          <w:t>3.6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Testes funcionais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_Toc178844617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7</w:t>
        </w:r>
        <w:r w:rsidRPr="00A3003C">
          <w:rPr>
            <w:webHidden/>
          </w:rPr>
          <w:fldChar w:fldCharType="end"/>
        </w:r>
      </w:hyperlink>
    </w:p>
    <w:p w14:paraId="1A603657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18" w:history="1">
        <w:r w:rsidRPr="00A3003C">
          <w:rPr>
            <w:rStyle w:val="Hyperlink"/>
            <w:noProof/>
          </w:rPr>
          <w:t>3.6.1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Teste de energização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_Toc178844618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7</w:t>
        </w:r>
        <w:r w:rsidRPr="00A3003C">
          <w:rPr>
            <w:noProof/>
            <w:webHidden/>
          </w:rPr>
          <w:fldChar w:fldCharType="end"/>
        </w:r>
      </w:hyperlink>
    </w:p>
    <w:p w14:paraId="7811578E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19" w:history="1">
        <w:r w:rsidRPr="00A3003C">
          <w:rPr>
            <w:rStyle w:val="Hyperlink"/>
            <w:noProof/>
          </w:rPr>
          <w:t>3.6.2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Comunicação Ethernet - 5069-L320ERM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_Toc178844619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7</w:t>
        </w:r>
        <w:r w:rsidRPr="00A3003C">
          <w:rPr>
            <w:noProof/>
            <w:webHidden/>
          </w:rPr>
          <w:fldChar w:fldCharType="end"/>
        </w:r>
      </w:hyperlink>
    </w:p>
    <w:p w14:paraId="4C58EC61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20" w:history="1">
        <w:r w:rsidRPr="00A3003C">
          <w:rPr>
            <w:rStyle w:val="Hyperlink"/>
            <w:noProof/>
          </w:rPr>
          <w:t>3.6.3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Comunicação MODBUS - 5069-SERIAL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_Toc178844620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7</w:t>
        </w:r>
        <w:r w:rsidRPr="00A3003C">
          <w:rPr>
            <w:noProof/>
            <w:webHidden/>
          </w:rPr>
          <w:fldChar w:fldCharType="end"/>
        </w:r>
      </w:hyperlink>
    </w:p>
    <w:p w14:paraId="0A712094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21" w:history="1">
        <w:r w:rsidRPr="00A3003C">
          <w:rPr>
            <w:rStyle w:val="Hyperlink"/>
            <w:noProof/>
          </w:rPr>
          <w:t>3.6.4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Módulos de entradas analógicas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_Toc178844621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8</w:t>
        </w:r>
        <w:r w:rsidRPr="00A3003C">
          <w:rPr>
            <w:noProof/>
            <w:webHidden/>
          </w:rPr>
          <w:fldChar w:fldCharType="end"/>
        </w:r>
      </w:hyperlink>
    </w:p>
    <w:p w14:paraId="30FB915A" w14:textId="77777777" w:rsidR="00BD1556" w:rsidRPr="00A3003C" w:rsidRDefault="00BD155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844622" w:history="1">
        <w:r w:rsidRPr="00A3003C">
          <w:rPr>
            <w:rStyle w:val="Hyperlink"/>
            <w:noProof/>
          </w:rPr>
          <w:t>3.6.4.1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5094-IF8IH – rack 01 / slot 03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_Toc178844622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8</w:t>
        </w:r>
        <w:r w:rsidRPr="00A3003C">
          <w:rPr>
            <w:noProof/>
            <w:webHidden/>
          </w:rPr>
          <w:fldChar w:fldCharType="end"/>
        </w:r>
      </w:hyperlink>
    </w:p>
    <w:p w14:paraId="3E03FD64" w14:textId="77777777" w:rsidR="00BD1556" w:rsidRPr="00A3003C" w:rsidRDefault="00BD155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844623" w:history="1">
        <w:r w:rsidRPr="00A3003C">
          <w:rPr>
            <w:rStyle w:val="Hyperlink"/>
            <w:noProof/>
          </w:rPr>
          <w:t>3.6.4.2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5094-IF8IH – rack 01 / slot 04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_Toc178844623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8</w:t>
        </w:r>
        <w:r w:rsidRPr="00A3003C">
          <w:rPr>
            <w:noProof/>
            <w:webHidden/>
          </w:rPr>
          <w:fldChar w:fldCharType="end"/>
        </w:r>
      </w:hyperlink>
    </w:p>
    <w:p w14:paraId="3A1CBB0C" w14:textId="77777777" w:rsidR="00BD1556" w:rsidRPr="00A3003C" w:rsidRDefault="00BD155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844624" w:history="1">
        <w:r w:rsidRPr="00A3003C">
          <w:rPr>
            <w:rStyle w:val="Hyperlink"/>
            <w:noProof/>
          </w:rPr>
          <w:t>3.6.4.3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5094-IF8IH – rack 01 / slot 05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_Toc178844624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9</w:t>
        </w:r>
        <w:r w:rsidRPr="00A3003C">
          <w:rPr>
            <w:noProof/>
            <w:webHidden/>
          </w:rPr>
          <w:fldChar w:fldCharType="end"/>
        </w:r>
      </w:hyperlink>
    </w:p>
    <w:p w14:paraId="7B408D67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25" w:history="1">
        <w:r w:rsidRPr="00A3003C">
          <w:rPr>
            <w:rStyle w:val="Hyperlink"/>
            <w:noProof/>
          </w:rPr>
          <w:t>3.6.5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Módulos de entradas digitais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_Toc178844625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10</w:t>
        </w:r>
        <w:r w:rsidRPr="00A3003C">
          <w:rPr>
            <w:noProof/>
            <w:webHidden/>
          </w:rPr>
          <w:fldChar w:fldCharType="end"/>
        </w:r>
      </w:hyperlink>
    </w:p>
    <w:p w14:paraId="767DA4A5" w14:textId="77777777" w:rsidR="00BD1556" w:rsidRPr="00A3003C" w:rsidRDefault="00BD155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844626" w:history="1">
        <w:r w:rsidRPr="00A3003C">
          <w:rPr>
            <w:rStyle w:val="Hyperlink"/>
            <w:noProof/>
          </w:rPr>
          <w:t>3.6.5.1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5094-IB32 – rack 01 / slot 01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_Toc178844626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10</w:t>
        </w:r>
        <w:r w:rsidRPr="00A3003C">
          <w:rPr>
            <w:noProof/>
            <w:webHidden/>
          </w:rPr>
          <w:fldChar w:fldCharType="end"/>
        </w:r>
      </w:hyperlink>
    </w:p>
    <w:p w14:paraId="4D225470" w14:textId="77777777" w:rsidR="00BD1556" w:rsidRPr="00A3003C" w:rsidRDefault="00BD155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844627" w:history="1">
        <w:r w:rsidRPr="00A3003C">
          <w:rPr>
            <w:rStyle w:val="Hyperlink"/>
            <w:noProof/>
          </w:rPr>
          <w:t>3.6.5.2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5094-IB32 – rack 01 / slot 02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_Toc178844627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11</w:t>
        </w:r>
        <w:r w:rsidRPr="00A3003C">
          <w:rPr>
            <w:noProof/>
            <w:webHidden/>
          </w:rPr>
          <w:fldChar w:fldCharType="end"/>
        </w:r>
      </w:hyperlink>
    </w:p>
    <w:p w14:paraId="390E2853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28" w:history="1">
        <w:r w:rsidRPr="00A3003C">
          <w:rPr>
            <w:rStyle w:val="Hyperlink"/>
            <w:noProof/>
          </w:rPr>
          <w:t>3.6.6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Módulos de saídas analógicas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_Toc178844628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12</w:t>
        </w:r>
        <w:r w:rsidRPr="00A3003C">
          <w:rPr>
            <w:noProof/>
            <w:webHidden/>
          </w:rPr>
          <w:fldChar w:fldCharType="end"/>
        </w:r>
      </w:hyperlink>
    </w:p>
    <w:p w14:paraId="6F2DD79C" w14:textId="77777777" w:rsidR="00BD1556" w:rsidRPr="00A3003C" w:rsidRDefault="00BD155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844629" w:history="1">
        <w:r w:rsidRPr="00A3003C">
          <w:rPr>
            <w:rStyle w:val="Hyperlink"/>
            <w:noProof/>
          </w:rPr>
          <w:t>3.6.6.1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5094-OF8IH – rack 01 / slot 06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_Toc178844629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12</w:t>
        </w:r>
        <w:r w:rsidRPr="00A3003C">
          <w:rPr>
            <w:noProof/>
            <w:webHidden/>
          </w:rPr>
          <w:fldChar w:fldCharType="end"/>
        </w:r>
      </w:hyperlink>
    </w:p>
    <w:p w14:paraId="4CB5653F" w14:textId="77777777" w:rsidR="00BD1556" w:rsidRPr="00A3003C" w:rsidRDefault="00BD155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844630" w:history="1">
        <w:r w:rsidRPr="00A3003C">
          <w:rPr>
            <w:rStyle w:val="Hyperlink"/>
            <w:noProof/>
          </w:rPr>
          <w:t>3.6.7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Módulos de saídas digitais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_Toc178844630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13</w:t>
        </w:r>
        <w:r w:rsidRPr="00A3003C">
          <w:rPr>
            <w:noProof/>
            <w:webHidden/>
          </w:rPr>
          <w:fldChar w:fldCharType="end"/>
        </w:r>
      </w:hyperlink>
    </w:p>
    <w:p w14:paraId="65F9F92D" w14:textId="77777777" w:rsidR="00BD1556" w:rsidRPr="00A3003C" w:rsidRDefault="00BD155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844631" w:history="1">
        <w:r w:rsidRPr="00A3003C">
          <w:rPr>
            <w:rStyle w:val="Hyperlink"/>
            <w:noProof/>
          </w:rPr>
          <w:t>3.6.7.1</w:t>
        </w:r>
        <w:r w:rsidRPr="00A3003C">
          <w:rPr>
            <w:rFonts w:ascii="Aptos" w:hAnsi="Aptos"/>
            <w:noProof/>
            <w:kern w:val="2"/>
            <w:sz w:val="24"/>
            <w:szCs w:val="24"/>
          </w:rPr>
          <w:tab/>
        </w:r>
        <w:r w:rsidRPr="00A3003C">
          <w:rPr>
            <w:rStyle w:val="Hyperlink"/>
            <w:noProof/>
          </w:rPr>
          <w:t>5094-OB32 – rack 01 / slot 07</w:t>
        </w:r>
        <w:r w:rsidRPr="00A3003C">
          <w:rPr>
            <w:noProof/>
            <w:webHidden/>
          </w:rPr>
          <w:tab/>
        </w:r>
        <w:r w:rsidRPr="00A3003C">
          <w:rPr>
            <w:noProof/>
            <w:webHidden/>
          </w:rPr>
          <w:fldChar w:fldCharType="begin"/>
        </w:r>
        <w:r w:rsidRPr="00A3003C">
          <w:rPr>
            <w:noProof/>
            <w:webHidden/>
          </w:rPr>
          <w:instrText xml:space="preserve"> PAGEREF _Toc178844631 \h </w:instrText>
        </w:r>
        <w:r w:rsidRPr="00A3003C">
          <w:rPr>
            <w:noProof/>
            <w:webHidden/>
          </w:rPr>
        </w:r>
        <w:r w:rsidRPr="00A3003C">
          <w:rPr>
            <w:noProof/>
            <w:webHidden/>
          </w:rPr>
          <w:fldChar w:fldCharType="separate"/>
        </w:r>
        <w:r w:rsidR="00C145E5">
          <w:rPr>
            <w:noProof/>
            <w:webHidden/>
          </w:rPr>
          <w:t>13</w:t>
        </w:r>
        <w:r w:rsidRPr="00A3003C">
          <w:rPr>
            <w:noProof/>
            <w:webHidden/>
          </w:rPr>
          <w:fldChar w:fldCharType="end"/>
        </w:r>
      </w:hyperlink>
    </w:p>
    <w:p w14:paraId="41D924A4" w14:textId="77777777" w:rsidR="00BD1556" w:rsidRPr="00A3003C" w:rsidRDefault="00BD1556">
      <w:pPr>
        <w:pStyle w:val="Sumrio11"/>
        <w:rPr>
          <w:rFonts w:ascii="Aptos" w:hAnsi="Aptos"/>
          <w:b w:val="0"/>
          <w:kern w:val="2"/>
          <w:sz w:val="24"/>
          <w:szCs w:val="24"/>
        </w:rPr>
      </w:pPr>
      <w:hyperlink w:anchor="_Toc178844632" w:history="1">
        <w:r w:rsidRPr="00A3003C">
          <w:rPr>
            <w:rStyle w:val="Hyperlink"/>
          </w:rPr>
          <w:t>4</w:t>
        </w:r>
        <w:r w:rsidRPr="00A3003C">
          <w:rPr>
            <w:rFonts w:ascii="Aptos" w:hAnsi="Aptos"/>
            <w:b w:val="0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Testes de integração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_Toc178844632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14</w:t>
        </w:r>
        <w:r w:rsidRPr="00A3003C">
          <w:rPr>
            <w:webHidden/>
          </w:rPr>
          <w:fldChar w:fldCharType="end"/>
        </w:r>
      </w:hyperlink>
    </w:p>
    <w:p w14:paraId="425F73A1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33" w:history="1">
        <w:r w:rsidRPr="00A3003C">
          <w:rPr>
            <w:rStyle w:val="Hyperlink"/>
          </w:rPr>
          <w:t>4.1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Integração E/S com Software Aplicativo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_Toc178844633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14</w:t>
        </w:r>
        <w:r w:rsidRPr="00A3003C">
          <w:rPr>
            <w:webHidden/>
          </w:rPr>
          <w:fldChar w:fldCharType="end"/>
        </w:r>
      </w:hyperlink>
    </w:p>
    <w:p w14:paraId="62E3CF56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34" w:history="1">
        <w:r w:rsidRPr="00A3003C">
          <w:rPr>
            <w:rStyle w:val="Hyperlink"/>
          </w:rPr>
          <w:t>4.2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Comunicação Ethernet/IP com SCADA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_Toc178844634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14</w:t>
        </w:r>
        <w:r w:rsidRPr="00A3003C">
          <w:rPr>
            <w:webHidden/>
          </w:rPr>
          <w:fldChar w:fldCharType="end"/>
        </w:r>
      </w:hyperlink>
    </w:p>
    <w:p w14:paraId="58960D01" w14:textId="77777777" w:rsidR="00BD1556" w:rsidRPr="00A3003C" w:rsidRDefault="00BD155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844635" w:history="1">
        <w:r w:rsidRPr="00A3003C">
          <w:rPr>
            <w:rStyle w:val="Hyperlink"/>
          </w:rPr>
          <w:t>4.3</w:t>
        </w:r>
        <w:r w:rsidRPr="00A3003C">
          <w:rPr>
            <w:rFonts w:ascii="Aptos" w:hAnsi="Aptos" w:cs="Times New Roman"/>
            <w:kern w:val="2"/>
            <w:sz w:val="24"/>
            <w:szCs w:val="24"/>
          </w:rPr>
          <w:tab/>
        </w:r>
        <w:r w:rsidRPr="00A3003C">
          <w:rPr>
            <w:rStyle w:val="Hyperlink"/>
          </w:rPr>
          <w:t>Comunicação Modbus/RTU com pacotes</w:t>
        </w:r>
        <w:r w:rsidRPr="00A3003C">
          <w:rPr>
            <w:webHidden/>
          </w:rPr>
          <w:tab/>
        </w:r>
        <w:r w:rsidRPr="00A3003C">
          <w:rPr>
            <w:webHidden/>
          </w:rPr>
          <w:fldChar w:fldCharType="begin"/>
        </w:r>
        <w:r w:rsidRPr="00A3003C">
          <w:rPr>
            <w:webHidden/>
          </w:rPr>
          <w:instrText xml:space="preserve"> PAGEREF _Toc178844635 \h </w:instrText>
        </w:r>
        <w:r w:rsidRPr="00A3003C">
          <w:rPr>
            <w:webHidden/>
          </w:rPr>
        </w:r>
        <w:r w:rsidRPr="00A3003C">
          <w:rPr>
            <w:webHidden/>
          </w:rPr>
          <w:fldChar w:fldCharType="separate"/>
        </w:r>
        <w:r w:rsidR="00C145E5">
          <w:rPr>
            <w:webHidden/>
          </w:rPr>
          <w:t>14</w:t>
        </w:r>
        <w:r w:rsidRPr="00A3003C">
          <w:rPr>
            <w:webHidden/>
          </w:rPr>
          <w:fldChar w:fldCharType="end"/>
        </w:r>
      </w:hyperlink>
    </w:p>
    <w:p w14:paraId="0F7DB562" w14:textId="77777777" w:rsidR="007C7624" w:rsidRPr="00A3003C" w:rsidRDefault="00AD2005" w:rsidP="007C7624">
      <w:pPr>
        <w:tabs>
          <w:tab w:val="left" w:pos="3402"/>
          <w:tab w:val="left" w:pos="4111"/>
        </w:tabs>
        <w:ind w:left="709"/>
        <w:rPr>
          <w:rFonts w:ascii="Arial" w:hAnsi="Arial" w:cs="Arial"/>
          <w:b/>
          <w:bCs/>
          <w:sz w:val="22"/>
          <w:szCs w:val="22"/>
        </w:rPr>
      </w:pPr>
      <w:r w:rsidRPr="00A3003C">
        <w:rPr>
          <w:rFonts w:ascii="Arial" w:hAnsi="Arial" w:cs="Arial"/>
          <w:b/>
          <w:bCs/>
          <w:caps/>
          <w:sz w:val="20"/>
          <w:szCs w:val="22"/>
        </w:rPr>
        <w:fldChar w:fldCharType="end"/>
      </w:r>
    </w:p>
    <w:p w14:paraId="64A43828" w14:textId="77777777" w:rsidR="001F0643" w:rsidRPr="00A3003C" w:rsidRDefault="001F0643" w:rsidP="0098569B">
      <w:pPr>
        <w:pStyle w:val="THText2"/>
      </w:pPr>
      <w:r w:rsidRPr="00A3003C">
        <w:br w:type="page"/>
      </w:r>
    </w:p>
    <w:p w14:paraId="0B0B4248" w14:textId="77777777" w:rsidR="002A2B17" w:rsidRPr="00A3003C" w:rsidRDefault="00420901" w:rsidP="00212A85">
      <w:pPr>
        <w:pStyle w:val="THTitulo1"/>
        <w:rPr>
          <w:lang w:val="pt-BR"/>
        </w:rPr>
      </w:pPr>
      <w:bookmarkStart w:id="1" w:name="_Toc178147251"/>
      <w:bookmarkStart w:id="2" w:name="_Toc178844607"/>
      <w:r w:rsidRPr="00A3003C">
        <w:rPr>
          <w:lang w:val="pt-BR"/>
        </w:rPr>
        <w:t>Objetivo</w:t>
      </w:r>
      <w:bookmarkEnd w:id="1"/>
      <w:bookmarkEnd w:id="2"/>
    </w:p>
    <w:p w14:paraId="49FA7F46" w14:textId="77777777" w:rsidR="004A282D" w:rsidRPr="00A3003C" w:rsidRDefault="004A282D" w:rsidP="0098569B">
      <w:pPr>
        <w:pStyle w:val="THTexto1"/>
      </w:pPr>
      <w:r w:rsidRPr="00A3003C">
        <w:t xml:space="preserve">Este documento </w:t>
      </w:r>
      <w:r w:rsidR="00983CDF" w:rsidRPr="00A3003C">
        <w:t>apresenta</w:t>
      </w:r>
      <w:r w:rsidRPr="00A3003C">
        <w:t xml:space="preserve"> os </w:t>
      </w:r>
      <w:r w:rsidR="00983CDF" w:rsidRPr="00A3003C">
        <w:t>formulários</w:t>
      </w:r>
      <w:r w:rsidRPr="00A3003C">
        <w:t xml:space="preserve"> que serão usados para </w:t>
      </w:r>
      <w:r w:rsidR="00983CDF" w:rsidRPr="00A3003C">
        <w:t>registrar</w:t>
      </w:r>
      <w:r w:rsidRPr="00A3003C">
        <w:t xml:space="preserve"> o TAF (teste de aceitação de fábrica) do painel </w:t>
      </w:r>
      <w:r w:rsidR="00E513C7" w:rsidRPr="00A3003C">
        <w:t xml:space="preserve">de controle </w:t>
      </w:r>
      <w:r w:rsidR="00327C9E">
        <w:t>&lt;PAINEL&gt;</w:t>
      </w:r>
      <w:r w:rsidR="00926EAD" w:rsidRPr="00A3003C">
        <w:t xml:space="preserve"> - PE-</w:t>
      </w:r>
      <w:r w:rsidR="00327C9E">
        <w:t>&lt;BASE&gt;</w:t>
      </w:r>
      <w:r w:rsidR="00926EAD" w:rsidRPr="00A3003C">
        <w:t>.</w:t>
      </w:r>
    </w:p>
    <w:p w14:paraId="29F18655" w14:textId="77777777" w:rsidR="004A282D" w:rsidRPr="00A3003C" w:rsidRDefault="004A282D" w:rsidP="0098569B">
      <w:pPr>
        <w:pStyle w:val="THTexto1"/>
      </w:pPr>
    </w:p>
    <w:p w14:paraId="31BB45EB" w14:textId="77777777" w:rsidR="00CD2933" w:rsidRPr="00A3003C" w:rsidRDefault="00420901" w:rsidP="00212A85">
      <w:pPr>
        <w:pStyle w:val="THTitulo1"/>
        <w:rPr>
          <w:lang w:val="pt-BR"/>
        </w:rPr>
      </w:pPr>
      <w:bookmarkStart w:id="3" w:name="_Toc178844608"/>
      <w:r w:rsidRPr="00A3003C">
        <w:rPr>
          <w:lang w:val="pt-BR"/>
        </w:rPr>
        <w:t>Documentos de referência</w:t>
      </w:r>
      <w:bookmarkEnd w:id="3"/>
    </w:p>
    <w:p w14:paraId="78761671" w14:textId="77777777" w:rsidR="00617C00" w:rsidRPr="00A3003C" w:rsidRDefault="00617C00" w:rsidP="00617C00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16"/>
        <w:gridCol w:w="3940"/>
      </w:tblGrid>
      <w:tr w:rsidR="00C22B04" w:rsidRPr="00A3003C" w14:paraId="2FEDC6B1" w14:textId="77777777" w:rsidTr="00617C00">
        <w:trPr>
          <w:trHeight w:val="284"/>
          <w:jc w:val="center"/>
        </w:trPr>
        <w:tc>
          <w:tcPr>
            <w:tcW w:w="5416" w:type="dxa"/>
            <w:shd w:val="clear" w:color="auto" w:fill="auto"/>
            <w:vAlign w:val="center"/>
          </w:tcPr>
          <w:p w14:paraId="6547F797" w14:textId="77777777" w:rsidR="00C22B04" w:rsidRPr="00A3003C" w:rsidRDefault="00C22B04" w:rsidP="00BE6E9B">
            <w:pPr>
              <w:pStyle w:val="THText2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3003C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14F25684" w14:textId="77777777" w:rsidR="00C22B04" w:rsidRPr="00A3003C" w:rsidRDefault="00C22B04" w:rsidP="00BE6E9B">
            <w:pPr>
              <w:pStyle w:val="THText2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3003C">
              <w:rPr>
                <w:b/>
                <w:bCs/>
                <w:sz w:val="18"/>
                <w:szCs w:val="18"/>
              </w:rPr>
              <w:t>Número</w:t>
            </w:r>
          </w:p>
        </w:tc>
      </w:tr>
      <w:tr w:rsidR="00C22B04" w:rsidRPr="00A3003C" w14:paraId="441D3EA3" w14:textId="77777777" w:rsidTr="00617C00">
        <w:trPr>
          <w:trHeight w:hRule="exact" w:val="284"/>
          <w:jc w:val="center"/>
        </w:trPr>
        <w:tc>
          <w:tcPr>
            <w:tcW w:w="5416" w:type="dxa"/>
            <w:shd w:val="clear" w:color="auto" w:fill="auto"/>
            <w:vAlign w:val="center"/>
          </w:tcPr>
          <w:p w14:paraId="4FEC4BBE" w14:textId="77777777" w:rsidR="00C22B04" w:rsidRPr="00A3003C" w:rsidRDefault="00F7771F" w:rsidP="00456F41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F7771F"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PAINEL</w:t>
            </w:r>
            <w:r w:rsidRPr="00F7771F">
              <w:rPr>
                <w:sz w:val="18"/>
                <w:szCs w:val="18"/>
              </w:rPr>
              <w:t xml:space="preserve">&gt; - </w:t>
            </w:r>
            <w:r w:rsidR="000C7FB7" w:rsidRPr="00A3003C">
              <w:rPr>
                <w:sz w:val="18"/>
                <w:szCs w:val="18"/>
              </w:rPr>
              <w:t>Arquitetura do sistema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372290E4" w14:textId="77777777" w:rsidR="00C22B04" w:rsidRPr="00A3003C" w:rsidRDefault="007B13B9" w:rsidP="00BE6E9B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A3003C">
              <w:rPr>
                <w:sz w:val="18"/>
                <w:szCs w:val="18"/>
              </w:rPr>
              <w:t>DE-</w:t>
            </w:r>
            <w:r w:rsidR="00F7771F">
              <w:rPr>
                <w:sz w:val="18"/>
                <w:szCs w:val="18"/>
              </w:rPr>
              <w:t>&lt;CODIGO_PROJETO&gt;</w:t>
            </w:r>
            <w:r w:rsidRPr="00A3003C">
              <w:rPr>
                <w:sz w:val="18"/>
                <w:szCs w:val="18"/>
              </w:rPr>
              <w:t>-869-RKW-001</w:t>
            </w:r>
          </w:p>
        </w:tc>
      </w:tr>
      <w:tr w:rsidR="00C22B04" w:rsidRPr="00A3003C" w14:paraId="18325F54" w14:textId="77777777" w:rsidTr="00617C00">
        <w:trPr>
          <w:trHeight w:hRule="exact" w:val="284"/>
          <w:jc w:val="center"/>
        </w:trPr>
        <w:tc>
          <w:tcPr>
            <w:tcW w:w="5416" w:type="dxa"/>
            <w:shd w:val="clear" w:color="auto" w:fill="auto"/>
            <w:vAlign w:val="center"/>
          </w:tcPr>
          <w:p w14:paraId="30F8DBD1" w14:textId="77777777" w:rsidR="00C22B04" w:rsidRPr="00A3003C" w:rsidRDefault="00F7771F" w:rsidP="00456F41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F7771F"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PAINEL</w:t>
            </w:r>
            <w:r w:rsidRPr="00F7771F">
              <w:rPr>
                <w:sz w:val="18"/>
                <w:szCs w:val="18"/>
              </w:rPr>
              <w:t xml:space="preserve">&gt; - </w:t>
            </w:r>
            <w:r w:rsidR="000C7FB7" w:rsidRPr="00A3003C">
              <w:rPr>
                <w:sz w:val="18"/>
                <w:szCs w:val="18"/>
              </w:rPr>
              <w:t>Folha de dados do painel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615AA48" w14:textId="77777777" w:rsidR="00C22B04" w:rsidRPr="00A3003C" w:rsidRDefault="007B13B9" w:rsidP="00BE6E9B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A3003C">
              <w:rPr>
                <w:sz w:val="18"/>
                <w:szCs w:val="18"/>
              </w:rPr>
              <w:t>FD-</w:t>
            </w:r>
            <w:r w:rsidR="00F7771F">
              <w:rPr>
                <w:sz w:val="18"/>
                <w:szCs w:val="18"/>
              </w:rPr>
              <w:t>&lt;CODIGO_PROJETO&gt;</w:t>
            </w:r>
            <w:r w:rsidRPr="00A3003C">
              <w:rPr>
                <w:sz w:val="18"/>
                <w:szCs w:val="18"/>
              </w:rPr>
              <w:t>-888-RKW-001</w:t>
            </w:r>
          </w:p>
        </w:tc>
      </w:tr>
      <w:tr w:rsidR="00C22B04" w:rsidRPr="00A3003C" w14:paraId="0E7D8F8A" w14:textId="77777777" w:rsidTr="00617C00">
        <w:trPr>
          <w:trHeight w:hRule="exact" w:val="284"/>
          <w:jc w:val="center"/>
        </w:trPr>
        <w:tc>
          <w:tcPr>
            <w:tcW w:w="5416" w:type="dxa"/>
            <w:shd w:val="clear" w:color="auto" w:fill="auto"/>
            <w:vAlign w:val="center"/>
          </w:tcPr>
          <w:p w14:paraId="5F7FE4D1" w14:textId="77777777" w:rsidR="00C22B04" w:rsidRPr="00A3003C" w:rsidRDefault="00F7771F" w:rsidP="00456F41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F7771F"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PAINEL&gt;</w:t>
            </w:r>
            <w:r w:rsidRPr="00F7771F">
              <w:rPr>
                <w:sz w:val="18"/>
                <w:szCs w:val="18"/>
              </w:rPr>
              <w:t xml:space="preserve"> - </w:t>
            </w:r>
            <w:r w:rsidR="007B13B9" w:rsidRPr="00A3003C">
              <w:rPr>
                <w:sz w:val="18"/>
                <w:szCs w:val="18"/>
              </w:rPr>
              <w:t>Diagrama elétrico e layout dos painéis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87A14D2" w14:textId="77777777" w:rsidR="00C22B04" w:rsidRPr="00A3003C" w:rsidRDefault="007B13B9" w:rsidP="00BE6E9B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A3003C">
              <w:rPr>
                <w:sz w:val="18"/>
                <w:szCs w:val="18"/>
              </w:rPr>
              <w:t>DE-</w:t>
            </w:r>
            <w:r w:rsidR="00F7771F">
              <w:rPr>
                <w:sz w:val="18"/>
                <w:szCs w:val="18"/>
              </w:rPr>
              <w:t>&lt;CODIGO_PROJETO&gt;</w:t>
            </w:r>
            <w:r w:rsidRPr="00A3003C">
              <w:rPr>
                <w:sz w:val="18"/>
                <w:szCs w:val="18"/>
              </w:rPr>
              <w:t>-888-RKW-001</w:t>
            </w:r>
          </w:p>
        </w:tc>
      </w:tr>
      <w:tr w:rsidR="00C22B04" w:rsidRPr="00A3003C" w14:paraId="62E26067" w14:textId="77777777" w:rsidTr="00617C00">
        <w:trPr>
          <w:trHeight w:hRule="exact" w:val="284"/>
          <w:jc w:val="center"/>
        </w:trPr>
        <w:tc>
          <w:tcPr>
            <w:tcW w:w="5416" w:type="dxa"/>
            <w:shd w:val="clear" w:color="auto" w:fill="auto"/>
            <w:vAlign w:val="center"/>
          </w:tcPr>
          <w:p w14:paraId="01F84D0B" w14:textId="77777777" w:rsidR="00C22B04" w:rsidRPr="00A3003C" w:rsidRDefault="00F7771F" w:rsidP="00456F41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F7771F">
              <w:rPr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PAINEL</w:t>
            </w:r>
            <w:r w:rsidRPr="00F7771F">
              <w:rPr>
                <w:sz w:val="18"/>
                <w:szCs w:val="18"/>
              </w:rPr>
              <w:t xml:space="preserve">&gt; - </w:t>
            </w:r>
            <w:r w:rsidR="007B13B9" w:rsidRPr="00A3003C">
              <w:rPr>
                <w:sz w:val="18"/>
                <w:szCs w:val="18"/>
              </w:rPr>
              <w:t xml:space="preserve">Procedimento de TAF do </w:t>
            </w:r>
            <w:r w:rsidR="00CD7D39" w:rsidRPr="00A3003C">
              <w:rPr>
                <w:sz w:val="18"/>
                <w:szCs w:val="18"/>
              </w:rPr>
              <w:t>p</w:t>
            </w:r>
            <w:r w:rsidR="007B13B9" w:rsidRPr="00A3003C">
              <w:rPr>
                <w:sz w:val="18"/>
                <w:szCs w:val="18"/>
              </w:rPr>
              <w:t>ainel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DB06368" w14:textId="77777777" w:rsidR="00C22B04" w:rsidRPr="00A3003C" w:rsidRDefault="007B13B9" w:rsidP="00BE6E9B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A3003C">
              <w:rPr>
                <w:sz w:val="18"/>
                <w:szCs w:val="18"/>
              </w:rPr>
              <w:t>PR-</w:t>
            </w:r>
            <w:r w:rsidR="00F7771F">
              <w:rPr>
                <w:sz w:val="18"/>
                <w:szCs w:val="18"/>
              </w:rPr>
              <w:t>&lt;CODIGO_PROJETO&gt;</w:t>
            </w:r>
            <w:r w:rsidRPr="00A3003C">
              <w:rPr>
                <w:sz w:val="18"/>
                <w:szCs w:val="18"/>
              </w:rPr>
              <w:t>-888-RKW-001</w:t>
            </w:r>
          </w:p>
        </w:tc>
      </w:tr>
    </w:tbl>
    <w:p w14:paraId="2199352C" w14:textId="77777777" w:rsidR="00C22B04" w:rsidRPr="00A3003C" w:rsidRDefault="00C22B04" w:rsidP="00156390">
      <w:pPr>
        <w:pStyle w:val="THTxtDestaque1"/>
        <w:numPr>
          <w:ilvl w:val="0"/>
          <w:numId w:val="0"/>
        </w:numPr>
      </w:pPr>
    </w:p>
    <w:p w14:paraId="0D99A617" w14:textId="77777777" w:rsidR="00983CDF" w:rsidRPr="00A3003C" w:rsidRDefault="00C54450" w:rsidP="0098569B">
      <w:pPr>
        <w:pStyle w:val="THTexto1"/>
      </w:pPr>
      <w:r w:rsidRPr="00A3003C">
        <w:br w:type="page"/>
      </w:r>
    </w:p>
    <w:p w14:paraId="5A85704F" w14:textId="77777777" w:rsidR="00983CDF" w:rsidRPr="00A3003C" w:rsidRDefault="00420901" w:rsidP="00212A85">
      <w:pPr>
        <w:pStyle w:val="THTitulo1"/>
        <w:rPr>
          <w:lang w:val="pt-BR"/>
        </w:rPr>
      </w:pPr>
      <w:bookmarkStart w:id="4" w:name="_Toc178844609"/>
      <w:r w:rsidRPr="00A3003C">
        <w:rPr>
          <w:lang w:val="pt-BR"/>
        </w:rPr>
        <w:t>Testes</w:t>
      </w:r>
      <w:r w:rsidR="00983CDF" w:rsidRPr="00A3003C">
        <w:rPr>
          <w:lang w:val="pt-BR"/>
        </w:rPr>
        <w:t xml:space="preserve"> </w:t>
      </w:r>
      <w:r w:rsidRPr="00A3003C">
        <w:rPr>
          <w:lang w:val="pt-BR"/>
        </w:rPr>
        <w:t>de hardware</w:t>
      </w:r>
      <w:r w:rsidR="00224EA6" w:rsidRPr="00A3003C">
        <w:rPr>
          <w:lang w:val="pt-BR"/>
        </w:rPr>
        <w:t xml:space="preserve"> do painel</w:t>
      </w:r>
      <w:bookmarkEnd w:id="4"/>
    </w:p>
    <w:p w14:paraId="4C326A21" w14:textId="77777777" w:rsidR="00983CDF" w:rsidRPr="00A3003C" w:rsidRDefault="00983CDF" w:rsidP="00212A85">
      <w:pPr>
        <w:pStyle w:val="THTitulo2"/>
        <w:rPr>
          <w:lang w:val="pt-BR"/>
        </w:rPr>
      </w:pPr>
      <w:bookmarkStart w:id="5" w:name="_Toc178844610"/>
      <w:r w:rsidRPr="00A3003C">
        <w:rPr>
          <w:lang w:val="pt-BR"/>
        </w:rPr>
        <w:t xml:space="preserve">Inspeção </w:t>
      </w:r>
      <w:r w:rsidR="00420901" w:rsidRPr="00A3003C">
        <w:rPr>
          <w:lang w:val="pt-BR"/>
        </w:rPr>
        <w:t>v</w:t>
      </w:r>
      <w:r w:rsidRPr="00A3003C">
        <w:rPr>
          <w:lang w:val="pt-BR"/>
        </w:rPr>
        <w:t>isual</w:t>
      </w:r>
      <w:r w:rsidR="00224EA6" w:rsidRPr="00A3003C">
        <w:rPr>
          <w:lang w:val="pt-BR"/>
        </w:rPr>
        <w:t>/</w:t>
      </w:r>
      <w:r w:rsidR="00420901" w:rsidRPr="00A3003C">
        <w:rPr>
          <w:lang w:val="pt-BR"/>
        </w:rPr>
        <w:t xml:space="preserve"> d</w:t>
      </w:r>
      <w:r w:rsidR="00224EA6" w:rsidRPr="00A3003C">
        <w:rPr>
          <w:lang w:val="pt-BR"/>
        </w:rPr>
        <w:t>imensional</w:t>
      </w:r>
      <w:r w:rsidRPr="00A3003C">
        <w:rPr>
          <w:lang w:val="pt-BR"/>
        </w:rPr>
        <w:t xml:space="preserve"> do </w:t>
      </w:r>
      <w:r w:rsidR="00420901" w:rsidRPr="00A3003C">
        <w:rPr>
          <w:lang w:val="pt-BR"/>
        </w:rPr>
        <w:t>p</w:t>
      </w:r>
      <w:r w:rsidRPr="00A3003C">
        <w:rPr>
          <w:lang w:val="pt-BR"/>
        </w:rPr>
        <w:t>ainel</w:t>
      </w:r>
      <w:bookmarkEnd w:id="5"/>
    </w:p>
    <w:p w14:paraId="451E4F40" w14:textId="77777777" w:rsidR="00212E6C" w:rsidRPr="00A3003C" w:rsidRDefault="00212E6C" w:rsidP="0098569B">
      <w:pPr>
        <w:pStyle w:val="THText2"/>
      </w:pPr>
    </w:p>
    <w:tbl>
      <w:tblPr>
        <w:tblW w:w="93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4535"/>
        <w:gridCol w:w="696"/>
        <w:gridCol w:w="580"/>
        <w:gridCol w:w="695"/>
        <w:gridCol w:w="580"/>
        <w:gridCol w:w="554"/>
        <w:gridCol w:w="864"/>
      </w:tblGrid>
      <w:tr w:rsidR="00FA280C" w:rsidRPr="00A3003C" w14:paraId="41D220C9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6D32D3B" w14:textId="77777777" w:rsidR="00FA280C" w:rsidRPr="00A3003C" w:rsidRDefault="00FA280C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7B083F" w14:textId="77777777" w:rsidR="00FA280C" w:rsidRPr="00A3003C" w:rsidRDefault="00FA280C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14:paraId="30F85498" w14:textId="77777777" w:rsidR="00FA280C" w:rsidRPr="00A3003C" w:rsidRDefault="00FA280C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FA280C" w:rsidRPr="00A3003C" w14:paraId="7175D3DB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540A97E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B324E3" w14:textId="77777777" w:rsidR="00FA280C" w:rsidRPr="00A3003C" w:rsidRDefault="00FA280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Dimensões do painel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9AD156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91F84F6">
                <v:rect id="_x0000_s210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5DA4EA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8C623A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58138F2">
                <v:rect id="_x0000_s210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A10DE9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519F6385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7BD378B">
                <v:rect id="_x0000_s209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  <w:vAlign w:val="center"/>
          </w:tcPr>
          <w:p w14:paraId="6AB9B586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7ABD101C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504D7444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722A59" w14:textId="77777777" w:rsidR="00FA280C" w:rsidRPr="00A3003C" w:rsidRDefault="00FA280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Verificação de layout interno/ externo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CF636A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42CDBB9">
                <v:rect id="_x0000_s210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58D22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12A430F7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B595771">
                <v:rect id="_x0000_s210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F71E84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065A7CEE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79838EE">
                <v:rect id="_x0000_s210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58777B2B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78DE329B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42200D2A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A5DBFF" w14:textId="77777777" w:rsidR="00FA280C" w:rsidRPr="00A3003C" w:rsidRDefault="00FA280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Inspeção de código de material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F5BA61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20C268A">
                <v:rect id="_x0000_s210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FBCE90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37305469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B10E503">
                <v:rect id="_x0000_s210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2321C6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62D39CC4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D655C6A">
                <v:rect id="_x0000_s210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6B32045C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540A4EF0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7F4867CE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C341A6" w14:textId="77777777" w:rsidR="00FA280C" w:rsidRPr="00A3003C" w:rsidRDefault="00FA280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Fixação dos componentes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BA41DD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52D6FED">
                <v:rect id="_x0000_s214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7D9CD7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59F6D0FA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CE0EBDC">
                <v:rect id="_x0000_s214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BBDDBC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7E366A1B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20732E6">
                <v:rect id="_x0000_s214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089194E8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29819600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2A83320B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239635" w14:textId="77777777" w:rsidR="00FA280C" w:rsidRPr="00A3003C" w:rsidRDefault="00224EA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B</w:t>
            </w:r>
            <w:r w:rsidR="00FA280C" w:rsidRPr="00A3003C">
              <w:rPr>
                <w:rFonts w:ascii="Arial" w:hAnsi="Arial" w:cs="Arial"/>
                <w:sz w:val="18"/>
                <w:szCs w:val="18"/>
              </w:rPr>
              <w:t>locos terminais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462A4D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5DFEF00">
                <v:rect id="_x0000_s214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D1848C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74D6A7A7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C195A67">
                <v:rect id="_x0000_s214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EAA5BB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69E4DEB5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F3D41D1">
                <v:rect id="_x0000_s214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0C40B58D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73DC5E96" w14:textId="77777777" w:rsidTr="00156390">
        <w:trPr>
          <w:trHeight w:val="283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B64452E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BEE4FC" w14:textId="77777777" w:rsidR="00FA280C" w:rsidRPr="00A3003C" w:rsidRDefault="00224EA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P</w:t>
            </w:r>
            <w:r w:rsidR="00FA280C" w:rsidRPr="00A3003C">
              <w:rPr>
                <w:rFonts w:ascii="Arial" w:hAnsi="Arial" w:cs="Arial"/>
                <w:sz w:val="18"/>
                <w:szCs w:val="18"/>
              </w:rPr>
              <w:t>laquetas de identificação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6340FC" w14:textId="77777777" w:rsidR="00FA280C" w:rsidRPr="00A3003C" w:rsidRDefault="00FA280C" w:rsidP="00E9095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C4483FB">
                <v:rect id="_x0000_s213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C0C82F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36CC80B3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DDF4A3C">
                <v:rect id="_x0000_s213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E7233C2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5E38866C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E14F766">
                <v:rect id="_x0000_s213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3989BB1F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0712F4E4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825A7E3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A69200" w14:textId="77777777" w:rsidR="00FA280C" w:rsidRPr="00A3003C" w:rsidRDefault="00FA280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Sistema de aterramento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3BB802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DE0A9F0">
                <v:rect id="_x0000_s213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EEC6F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699131A4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72417D3">
                <v:rect id="_x0000_s213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2A602F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2EB8AB5D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6F384CE">
                <v:rect id="_x0000_s213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7D92E2C7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61B60007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7D498765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DC3338" w14:textId="77777777" w:rsidR="00FA280C" w:rsidRPr="00A3003C" w:rsidRDefault="00FA280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Iluminação interna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A592D6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557A89F">
                <v:rect id="_x0000_s213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FEC4A8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5CCB1B40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8BDB51A">
                <v:rect id="_x0000_s213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E15C42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3E9D5367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33800E6">
                <v:rect id="_x0000_s213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349560F9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5FC20EA7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1E2C0900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621387" w14:textId="77777777" w:rsidR="00FA280C" w:rsidRPr="00A3003C" w:rsidRDefault="00212E6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Cor interna do painel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93E34E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FCBE70D">
                <v:rect id="_x0000_s213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840932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0F617F2F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F89F1B9">
                <v:rect id="_x0000_s212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58F482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31A8EF2D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CC16584">
                <v:rect id="_x0000_s212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38EC63EB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4A319DBE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2B9062B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2E6FDE" w14:textId="77777777" w:rsidR="00FA280C" w:rsidRPr="00A3003C" w:rsidRDefault="00212E6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Cor externa do painel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68618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4972472">
                <v:rect id="_x0000_s212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D316AB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1F1970B2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FE9A63A">
                <v:rect id="_x0000_s212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051696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14403BA2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F7FB1EF">
                <v:rect id="_x0000_s212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7F3C5FBC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077C0569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C7D51F8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BE9008" w14:textId="77777777" w:rsidR="00FA280C" w:rsidRPr="00A3003C" w:rsidRDefault="00212E6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Cor da placa de montagem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A83CFB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8D8FA39">
                <v:rect id="_x0000_s212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3813E5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36600033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4D62B40">
                <v:rect id="_x0000_s212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F46D5C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0B142B2E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6D8690A">
                <v:rect id="_x0000_s212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1FC94580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A3003C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A280C" w:rsidRPr="00A3003C" w14:paraId="3FFDBD11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BE852AE" w14:textId="77777777" w:rsidR="00FA280C" w:rsidRPr="00A3003C" w:rsidRDefault="00FA280C" w:rsidP="00FA28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B8A644" w14:textId="77777777" w:rsidR="00FA280C" w:rsidRPr="00A3003C" w:rsidRDefault="00212E6C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Cor da soleira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CF5C5C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669254A">
                <v:rect id="_x0000_s212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173793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03BBC983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D9FF558">
                <v:rect id="_x0000_s212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2E6887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4D6CD6E3" w14:textId="77777777" w:rsidR="00FA280C" w:rsidRPr="00A3003C" w:rsidRDefault="00FA280C" w:rsidP="00FA280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85B02C2">
                <v:rect id="_x0000_s211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637CA61E" w14:textId="77777777" w:rsidR="00FA280C" w:rsidRPr="00A3003C" w:rsidRDefault="00FA280C" w:rsidP="00FA280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637F5" w:rsidRPr="00A3003C" w14:paraId="00FA6687" w14:textId="77777777" w:rsidTr="00156390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44B0BCC" w14:textId="77777777" w:rsidR="00C637F5" w:rsidRPr="00A3003C" w:rsidRDefault="00C637F5" w:rsidP="00C637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1043AF" w14:textId="77777777" w:rsidR="00C637F5" w:rsidRPr="00A3003C" w:rsidRDefault="00C637F5" w:rsidP="00C637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Link do QrCode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0181B7" w14:textId="77777777" w:rsidR="00C637F5" w:rsidRPr="00A3003C" w:rsidRDefault="00C637F5" w:rsidP="00C637F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E19BC52">
                <v:rect id="_x0000_s642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DA2DF6" w14:textId="77777777" w:rsidR="00C637F5" w:rsidRPr="00A3003C" w:rsidRDefault="00C637F5" w:rsidP="00C637F5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7A220018" w14:textId="77777777" w:rsidR="00C637F5" w:rsidRPr="00A3003C" w:rsidRDefault="00C637F5" w:rsidP="00C637F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E5AABA4">
                <v:rect id="_x0000_s641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6A8EBC" w14:textId="77777777" w:rsidR="00C637F5" w:rsidRPr="00A3003C" w:rsidRDefault="00C637F5" w:rsidP="00C637F5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63F27911" w14:textId="77777777" w:rsidR="00C637F5" w:rsidRPr="00A3003C" w:rsidRDefault="00C637F5" w:rsidP="00C637F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363733D">
                <v:rect id="_x0000_s641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681B78E9" w14:textId="77777777" w:rsidR="00C637F5" w:rsidRPr="00A3003C" w:rsidRDefault="00C637F5" w:rsidP="00C637F5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213C0164" w14:textId="77777777" w:rsidR="009D0161" w:rsidRPr="00A3003C" w:rsidRDefault="009D0161" w:rsidP="009D0161">
      <w:pPr>
        <w:pStyle w:val="THText2"/>
        <w:ind w:hanging="894"/>
      </w:pPr>
    </w:p>
    <w:p w14:paraId="160E2396" w14:textId="77777777" w:rsidR="009D0161" w:rsidRPr="00A3003C" w:rsidRDefault="009D0161" w:rsidP="00C22B04">
      <w:pPr>
        <w:pStyle w:val="Texto1"/>
        <w:jc w:val="center"/>
      </w:pPr>
    </w:p>
    <w:p w14:paraId="3777F0B2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0F59AB88" w14:textId="77777777" w:rsidR="00BD0A72" w:rsidRPr="00A3003C" w:rsidRDefault="00BD0A72" w:rsidP="00224EA6">
      <w:pPr>
        <w:pStyle w:val="THText2"/>
        <w:ind w:left="0"/>
      </w:pPr>
    </w:p>
    <w:p w14:paraId="7E162784" w14:textId="77777777" w:rsidR="00212E6C" w:rsidRPr="00A3003C" w:rsidRDefault="00212E6C" w:rsidP="00420901">
      <w:pPr>
        <w:pStyle w:val="Texto1"/>
      </w:pPr>
      <w:r w:rsidRPr="00A3003C">
        <w:t>Comentários:</w:t>
      </w:r>
    </w:p>
    <w:p w14:paraId="32F6EC1D" w14:textId="77777777" w:rsidR="00212E6C" w:rsidRPr="00A3003C" w:rsidRDefault="00212E6C" w:rsidP="0098569B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212E6C" w:rsidRPr="00A3003C" w14:paraId="603DFD6D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45CCE36F" w14:textId="77777777" w:rsidR="00212E6C" w:rsidRPr="00A3003C" w:rsidRDefault="00212E6C" w:rsidP="00302C32">
            <w:pPr>
              <w:pStyle w:val="Texto1"/>
            </w:pPr>
          </w:p>
        </w:tc>
      </w:tr>
      <w:tr w:rsidR="00212E6C" w:rsidRPr="00A3003C" w14:paraId="650325DF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45303236" w14:textId="77777777" w:rsidR="00212E6C" w:rsidRPr="00A3003C" w:rsidRDefault="00212E6C" w:rsidP="00302C32">
            <w:pPr>
              <w:pStyle w:val="Texto1"/>
            </w:pPr>
          </w:p>
        </w:tc>
      </w:tr>
      <w:tr w:rsidR="00212E6C" w:rsidRPr="00A3003C" w14:paraId="1610FB8B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44D0B733" w14:textId="77777777" w:rsidR="00212E6C" w:rsidRPr="00A3003C" w:rsidRDefault="00212E6C" w:rsidP="00302C32">
            <w:pPr>
              <w:pStyle w:val="Texto1"/>
            </w:pPr>
          </w:p>
        </w:tc>
      </w:tr>
      <w:tr w:rsidR="00212E6C" w:rsidRPr="00A3003C" w14:paraId="125EBC83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248EB912" w14:textId="77777777" w:rsidR="00212E6C" w:rsidRPr="00A3003C" w:rsidRDefault="00212E6C" w:rsidP="00302C32">
            <w:pPr>
              <w:pStyle w:val="Texto1"/>
            </w:pPr>
          </w:p>
        </w:tc>
      </w:tr>
    </w:tbl>
    <w:p w14:paraId="5772A051" w14:textId="77777777" w:rsidR="00212E6C" w:rsidRPr="00A3003C" w:rsidRDefault="00212E6C" w:rsidP="0098569B">
      <w:pPr>
        <w:pStyle w:val="THText2"/>
      </w:pPr>
    </w:p>
    <w:p w14:paraId="637D1C24" w14:textId="77777777" w:rsidR="00E90952" w:rsidRPr="00A3003C" w:rsidRDefault="00E90952" w:rsidP="00212A85">
      <w:pPr>
        <w:pStyle w:val="THTitulo2"/>
        <w:rPr>
          <w:lang w:val="pt-BR"/>
        </w:rPr>
      </w:pPr>
      <w:bookmarkStart w:id="6" w:name="_Toc178844611"/>
      <w:r w:rsidRPr="00A3003C">
        <w:rPr>
          <w:lang w:val="pt-BR"/>
        </w:rPr>
        <w:t>Checagem de inventário de hardware</w:t>
      </w:r>
      <w:bookmarkEnd w:id="6"/>
    </w:p>
    <w:p w14:paraId="51AD6D50" w14:textId="77777777" w:rsidR="00E90952" w:rsidRPr="00A3003C" w:rsidRDefault="00E90952" w:rsidP="0098569B">
      <w:pPr>
        <w:pStyle w:val="THText2"/>
      </w:pPr>
    </w:p>
    <w:tbl>
      <w:tblPr>
        <w:tblW w:w="93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4535"/>
        <w:gridCol w:w="696"/>
        <w:gridCol w:w="580"/>
        <w:gridCol w:w="695"/>
        <w:gridCol w:w="580"/>
        <w:gridCol w:w="554"/>
        <w:gridCol w:w="864"/>
      </w:tblGrid>
      <w:tr w:rsidR="00E90952" w:rsidRPr="00A3003C" w14:paraId="43E8115C" w14:textId="77777777" w:rsidTr="00FD3CA6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54786E9" w14:textId="77777777" w:rsidR="00E90952" w:rsidRPr="00A3003C" w:rsidRDefault="00E90952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240F3AE4" w14:textId="77777777" w:rsidR="00E90952" w:rsidRPr="00A3003C" w:rsidRDefault="00E90952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14:paraId="7752F0AD" w14:textId="77777777" w:rsidR="00E90952" w:rsidRPr="00A3003C" w:rsidRDefault="00E90952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E90952" w:rsidRPr="00A3003C" w14:paraId="546F87A8" w14:textId="77777777" w:rsidTr="00FD3CA6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8EEE1A5" w14:textId="77777777" w:rsidR="00E90952" w:rsidRPr="00A3003C" w:rsidRDefault="00E90952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5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534E02" w14:textId="77777777" w:rsidR="00E90952" w:rsidRPr="00A3003C" w:rsidRDefault="00E90952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Hardware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E47F1C" w14:textId="77777777" w:rsidR="00E90952" w:rsidRPr="00A3003C" w:rsidRDefault="00E90952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5CBF8EA">
                <v:rect id="_x0000_s221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ED53F3" w14:textId="77777777" w:rsidR="00E90952" w:rsidRPr="00A3003C" w:rsidRDefault="00E90952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BA7802" w14:textId="77777777" w:rsidR="00E90952" w:rsidRPr="00A3003C" w:rsidRDefault="00E90952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63B31BA">
                <v:rect id="_x0000_s221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09A9954" w14:textId="77777777" w:rsidR="00E90952" w:rsidRPr="00A3003C" w:rsidRDefault="00E90952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65F8F29F" w14:textId="77777777" w:rsidR="00E90952" w:rsidRPr="00A3003C" w:rsidRDefault="00E90952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7B16219">
                <v:rect id="_x0000_s221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  <w:vAlign w:val="center"/>
          </w:tcPr>
          <w:p w14:paraId="1A80A611" w14:textId="77777777" w:rsidR="00E90952" w:rsidRPr="00A3003C" w:rsidRDefault="00E90952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55B41BAF" w14:textId="77777777" w:rsidR="00420901" w:rsidRPr="00A3003C" w:rsidRDefault="00420901" w:rsidP="00420901">
      <w:pPr>
        <w:pStyle w:val="Texto1"/>
      </w:pPr>
    </w:p>
    <w:p w14:paraId="7996F8BD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 xml:space="preserve">A </w:t>
      </w:r>
      <w:r w:rsidRPr="00A3003C">
        <w:t>= Não aplicável</w:t>
      </w:r>
    </w:p>
    <w:p w14:paraId="2FD167A4" w14:textId="77777777" w:rsidR="00420901" w:rsidRPr="00A3003C" w:rsidRDefault="00420901" w:rsidP="00420901">
      <w:pPr>
        <w:pStyle w:val="THText2"/>
        <w:ind w:left="0"/>
      </w:pPr>
    </w:p>
    <w:p w14:paraId="0F81D785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0335D419" w14:textId="77777777" w:rsidR="00E90952" w:rsidRPr="00A3003C" w:rsidRDefault="00E90952" w:rsidP="0098569B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E90952" w:rsidRPr="00A3003C" w14:paraId="51674B42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43168133" w14:textId="77777777" w:rsidR="00E90952" w:rsidRPr="00A3003C" w:rsidRDefault="00E90952" w:rsidP="00302C32">
            <w:pPr>
              <w:pStyle w:val="Texto1"/>
            </w:pPr>
          </w:p>
        </w:tc>
      </w:tr>
      <w:tr w:rsidR="00E90952" w:rsidRPr="00A3003C" w14:paraId="75E1397B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02BF09A2" w14:textId="77777777" w:rsidR="00E90952" w:rsidRPr="00A3003C" w:rsidRDefault="00E90952" w:rsidP="00302C32">
            <w:pPr>
              <w:pStyle w:val="Texto1"/>
            </w:pPr>
          </w:p>
        </w:tc>
      </w:tr>
      <w:tr w:rsidR="00E90952" w:rsidRPr="00A3003C" w14:paraId="79A81D6E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5C671547" w14:textId="77777777" w:rsidR="00E90952" w:rsidRPr="00A3003C" w:rsidRDefault="00E90952" w:rsidP="00302C32">
            <w:pPr>
              <w:pStyle w:val="Texto1"/>
            </w:pPr>
          </w:p>
        </w:tc>
      </w:tr>
      <w:tr w:rsidR="00E90952" w:rsidRPr="00A3003C" w14:paraId="19E995F9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417E0098" w14:textId="77777777" w:rsidR="00E90952" w:rsidRPr="00A3003C" w:rsidRDefault="00E90952" w:rsidP="00302C32">
            <w:pPr>
              <w:pStyle w:val="Texto1"/>
            </w:pPr>
          </w:p>
        </w:tc>
      </w:tr>
    </w:tbl>
    <w:p w14:paraId="312B2143" w14:textId="77777777" w:rsidR="00E90952" w:rsidRPr="00A3003C" w:rsidRDefault="00E90952" w:rsidP="0098569B">
      <w:pPr>
        <w:pStyle w:val="THText2"/>
      </w:pPr>
    </w:p>
    <w:p w14:paraId="5EA7DCD5" w14:textId="77777777" w:rsidR="00E90952" w:rsidRPr="00A3003C" w:rsidRDefault="00E90952" w:rsidP="0098569B">
      <w:pPr>
        <w:pStyle w:val="THText2"/>
      </w:pPr>
      <w:r w:rsidRPr="00A3003C">
        <w:br w:type="page"/>
      </w:r>
    </w:p>
    <w:p w14:paraId="68CFBAE2" w14:textId="77777777" w:rsidR="00E90952" w:rsidRPr="00A3003C" w:rsidRDefault="00E90952" w:rsidP="00212A85">
      <w:pPr>
        <w:pStyle w:val="THTitulo2"/>
        <w:rPr>
          <w:lang w:val="pt-BR"/>
        </w:rPr>
      </w:pPr>
      <w:bookmarkStart w:id="7" w:name="_Toc178844612"/>
      <w:r w:rsidRPr="00A3003C">
        <w:rPr>
          <w:lang w:val="pt-BR"/>
        </w:rPr>
        <w:t>Inspeção mecânica</w:t>
      </w:r>
      <w:bookmarkEnd w:id="7"/>
    </w:p>
    <w:p w14:paraId="04415256" w14:textId="77777777" w:rsidR="00E90952" w:rsidRPr="00A3003C" w:rsidRDefault="00E90952" w:rsidP="0098569B">
      <w:pPr>
        <w:pStyle w:val="THText2"/>
      </w:pPr>
    </w:p>
    <w:tbl>
      <w:tblPr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332"/>
        <w:gridCol w:w="525"/>
        <w:gridCol w:w="525"/>
        <w:gridCol w:w="525"/>
        <w:gridCol w:w="525"/>
        <w:gridCol w:w="525"/>
        <w:gridCol w:w="525"/>
      </w:tblGrid>
      <w:tr w:rsidR="00897766" w:rsidRPr="00A3003C" w14:paraId="135FDCC8" w14:textId="77777777" w:rsidTr="00897766">
        <w:trPr>
          <w:trHeight w:val="284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90065BD" w14:textId="77777777" w:rsidR="00897766" w:rsidRPr="00A3003C" w:rsidRDefault="00897766" w:rsidP="00897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33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4BDBD9" w14:textId="77777777" w:rsidR="00897766" w:rsidRPr="00A3003C" w:rsidRDefault="0089776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1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3E0C05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897766" w:rsidRPr="00A3003C" w14:paraId="52B7A615" w14:textId="77777777" w:rsidTr="00897766">
        <w:trPr>
          <w:trHeight w:val="585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FA5AAA3" w14:textId="77777777" w:rsidR="00897766" w:rsidRPr="00A3003C" w:rsidRDefault="00897766" w:rsidP="00897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533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902214" w14:textId="77777777" w:rsidR="00897766" w:rsidRPr="00A3003C" w:rsidRDefault="0089776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Entrada de cabos e acessórios (cabos, braçadeiras, prensa-cabos, etc)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784490" w14:textId="77777777" w:rsidR="00897766" w:rsidRPr="00A3003C" w:rsidRDefault="00CB3C3A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2B0D2AD5">
                <v:rect id="_x0000_s4023" style="position:absolute;left:0;text-align:left;margin-left:1.2pt;margin-top:11.1pt;width:13.15pt;height:7.15pt;z-index:419;mso-position-horizontal-relative:text;mso-position-vertical-relative:text" filled="f"/>
              </w:pic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B2659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2AFC9A" w14:textId="77777777" w:rsidR="00897766" w:rsidRPr="00A3003C" w:rsidRDefault="00CB3C3A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3330E760">
                <v:rect id="_x0000_s4022" style="position:absolute;left:0;text-align:left;margin-left:1.3pt;margin-top:11.05pt;width:13.15pt;height:7.15pt;z-index:420;mso-position-horizontal-relative:text;mso-position-vertical-relative:text" filled="f"/>
              </w:pic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29525F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7149E9B7" w14:textId="77777777" w:rsidR="00897766" w:rsidRPr="00A3003C" w:rsidRDefault="00CB3C3A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762917FA">
                <v:rect id="_x0000_s4021" style="position:absolute;left:0;text-align:left;margin-left:1.2pt;margin-top:11.05pt;width:13.15pt;height:7.15pt;z-index:421;mso-position-horizontal-relative:text;mso-position-vertical-relative:text" filled="f"/>
              </w:pict>
            </w:r>
          </w:p>
        </w:tc>
        <w:tc>
          <w:tcPr>
            <w:tcW w:w="525" w:type="dxa"/>
            <w:tcBorders>
              <w:left w:val="nil"/>
            </w:tcBorders>
            <w:shd w:val="clear" w:color="auto" w:fill="auto"/>
            <w:vAlign w:val="center"/>
          </w:tcPr>
          <w:p w14:paraId="3B9809AB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897766" w:rsidRPr="00A3003C" w14:paraId="5D3D74F5" w14:textId="77777777" w:rsidTr="00897766">
        <w:trPr>
          <w:trHeight w:val="284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A6B5FF9" w14:textId="77777777" w:rsidR="00897766" w:rsidRPr="00A3003C" w:rsidRDefault="00897766" w:rsidP="00897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533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4DC653" w14:textId="77777777" w:rsidR="00897766" w:rsidRPr="00A3003C" w:rsidRDefault="0089776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Marcação das plaquetas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BE2317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D3CF985">
                <v:rect id="_x0000_s402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54E106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3E49A1CF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157B09D">
                <v:rect id="_x0000_s401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D15AFE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5F9C7F1D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529F8AF">
                <v:rect id="_x0000_s401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</w:tcBorders>
            <w:shd w:val="clear" w:color="auto" w:fill="auto"/>
          </w:tcPr>
          <w:p w14:paraId="11C56842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897766" w:rsidRPr="00A3003C" w14:paraId="268F4FAB" w14:textId="77777777" w:rsidTr="00897766">
        <w:trPr>
          <w:trHeight w:val="284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9BCB1B3" w14:textId="77777777" w:rsidR="00897766" w:rsidRPr="00A3003C" w:rsidRDefault="00897766" w:rsidP="00897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533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F9D992" w14:textId="77777777" w:rsidR="00897766" w:rsidRPr="00A3003C" w:rsidRDefault="0089776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Montagem dos equipamentos e módulos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1CA30F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2D9A4F8">
                <v:rect id="_x0000_s401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85B60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40C6656A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1C0469C">
                <v:rect id="_x0000_s401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2D70CC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684CFB0E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FA55F27">
                <v:rect id="_x0000_s401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</w:tcBorders>
            <w:shd w:val="clear" w:color="auto" w:fill="auto"/>
          </w:tcPr>
          <w:p w14:paraId="6C4823B9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897766" w:rsidRPr="00A3003C" w14:paraId="083C2392" w14:textId="77777777" w:rsidTr="00897766">
        <w:trPr>
          <w:trHeight w:val="284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2F0167B" w14:textId="77777777" w:rsidR="00897766" w:rsidRPr="00A3003C" w:rsidRDefault="00897766" w:rsidP="00897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533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9B51D7" w14:textId="77777777" w:rsidR="00897766" w:rsidRPr="00A3003C" w:rsidRDefault="0089776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Conexões parafusadas e terminais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9F60D2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03463B4">
                <v:rect id="_x0000_s401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524F94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6DC39AD5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9D7F48E">
                <v:rect id="_x0000_s401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17D4D2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214C1E15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6DAA04E">
                <v:rect id="_x0000_s401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</w:tcBorders>
            <w:shd w:val="clear" w:color="auto" w:fill="auto"/>
          </w:tcPr>
          <w:p w14:paraId="002AE266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897766" w:rsidRPr="00A3003C" w14:paraId="617F93C9" w14:textId="77777777" w:rsidTr="00897766">
        <w:trPr>
          <w:trHeight w:val="284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62D5A95" w14:textId="77777777" w:rsidR="00897766" w:rsidRPr="00A3003C" w:rsidRDefault="00897766" w:rsidP="00897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533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F8AD03" w14:textId="77777777" w:rsidR="00897766" w:rsidRPr="00A3003C" w:rsidRDefault="0089776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Aterramento e equipotencialização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1FABA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03BBDC9">
                <v:rect id="_x0000_s401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CC6BB8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544D2385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B7113FA">
                <v:rect id="_x0000_s401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588F91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168876E2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2B57E46">
                <v:rect id="_x0000_s400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</w:tcBorders>
            <w:shd w:val="clear" w:color="auto" w:fill="auto"/>
          </w:tcPr>
          <w:p w14:paraId="0C458157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897766" w:rsidRPr="00A3003C" w14:paraId="1F85B127" w14:textId="77777777" w:rsidTr="00897766">
        <w:trPr>
          <w:trHeight w:val="283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6557429" w14:textId="77777777" w:rsidR="00897766" w:rsidRPr="00A3003C" w:rsidRDefault="00897766" w:rsidP="008977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533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56498C" w14:textId="77777777" w:rsidR="00897766" w:rsidRPr="00A3003C" w:rsidRDefault="0089776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Proteção contra choques elétricos e placas de advertência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50550D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80AA85F">
                <v:rect id="_x0000_s400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DBC1B8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11A37C33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E61E277">
                <v:rect id="_x0000_s400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E06786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25" w:type="dxa"/>
            <w:tcBorders>
              <w:left w:val="nil"/>
              <w:right w:val="nil"/>
            </w:tcBorders>
            <w:shd w:val="clear" w:color="auto" w:fill="auto"/>
          </w:tcPr>
          <w:p w14:paraId="06F065F6" w14:textId="77777777" w:rsidR="00897766" w:rsidRPr="00A3003C" w:rsidRDefault="00897766" w:rsidP="0089776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E25FD42">
                <v:rect id="_x0000_s400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25" w:type="dxa"/>
            <w:tcBorders>
              <w:left w:val="nil"/>
            </w:tcBorders>
            <w:shd w:val="clear" w:color="auto" w:fill="auto"/>
          </w:tcPr>
          <w:p w14:paraId="4F843F85" w14:textId="77777777" w:rsidR="00897766" w:rsidRPr="00A3003C" w:rsidRDefault="00897766" w:rsidP="00897766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66E9E4DB" w14:textId="77777777" w:rsidR="00420901" w:rsidRPr="00A3003C" w:rsidRDefault="00420901" w:rsidP="00420901">
      <w:pPr>
        <w:pStyle w:val="Texto1"/>
      </w:pPr>
    </w:p>
    <w:p w14:paraId="35FD8E89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5B51E39A" w14:textId="77777777" w:rsidR="00420901" w:rsidRPr="00A3003C" w:rsidRDefault="00420901" w:rsidP="00420901">
      <w:pPr>
        <w:pStyle w:val="THText2"/>
        <w:ind w:left="0"/>
      </w:pPr>
    </w:p>
    <w:p w14:paraId="6F956FDF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52F1B18D" w14:textId="77777777" w:rsidR="00E90952" w:rsidRPr="00A3003C" w:rsidRDefault="00E90952" w:rsidP="0098569B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E90952" w:rsidRPr="00A3003C" w14:paraId="20A45947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1D354BA9" w14:textId="77777777" w:rsidR="00E90952" w:rsidRPr="00A3003C" w:rsidRDefault="00E90952" w:rsidP="00302C32">
            <w:pPr>
              <w:pStyle w:val="Texto1"/>
            </w:pPr>
          </w:p>
        </w:tc>
      </w:tr>
      <w:tr w:rsidR="00E90952" w:rsidRPr="00A3003C" w14:paraId="4C032DA5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5C01CC30" w14:textId="77777777" w:rsidR="00E90952" w:rsidRPr="00A3003C" w:rsidRDefault="00E90952" w:rsidP="00302C32">
            <w:pPr>
              <w:pStyle w:val="Texto1"/>
            </w:pPr>
          </w:p>
        </w:tc>
      </w:tr>
      <w:tr w:rsidR="00E90952" w:rsidRPr="00A3003C" w14:paraId="26A7F754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30FAF579" w14:textId="77777777" w:rsidR="00E90952" w:rsidRPr="00A3003C" w:rsidRDefault="00E90952" w:rsidP="00302C32">
            <w:pPr>
              <w:pStyle w:val="Texto1"/>
            </w:pPr>
          </w:p>
        </w:tc>
      </w:tr>
      <w:tr w:rsidR="00E90952" w:rsidRPr="00A3003C" w14:paraId="5B7C7307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14C8193A" w14:textId="77777777" w:rsidR="00E90952" w:rsidRPr="00A3003C" w:rsidRDefault="00E90952" w:rsidP="00302C32">
            <w:pPr>
              <w:pStyle w:val="Texto1"/>
            </w:pPr>
          </w:p>
        </w:tc>
      </w:tr>
    </w:tbl>
    <w:p w14:paraId="5055ACC8" w14:textId="77777777" w:rsidR="00224EA6" w:rsidRPr="00A3003C" w:rsidRDefault="00224EA6" w:rsidP="0098569B">
      <w:pPr>
        <w:pStyle w:val="THText2"/>
      </w:pPr>
    </w:p>
    <w:p w14:paraId="01D25B50" w14:textId="77777777" w:rsidR="00984CBA" w:rsidRPr="00A3003C" w:rsidRDefault="00984CBA" w:rsidP="00212A85">
      <w:pPr>
        <w:pStyle w:val="THTitulo2"/>
        <w:rPr>
          <w:lang w:val="pt-BR"/>
        </w:rPr>
      </w:pPr>
      <w:bookmarkStart w:id="8" w:name="_Toc178844613"/>
      <w:r w:rsidRPr="00A3003C">
        <w:rPr>
          <w:lang w:val="pt-BR"/>
        </w:rPr>
        <w:t>Inspeção de fiação e terminais</w:t>
      </w:r>
      <w:bookmarkEnd w:id="8"/>
    </w:p>
    <w:p w14:paraId="7E05B9B1" w14:textId="77777777" w:rsidR="00984CBA" w:rsidRPr="00A3003C" w:rsidRDefault="00984CBA" w:rsidP="0098569B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4500"/>
        <w:gridCol w:w="699"/>
        <w:gridCol w:w="583"/>
        <w:gridCol w:w="698"/>
        <w:gridCol w:w="583"/>
        <w:gridCol w:w="557"/>
        <w:gridCol w:w="868"/>
      </w:tblGrid>
      <w:tr w:rsidR="00984CBA" w:rsidRPr="00A3003C" w14:paraId="210BFBE8" w14:textId="77777777" w:rsidTr="009D5237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CB1ACE5" w14:textId="77777777" w:rsidR="00984CBA" w:rsidRPr="00A3003C" w:rsidRDefault="00984CBA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479" w:type="dxa"/>
            <w:shd w:val="clear" w:color="auto" w:fill="auto"/>
            <w:vAlign w:val="center"/>
          </w:tcPr>
          <w:p w14:paraId="0742A5D6" w14:textId="77777777" w:rsidR="00984CBA" w:rsidRPr="00A3003C" w:rsidRDefault="00984CBA" w:rsidP="00456F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14:paraId="22E0B1A6" w14:textId="77777777" w:rsidR="00984CBA" w:rsidRPr="00A3003C" w:rsidRDefault="00984CBA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984CBA" w:rsidRPr="00A3003C" w14:paraId="59C8FA6E" w14:textId="77777777" w:rsidTr="009D5237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3CBBB83" w14:textId="77777777" w:rsidR="00984CBA" w:rsidRPr="00A3003C" w:rsidRDefault="00984CBA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E56E54" w14:textId="77777777" w:rsidR="00984CBA" w:rsidRPr="00A3003C" w:rsidRDefault="00984CBA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Fiação e cabeamento de circuitos internos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C648E9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B05A985">
                <v:rect id="_x0000_s323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E7D58D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1EF88A4B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4D5D02C">
                <v:rect id="_x0000_s323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DE33B1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4A71DBFA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83C86CD">
                <v:rect id="_x0000_s323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0D10D506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984CBA" w:rsidRPr="00A3003C" w14:paraId="19B91349" w14:textId="77777777" w:rsidTr="009D5237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E3C3118" w14:textId="77777777" w:rsidR="00984CBA" w:rsidRPr="00A3003C" w:rsidRDefault="00984CBA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34251C" w14:textId="77777777" w:rsidR="00984CBA" w:rsidRPr="00A3003C" w:rsidRDefault="00984CBA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Fiação e cabeamento de I/O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807047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2E964C7">
                <v:rect id="_x0000_s323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003C0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417C99D1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18D1CC6">
                <v:rect id="_x0000_s323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25C230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17978E6C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6105EDC">
                <v:rect id="_x0000_s323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2C3F76B0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984CBA" w:rsidRPr="00A3003C" w14:paraId="29612F62" w14:textId="77777777" w:rsidTr="009D5237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C2586B9" w14:textId="77777777" w:rsidR="00984CBA" w:rsidRPr="00A3003C" w:rsidRDefault="00984CBA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AE51AD" w14:textId="77777777" w:rsidR="00984CBA" w:rsidRPr="00A3003C" w:rsidRDefault="00984CBA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Fusíveis e disjuntores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05E66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781270D">
                <v:rect id="_x0000_s323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B22EF9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41C0B79C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3D5BC59">
                <v:rect id="_x0000_s323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50BB82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493629EA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545C457">
                <v:rect id="_x0000_s323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3DF2DEFC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984CBA" w:rsidRPr="00A3003C" w14:paraId="36E1C115" w14:textId="77777777" w:rsidTr="00CB3C3A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1063812B" w14:textId="77777777" w:rsidR="00984CBA" w:rsidRPr="00A3003C" w:rsidRDefault="00984CBA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</w:t>
            </w:r>
            <w:r w:rsidR="00224EA6" w:rsidRPr="00A3003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5F1BCC" w14:textId="77777777" w:rsidR="00984CBA" w:rsidRPr="00A3003C" w:rsidRDefault="00984CBA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Segregação de linhas, cores, seções transversais e tensões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BA3E65" w14:textId="77777777" w:rsidR="00984CBA" w:rsidRPr="00A3003C" w:rsidRDefault="00CB3C3A" w:rsidP="00CB3C3A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108A34E5">
                <v:rect id="_x0000_s5435" style="position:absolute;margin-left:9.95pt;margin-top:6.75pt;width:13.15pt;height:7.15pt;z-index:416;mso-position-horizontal-relative:text;mso-position-vertical-relative:text" filled="f"/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F88801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078643A4" w14:textId="77777777" w:rsidR="00984CBA" w:rsidRPr="00A3003C" w:rsidRDefault="00CB3C3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211BEF43">
                <v:rect id="_x0000_s3226" style="position:absolute;left:0;text-align:left;margin-left:10.05pt;margin-top:6.75pt;width:13.15pt;height:7.15pt;z-index:417;mso-position-horizontal-relative:text;mso-position-vertical-relative:text" filled="f"/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DDA3AC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05DCE710" w14:textId="77777777" w:rsidR="00984CBA" w:rsidRPr="00A3003C" w:rsidRDefault="00CB3C3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47B6AE6A">
                <v:rect id="_x0000_s3225" style="position:absolute;left:0;text-align:left;margin-left:3.15pt;margin-top:6.75pt;width:13.15pt;height:7.15pt;z-index:418;mso-position-horizontal-relative:text;mso-position-vertical-relative:text" filled="f"/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  <w:vAlign w:val="center"/>
          </w:tcPr>
          <w:p w14:paraId="069901AB" w14:textId="77777777" w:rsidR="00984CBA" w:rsidRPr="00A3003C" w:rsidRDefault="00984CBA" w:rsidP="00CB3C3A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984CBA" w:rsidRPr="00A3003C" w14:paraId="69D59845" w14:textId="77777777" w:rsidTr="009D5237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DB912CE" w14:textId="77777777" w:rsidR="00984CBA" w:rsidRPr="00A3003C" w:rsidRDefault="00984CBA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</w:t>
            </w:r>
            <w:r w:rsidR="00224EA6" w:rsidRPr="00A3003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1329F4" w14:textId="77777777" w:rsidR="00984CBA" w:rsidRPr="00A3003C" w:rsidRDefault="00984CBA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Crimpagem de fios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D2332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4AAF0C9">
                <v:rect id="_x0000_s322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7C1FCA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02DC4E12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570EF14">
                <v:rect id="_x0000_s322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ABB92B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4EEB7C0B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3EA79BE">
                <v:rect id="_x0000_s322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3B027F2C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984CBA" w:rsidRPr="00A3003C" w14:paraId="09DB6F77" w14:textId="77777777" w:rsidTr="009D5237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423F6E60" w14:textId="77777777" w:rsidR="00984CBA" w:rsidRPr="00A3003C" w:rsidRDefault="00984CBA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</w:t>
            </w:r>
            <w:r w:rsidR="00224EA6" w:rsidRPr="00A3003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7A3484" w14:textId="77777777" w:rsidR="00984CBA" w:rsidRPr="00A3003C" w:rsidRDefault="00984CBA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Teste de tração manual de crimpagem de fios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3D650C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F522BE6">
                <v:rect id="_x0000_s322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5A66EE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6E2BB60A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7EE405A">
                <v:rect id="_x0000_s322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F387F5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22B39241" w14:textId="77777777" w:rsidR="00984CBA" w:rsidRPr="00A3003C" w:rsidRDefault="00984CBA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F8F8BDC">
                <v:rect id="_x0000_s321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5DFE8FB1" w14:textId="77777777" w:rsidR="00984CBA" w:rsidRPr="00A3003C" w:rsidRDefault="00984CBA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424FECDD" w14:textId="77777777" w:rsidR="00984CBA" w:rsidRPr="00A3003C" w:rsidRDefault="00984CBA" w:rsidP="0098569B">
      <w:pPr>
        <w:pStyle w:val="THText2"/>
      </w:pPr>
    </w:p>
    <w:p w14:paraId="0F3EC2D0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75C467F2" w14:textId="77777777" w:rsidR="00420901" w:rsidRPr="00A3003C" w:rsidRDefault="00420901" w:rsidP="00420901">
      <w:pPr>
        <w:pStyle w:val="THText2"/>
        <w:ind w:left="0"/>
      </w:pPr>
    </w:p>
    <w:p w14:paraId="0AD4AC93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1BED280B" w14:textId="77777777" w:rsidR="00984CBA" w:rsidRPr="00A3003C" w:rsidRDefault="00984CBA" w:rsidP="0098569B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984CBA" w:rsidRPr="00A3003C" w14:paraId="7101DA2E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74260104" w14:textId="77777777" w:rsidR="00984CBA" w:rsidRPr="00A3003C" w:rsidRDefault="00984CBA" w:rsidP="00302C32">
            <w:pPr>
              <w:pStyle w:val="Texto1"/>
            </w:pPr>
          </w:p>
        </w:tc>
      </w:tr>
      <w:tr w:rsidR="00984CBA" w:rsidRPr="00A3003C" w14:paraId="224EF047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6F1C0DEB" w14:textId="77777777" w:rsidR="00984CBA" w:rsidRPr="00A3003C" w:rsidRDefault="00984CBA" w:rsidP="00302C32">
            <w:pPr>
              <w:pStyle w:val="Texto1"/>
            </w:pPr>
          </w:p>
        </w:tc>
      </w:tr>
      <w:tr w:rsidR="00984CBA" w:rsidRPr="00A3003C" w14:paraId="31022F9A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496489AB" w14:textId="77777777" w:rsidR="00984CBA" w:rsidRPr="00A3003C" w:rsidRDefault="00984CBA" w:rsidP="00302C32">
            <w:pPr>
              <w:pStyle w:val="Texto1"/>
            </w:pPr>
          </w:p>
        </w:tc>
      </w:tr>
      <w:tr w:rsidR="00984CBA" w:rsidRPr="00A3003C" w14:paraId="723ACE6F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3BE8EF8D" w14:textId="77777777" w:rsidR="00984CBA" w:rsidRPr="00A3003C" w:rsidRDefault="00984CBA" w:rsidP="00302C32">
            <w:pPr>
              <w:pStyle w:val="Texto1"/>
            </w:pPr>
          </w:p>
        </w:tc>
      </w:tr>
    </w:tbl>
    <w:p w14:paraId="550E6CD6" w14:textId="77777777" w:rsidR="00984CBA" w:rsidRPr="00A3003C" w:rsidRDefault="00984CBA" w:rsidP="0098569B">
      <w:pPr>
        <w:pStyle w:val="THText2"/>
      </w:pPr>
    </w:p>
    <w:p w14:paraId="257238F7" w14:textId="77777777" w:rsidR="00984CBA" w:rsidRPr="00A3003C" w:rsidRDefault="00984CBA" w:rsidP="0098569B">
      <w:pPr>
        <w:pStyle w:val="THText2"/>
      </w:pPr>
      <w:r w:rsidRPr="00A3003C">
        <w:br w:type="page"/>
      </w:r>
    </w:p>
    <w:p w14:paraId="2A0032CC" w14:textId="77777777" w:rsidR="00984CBA" w:rsidRPr="00A3003C" w:rsidRDefault="00984CBA" w:rsidP="00212A85">
      <w:pPr>
        <w:pStyle w:val="THTitulo2"/>
        <w:rPr>
          <w:lang w:val="pt-BR"/>
        </w:rPr>
      </w:pPr>
      <w:bookmarkStart w:id="9" w:name="_Toc178844614"/>
      <w:r w:rsidRPr="00A3003C">
        <w:rPr>
          <w:lang w:val="pt-BR"/>
        </w:rPr>
        <w:t>Teste</w:t>
      </w:r>
      <w:r w:rsidR="00734586" w:rsidRPr="00A3003C">
        <w:rPr>
          <w:lang w:val="pt-BR"/>
        </w:rPr>
        <w:t>s</w:t>
      </w:r>
      <w:r w:rsidRPr="00A3003C">
        <w:rPr>
          <w:lang w:val="pt-BR"/>
        </w:rPr>
        <w:t xml:space="preserve"> </w:t>
      </w:r>
      <w:r w:rsidR="00DF2A44" w:rsidRPr="00A3003C">
        <w:rPr>
          <w:lang w:val="pt-BR"/>
        </w:rPr>
        <w:t>e</w:t>
      </w:r>
      <w:r w:rsidRPr="00A3003C">
        <w:rPr>
          <w:lang w:val="pt-BR"/>
        </w:rPr>
        <w:t>létrico</w:t>
      </w:r>
      <w:r w:rsidR="00734586" w:rsidRPr="00A3003C">
        <w:rPr>
          <w:lang w:val="pt-BR"/>
        </w:rPr>
        <w:t>s</w:t>
      </w:r>
      <w:bookmarkEnd w:id="9"/>
    </w:p>
    <w:p w14:paraId="64A9987E" w14:textId="77777777" w:rsidR="00803F49" w:rsidRPr="00A3003C" w:rsidRDefault="00803F49" w:rsidP="00212A85">
      <w:pPr>
        <w:pStyle w:val="THTitulo3"/>
      </w:pPr>
      <w:bookmarkStart w:id="10" w:name="_Toc178844615"/>
      <w:r w:rsidRPr="00A3003C">
        <w:t xml:space="preserve">Teste </w:t>
      </w:r>
      <w:r w:rsidR="00DF2A44" w:rsidRPr="00A3003C">
        <w:t>de dielétrico</w:t>
      </w:r>
      <w:bookmarkEnd w:id="10"/>
    </w:p>
    <w:p w14:paraId="594C188D" w14:textId="77777777" w:rsidR="00803F49" w:rsidRPr="00A3003C" w:rsidRDefault="00803F49" w:rsidP="0098569B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103"/>
        <w:gridCol w:w="1251"/>
        <w:gridCol w:w="1251"/>
        <w:gridCol w:w="684"/>
        <w:gridCol w:w="571"/>
        <w:gridCol w:w="683"/>
        <w:gridCol w:w="571"/>
        <w:gridCol w:w="546"/>
        <w:gridCol w:w="847"/>
      </w:tblGrid>
      <w:tr w:rsidR="00803F49" w:rsidRPr="00A3003C" w14:paraId="2E38A23B" w14:textId="77777777" w:rsidTr="00DF2A44">
        <w:trPr>
          <w:trHeight w:val="284"/>
          <w:jc w:val="center"/>
        </w:trPr>
        <w:tc>
          <w:tcPr>
            <w:tcW w:w="865" w:type="dxa"/>
            <w:vMerge w:val="restart"/>
            <w:shd w:val="clear" w:color="auto" w:fill="auto"/>
            <w:vAlign w:val="center"/>
          </w:tcPr>
          <w:p w14:paraId="5756BFF3" w14:textId="77777777" w:rsidR="00803F49" w:rsidRPr="00A3003C" w:rsidRDefault="00803F49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14:paraId="360EA83E" w14:textId="77777777" w:rsidR="00803F49" w:rsidRPr="00A3003C" w:rsidRDefault="00803F49" w:rsidP="00456F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558" w:type="dxa"/>
            <w:gridSpan w:val="2"/>
            <w:shd w:val="clear" w:color="auto" w:fill="auto"/>
            <w:vAlign w:val="center"/>
          </w:tcPr>
          <w:p w14:paraId="6B5919A1" w14:textId="77777777" w:rsidR="00803F49" w:rsidRPr="00A3003C" w:rsidRDefault="00803F49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Valor medido </w:t>
            </w:r>
            <w:r w:rsidRPr="00A3003C">
              <w:rPr>
                <w:b/>
                <w:bCs/>
                <w:sz w:val="18"/>
                <w:szCs w:val="18"/>
              </w:rPr>
              <w:t>(M</w:t>
            </w:r>
            <w:r w:rsidRPr="00A3003C">
              <w:rPr>
                <w:rFonts w:cs="Arial"/>
                <w:b/>
                <w:bCs/>
                <w:sz w:val="18"/>
                <w:szCs w:val="18"/>
              </w:rPr>
              <w:t>Ω</w:t>
            </w:r>
            <w:r w:rsidRPr="00A3003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969" w:type="dxa"/>
            <w:gridSpan w:val="6"/>
            <w:vMerge w:val="restart"/>
            <w:shd w:val="clear" w:color="auto" w:fill="auto"/>
            <w:vAlign w:val="center"/>
          </w:tcPr>
          <w:p w14:paraId="54391DCA" w14:textId="77777777" w:rsidR="00803F49" w:rsidRPr="00A3003C" w:rsidRDefault="00803F49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803F49" w:rsidRPr="00A3003C" w14:paraId="132AB975" w14:textId="77777777" w:rsidTr="00DF2A44">
        <w:trPr>
          <w:trHeight w:val="284"/>
          <w:jc w:val="center"/>
        </w:trPr>
        <w:tc>
          <w:tcPr>
            <w:tcW w:w="865" w:type="dxa"/>
            <w:vMerge/>
            <w:shd w:val="clear" w:color="auto" w:fill="auto"/>
            <w:vAlign w:val="center"/>
          </w:tcPr>
          <w:p w14:paraId="4DB46EB9" w14:textId="77777777" w:rsidR="00803F49" w:rsidRPr="00A3003C" w:rsidRDefault="00803F49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4" w:type="dxa"/>
            <w:vMerge/>
            <w:shd w:val="clear" w:color="auto" w:fill="auto"/>
            <w:vAlign w:val="center"/>
          </w:tcPr>
          <w:p w14:paraId="1E089F61" w14:textId="77777777" w:rsidR="00803F49" w:rsidRPr="00A3003C" w:rsidRDefault="00803F49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4BD6FC7E" w14:textId="77777777" w:rsidR="00803F49" w:rsidRPr="00A3003C" w:rsidRDefault="00803F49" w:rsidP="00803F4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Antes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A146B7" w14:textId="77777777" w:rsidR="00803F49" w:rsidRPr="00A3003C" w:rsidRDefault="00803F49" w:rsidP="00803F4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Depois</w:t>
            </w:r>
          </w:p>
        </w:tc>
        <w:tc>
          <w:tcPr>
            <w:tcW w:w="3969" w:type="dxa"/>
            <w:gridSpan w:val="6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2A542" w14:textId="77777777" w:rsidR="00803F49" w:rsidRPr="00A3003C" w:rsidRDefault="00803F49" w:rsidP="00302C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F49" w:rsidRPr="00A3003C" w14:paraId="0A84C187" w14:textId="77777777" w:rsidTr="00DF2A4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919874E" w14:textId="77777777" w:rsidR="00803F49" w:rsidRPr="00A3003C" w:rsidRDefault="00803F49" w:rsidP="00803F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368B852" w14:textId="77777777" w:rsidR="00803F49" w:rsidRPr="00A3003C" w:rsidRDefault="00803F49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Cabos elétricos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3373D45E" w14:textId="77777777" w:rsidR="00803F49" w:rsidRPr="00A3003C" w:rsidRDefault="00803F49" w:rsidP="00803F4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7DA6E4EC" w14:textId="77777777" w:rsidR="00803F49" w:rsidRPr="00A3003C" w:rsidRDefault="00803F49" w:rsidP="00803F4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A93C95" w14:textId="77777777" w:rsidR="00803F49" w:rsidRPr="00A3003C" w:rsidRDefault="00803F49" w:rsidP="00803F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CEEC89C">
                <v:rect id="_x0000_s230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392" w14:textId="77777777" w:rsidR="00803F49" w:rsidRPr="00A3003C" w:rsidRDefault="00803F49" w:rsidP="00803F49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17AC8EA9" w14:textId="77777777" w:rsidR="00803F49" w:rsidRPr="00A3003C" w:rsidRDefault="00803F49" w:rsidP="00803F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F4B014F">
                <v:rect id="_x0000_s230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E99BF8" w14:textId="77777777" w:rsidR="00803F49" w:rsidRPr="00A3003C" w:rsidRDefault="00803F49" w:rsidP="00803F49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0A116A3D" w14:textId="77777777" w:rsidR="00803F49" w:rsidRPr="00A3003C" w:rsidRDefault="00803F49" w:rsidP="00803F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BC95099">
                <v:rect id="_x0000_s230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59256446" w14:textId="77777777" w:rsidR="00803F49" w:rsidRPr="00A3003C" w:rsidRDefault="00803F49" w:rsidP="00803F49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22010155" w14:textId="77777777" w:rsidR="00803F49" w:rsidRPr="00A3003C" w:rsidRDefault="00803F49" w:rsidP="0098569B">
      <w:pPr>
        <w:pStyle w:val="THText2"/>
      </w:pPr>
    </w:p>
    <w:p w14:paraId="1B9CD094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69FA882B" w14:textId="77777777" w:rsidR="00420901" w:rsidRPr="00A3003C" w:rsidRDefault="00420901" w:rsidP="00420901">
      <w:pPr>
        <w:pStyle w:val="THText2"/>
        <w:ind w:left="0"/>
      </w:pPr>
    </w:p>
    <w:p w14:paraId="4B46C19F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747ECF18" w14:textId="77777777" w:rsidR="00803F49" w:rsidRPr="00A3003C" w:rsidRDefault="00803F49" w:rsidP="0098569B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803F49" w:rsidRPr="00A3003C" w14:paraId="6C5C2360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3FDBBFDC" w14:textId="77777777" w:rsidR="00803F49" w:rsidRPr="00A3003C" w:rsidRDefault="00803F49" w:rsidP="00302C32">
            <w:pPr>
              <w:pStyle w:val="Texto1"/>
            </w:pPr>
          </w:p>
        </w:tc>
      </w:tr>
      <w:tr w:rsidR="00803F49" w:rsidRPr="00A3003C" w14:paraId="39DAFA7F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25C60C84" w14:textId="77777777" w:rsidR="00803F49" w:rsidRPr="00A3003C" w:rsidRDefault="00803F49" w:rsidP="00302C32">
            <w:pPr>
              <w:pStyle w:val="Texto1"/>
            </w:pPr>
          </w:p>
        </w:tc>
      </w:tr>
      <w:tr w:rsidR="00803F49" w:rsidRPr="00A3003C" w14:paraId="4D7F7D12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20C8AC1C" w14:textId="77777777" w:rsidR="00803F49" w:rsidRPr="00A3003C" w:rsidRDefault="00803F49" w:rsidP="00302C32">
            <w:pPr>
              <w:pStyle w:val="Texto1"/>
            </w:pPr>
          </w:p>
        </w:tc>
      </w:tr>
      <w:tr w:rsidR="00803F49" w:rsidRPr="00A3003C" w14:paraId="7B752A30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2EEDFFA5" w14:textId="77777777" w:rsidR="00803F49" w:rsidRPr="00A3003C" w:rsidRDefault="00803F49" w:rsidP="00302C32">
            <w:pPr>
              <w:pStyle w:val="Texto1"/>
            </w:pPr>
          </w:p>
        </w:tc>
      </w:tr>
    </w:tbl>
    <w:p w14:paraId="58E07E0E" w14:textId="77777777" w:rsidR="00224EA6" w:rsidRPr="00A3003C" w:rsidRDefault="00224EA6" w:rsidP="0098569B">
      <w:pPr>
        <w:pStyle w:val="THText2"/>
      </w:pPr>
    </w:p>
    <w:p w14:paraId="3750BA6D" w14:textId="77777777" w:rsidR="00983CDF" w:rsidRPr="00A3003C" w:rsidRDefault="00803F49" w:rsidP="00346702">
      <w:pPr>
        <w:pStyle w:val="THTitulo3"/>
      </w:pPr>
      <w:bookmarkStart w:id="11" w:name="_Toc178844616"/>
      <w:r w:rsidRPr="00A3003C">
        <w:t xml:space="preserve">Teste de </w:t>
      </w:r>
      <w:r w:rsidR="00DF2A44" w:rsidRPr="00A3003C">
        <w:t>t</w:t>
      </w:r>
      <w:r w:rsidRPr="00A3003C">
        <w:t xml:space="preserve">ensão </w:t>
      </w:r>
      <w:r w:rsidR="00DF2A44" w:rsidRPr="00A3003C">
        <w:t>a</w:t>
      </w:r>
      <w:r w:rsidRPr="00A3003C">
        <w:t>plicada</w:t>
      </w:r>
      <w:bookmarkEnd w:id="11"/>
    </w:p>
    <w:p w14:paraId="2F0CAB2F" w14:textId="77777777" w:rsidR="00803F49" w:rsidRPr="00A3003C" w:rsidRDefault="00803F49" w:rsidP="0098569B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4500"/>
        <w:gridCol w:w="699"/>
        <w:gridCol w:w="583"/>
        <w:gridCol w:w="698"/>
        <w:gridCol w:w="583"/>
        <w:gridCol w:w="557"/>
        <w:gridCol w:w="868"/>
      </w:tblGrid>
      <w:tr w:rsidR="00803F49" w:rsidRPr="00A3003C" w14:paraId="60F86E8B" w14:textId="77777777" w:rsidTr="00DF2A4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140FFDC6" w14:textId="77777777" w:rsidR="00803F49" w:rsidRPr="00A3003C" w:rsidRDefault="00803F49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479" w:type="dxa"/>
            <w:shd w:val="clear" w:color="auto" w:fill="auto"/>
            <w:vAlign w:val="center"/>
          </w:tcPr>
          <w:p w14:paraId="44874449" w14:textId="77777777" w:rsidR="00803F49" w:rsidRPr="00A3003C" w:rsidRDefault="00803F49" w:rsidP="00456F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14:paraId="14537692" w14:textId="77777777" w:rsidR="00803F49" w:rsidRPr="00A3003C" w:rsidRDefault="00803F49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803F49" w:rsidRPr="00A3003C" w14:paraId="519749EE" w14:textId="77777777" w:rsidTr="00DF2A4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5B5AA7B" w14:textId="77777777" w:rsidR="00803F49" w:rsidRPr="00A3003C" w:rsidRDefault="00803F49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59FE50" w14:textId="77777777" w:rsidR="00803F49" w:rsidRPr="00A3003C" w:rsidRDefault="00803F49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Cabos elétricos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7DFD6F" w14:textId="77777777" w:rsidR="00803F49" w:rsidRPr="00A3003C" w:rsidRDefault="00803F49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C1BAA10">
                <v:rect id="_x0000_s228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7051E8" w14:textId="77777777" w:rsidR="00803F49" w:rsidRPr="00A3003C" w:rsidRDefault="00803F49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74030F2A" w14:textId="77777777" w:rsidR="00803F49" w:rsidRPr="00A3003C" w:rsidRDefault="00803F49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59228DF">
                <v:rect id="_x0000_s228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69AEF3" w14:textId="77777777" w:rsidR="00803F49" w:rsidRPr="00A3003C" w:rsidRDefault="00803F49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5569814F" w14:textId="77777777" w:rsidR="00803F49" w:rsidRPr="00A3003C" w:rsidRDefault="00803F49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3D16D3F">
                <v:rect id="_x0000_s228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4B929628" w14:textId="77777777" w:rsidR="00803F49" w:rsidRPr="00A3003C" w:rsidRDefault="00803F49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33FC21A7" w14:textId="77777777" w:rsidR="00803F49" w:rsidRPr="00A3003C" w:rsidRDefault="00803F49" w:rsidP="0098569B">
      <w:pPr>
        <w:pStyle w:val="THText2"/>
      </w:pPr>
    </w:p>
    <w:p w14:paraId="6AA3D69C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2A6D21CC" w14:textId="77777777" w:rsidR="00420901" w:rsidRPr="00A3003C" w:rsidRDefault="00420901" w:rsidP="00420901">
      <w:pPr>
        <w:pStyle w:val="THText2"/>
        <w:ind w:left="0"/>
      </w:pPr>
    </w:p>
    <w:p w14:paraId="37B66401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6B274C7B" w14:textId="77777777" w:rsidR="00803F49" w:rsidRPr="00A3003C" w:rsidRDefault="00803F49" w:rsidP="0098569B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803F49" w:rsidRPr="00A3003C" w14:paraId="79577309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5DAE0DE2" w14:textId="77777777" w:rsidR="00803F49" w:rsidRPr="00A3003C" w:rsidRDefault="00803F49" w:rsidP="00302C32">
            <w:pPr>
              <w:pStyle w:val="Texto1"/>
            </w:pPr>
          </w:p>
        </w:tc>
      </w:tr>
      <w:tr w:rsidR="00803F49" w:rsidRPr="00A3003C" w14:paraId="3260BC30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2AE51B9A" w14:textId="77777777" w:rsidR="00803F49" w:rsidRPr="00A3003C" w:rsidRDefault="00803F49" w:rsidP="00302C32">
            <w:pPr>
              <w:pStyle w:val="Texto1"/>
            </w:pPr>
          </w:p>
        </w:tc>
      </w:tr>
      <w:tr w:rsidR="00803F49" w:rsidRPr="00A3003C" w14:paraId="23ECDC91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44203DBA" w14:textId="77777777" w:rsidR="00803F49" w:rsidRPr="00A3003C" w:rsidRDefault="00803F49" w:rsidP="00302C32">
            <w:pPr>
              <w:pStyle w:val="Texto1"/>
            </w:pPr>
          </w:p>
        </w:tc>
      </w:tr>
      <w:tr w:rsidR="00803F49" w:rsidRPr="00A3003C" w14:paraId="4DDC92D8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50D671E7" w14:textId="77777777" w:rsidR="00803F49" w:rsidRPr="00A3003C" w:rsidRDefault="00803F49" w:rsidP="00302C32">
            <w:pPr>
              <w:pStyle w:val="Texto1"/>
            </w:pPr>
          </w:p>
        </w:tc>
      </w:tr>
    </w:tbl>
    <w:p w14:paraId="21FA3FD6" w14:textId="77777777" w:rsidR="00427E01" w:rsidRPr="00A3003C" w:rsidRDefault="00E82B9B" w:rsidP="0098569B">
      <w:pPr>
        <w:pStyle w:val="THText2"/>
      </w:pPr>
      <w:r w:rsidRPr="00A3003C">
        <w:br w:type="page"/>
      </w:r>
    </w:p>
    <w:p w14:paraId="186FC6A4" w14:textId="77777777" w:rsidR="007F2753" w:rsidRPr="00A3003C" w:rsidRDefault="00224EA6" w:rsidP="00212A85">
      <w:pPr>
        <w:pStyle w:val="THTitulo2"/>
        <w:rPr>
          <w:lang w:val="pt-BR"/>
        </w:rPr>
      </w:pPr>
      <w:bookmarkStart w:id="12" w:name="_Toc178844617"/>
      <w:r w:rsidRPr="00A3003C">
        <w:rPr>
          <w:lang w:val="pt-BR"/>
        </w:rPr>
        <w:t xml:space="preserve">Testes </w:t>
      </w:r>
      <w:r w:rsidR="00DF2A44" w:rsidRPr="00A3003C">
        <w:rPr>
          <w:lang w:val="pt-BR"/>
        </w:rPr>
        <w:t>f</w:t>
      </w:r>
      <w:r w:rsidRPr="00A3003C">
        <w:rPr>
          <w:lang w:val="pt-BR"/>
        </w:rPr>
        <w:t>uncionais</w:t>
      </w:r>
      <w:bookmarkEnd w:id="12"/>
    </w:p>
    <w:p w14:paraId="13244983" w14:textId="77777777" w:rsidR="00224EA6" w:rsidRPr="00A3003C" w:rsidRDefault="00224EA6" w:rsidP="00212A85">
      <w:pPr>
        <w:pStyle w:val="THTitulo3"/>
      </w:pPr>
      <w:bookmarkStart w:id="13" w:name="_Toc178844618"/>
      <w:r w:rsidRPr="00A3003C">
        <w:t>Teste de energização</w:t>
      </w:r>
      <w:bookmarkEnd w:id="13"/>
    </w:p>
    <w:p w14:paraId="7224E873" w14:textId="77777777" w:rsidR="00224EA6" w:rsidRPr="00A3003C" w:rsidRDefault="00224EA6" w:rsidP="00224EA6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470"/>
        <w:gridCol w:w="704"/>
        <w:gridCol w:w="586"/>
        <w:gridCol w:w="703"/>
        <w:gridCol w:w="586"/>
        <w:gridCol w:w="560"/>
        <w:gridCol w:w="873"/>
      </w:tblGrid>
      <w:tr w:rsidR="00224EA6" w:rsidRPr="00A3003C" w14:paraId="5BF58834" w14:textId="77777777" w:rsidTr="00DF2A4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CF67705" w14:textId="77777777" w:rsidR="00224EA6" w:rsidRPr="00A3003C" w:rsidRDefault="00224EA6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422" w:type="dxa"/>
            <w:shd w:val="clear" w:color="auto" w:fill="auto"/>
            <w:vAlign w:val="center"/>
          </w:tcPr>
          <w:p w14:paraId="6640BC60" w14:textId="77777777" w:rsidR="00224EA6" w:rsidRPr="00A3003C" w:rsidRDefault="00224EA6" w:rsidP="00456F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14:paraId="5C87AC9A" w14:textId="77777777" w:rsidR="00224EA6" w:rsidRPr="00A3003C" w:rsidRDefault="00224EA6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224EA6" w:rsidRPr="00A3003C" w14:paraId="11369FE7" w14:textId="77777777" w:rsidTr="00DF2A4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7577212F" w14:textId="77777777" w:rsidR="00224EA6" w:rsidRPr="00A3003C" w:rsidRDefault="00224EA6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40F04C" w14:textId="77777777" w:rsidR="00224EA6" w:rsidRPr="00A3003C" w:rsidRDefault="00224EA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Fonte de Alimentação Equipamentos (PS1)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4F86ED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E3F899C">
                <v:rect id="_x0000_s326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F7FA8D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6953E5DC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53829EB">
                <v:rect id="_x0000_s326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A625AD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4B00483F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63FF257">
                <v:rect id="_x0000_s326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64E07007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224EA6" w:rsidRPr="00A3003C" w14:paraId="29DA5D0D" w14:textId="77777777" w:rsidTr="00DF2A4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77A10ED9" w14:textId="77777777" w:rsidR="00224EA6" w:rsidRPr="00A3003C" w:rsidRDefault="00224EA6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C381EE" w14:textId="77777777" w:rsidR="00224EA6" w:rsidRPr="00A3003C" w:rsidRDefault="00224EA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Fonte de Alimentação Sinais Analógicos (PS2)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5C8543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4B4FB82">
                <v:rect id="_x0000_s326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715AA5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66AF36CB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FB5E3D7">
                <v:rect id="_x0000_s326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D5F531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2D2C44C6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7067760">
                <v:rect id="_x0000_s326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16573008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224EA6" w:rsidRPr="00A3003C" w14:paraId="0A27A8B7" w14:textId="77777777" w:rsidTr="00DF2A4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93093C4" w14:textId="77777777" w:rsidR="00224EA6" w:rsidRPr="00A3003C" w:rsidRDefault="00224EA6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A18A17" w14:textId="77777777" w:rsidR="00224EA6" w:rsidRPr="00A3003C" w:rsidRDefault="00224EA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Fonte de Alimentação Sinais Digitais (PS3)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3B5D90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6AC020E">
                <v:rect id="_x0000_s326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81228C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38172868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71F00A0">
                <v:rect id="_x0000_s326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75E58F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24F49F9A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D4EED75">
                <v:rect id="_x0000_s326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579BAC23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224EA6" w:rsidRPr="00A3003C" w14:paraId="2DCBA3DD" w14:textId="77777777" w:rsidTr="00DF2A4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2E801A78" w14:textId="77777777" w:rsidR="00224EA6" w:rsidRPr="00A3003C" w:rsidRDefault="00224EA6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844AF5" w14:textId="77777777" w:rsidR="00224EA6" w:rsidRPr="00A3003C" w:rsidRDefault="00224EA6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Luminárias/Tomadas/Ventilação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3C58EC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2981108">
                <v:rect id="_x0000_s325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2C06E2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6F11124C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E0773B6">
                <v:rect id="_x0000_s325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7D3BC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4A82C350" w14:textId="77777777" w:rsidR="00224EA6" w:rsidRPr="00A3003C" w:rsidRDefault="00224EA6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D97FCC1">
                <v:rect id="_x0000_s325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158BC32F" w14:textId="77777777" w:rsidR="00224EA6" w:rsidRPr="00A3003C" w:rsidRDefault="00224EA6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785A1B31" w14:textId="77777777" w:rsidR="00224EA6" w:rsidRPr="00A3003C" w:rsidRDefault="00224EA6" w:rsidP="00224EA6">
      <w:pPr>
        <w:pStyle w:val="THText2"/>
      </w:pPr>
    </w:p>
    <w:p w14:paraId="33D212B3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1D242616" w14:textId="77777777" w:rsidR="00420901" w:rsidRPr="00A3003C" w:rsidRDefault="00420901" w:rsidP="00420901">
      <w:pPr>
        <w:pStyle w:val="THText2"/>
        <w:ind w:left="0"/>
      </w:pPr>
    </w:p>
    <w:p w14:paraId="0ED5D14B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3BCADFAC" w14:textId="77777777" w:rsidR="00224EA6" w:rsidRPr="00A3003C" w:rsidRDefault="00224EA6" w:rsidP="00224EA6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224EA6" w:rsidRPr="00A3003C" w14:paraId="4AFBF949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0F39084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28218133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3F973D90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774DD387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28664ABC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71DAE77F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FB8DBF3" w14:textId="77777777" w:rsidR="00224EA6" w:rsidRPr="00A3003C" w:rsidRDefault="00224EA6" w:rsidP="007B16CB">
            <w:pPr>
              <w:pStyle w:val="Texto1"/>
            </w:pPr>
          </w:p>
        </w:tc>
      </w:tr>
    </w:tbl>
    <w:p w14:paraId="75EFD477" w14:textId="77777777" w:rsidR="00224EA6" w:rsidRPr="00A3003C" w:rsidRDefault="00224EA6" w:rsidP="00224EA6">
      <w:pPr>
        <w:pStyle w:val="THText2"/>
      </w:pPr>
    </w:p>
    <w:p w14:paraId="0CB6D7A3" w14:textId="77777777" w:rsidR="00427E01" w:rsidRPr="00A3003C" w:rsidRDefault="00224EA6" w:rsidP="00911BC1">
      <w:pPr>
        <w:pStyle w:val="THTitulo3"/>
      </w:pPr>
      <w:bookmarkStart w:id="14" w:name="_Toc178844619"/>
      <w:r w:rsidRPr="00A3003C">
        <w:t>C</w:t>
      </w:r>
      <w:r w:rsidR="00E82B9B" w:rsidRPr="00A3003C">
        <w:t xml:space="preserve">omunicação </w:t>
      </w:r>
      <w:r w:rsidRPr="00A3003C">
        <w:t>E</w:t>
      </w:r>
      <w:r w:rsidR="00E82B9B" w:rsidRPr="00A3003C">
        <w:t>thernet</w:t>
      </w:r>
      <w:r w:rsidRPr="00A3003C">
        <w:t xml:space="preserve"> - 5069-L320ERM</w:t>
      </w:r>
      <w:bookmarkEnd w:id="14"/>
    </w:p>
    <w:p w14:paraId="5D7B4C2C" w14:textId="77777777" w:rsidR="00DC43F1" w:rsidRPr="00A3003C" w:rsidRDefault="00DC43F1" w:rsidP="0098569B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850"/>
        <w:gridCol w:w="851"/>
        <w:gridCol w:w="1131"/>
        <w:gridCol w:w="1132"/>
        <w:gridCol w:w="1132"/>
        <w:gridCol w:w="1131"/>
        <w:gridCol w:w="1132"/>
        <w:gridCol w:w="1132"/>
      </w:tblGrid>
      <w:tr w:rsidR="000E24CB" w:rsidRPr="00A3003C" w14:paraId="2377B349" w14:textId="77777777" w:rsidTr="000E24CB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5E262A85" w14:textId="77777777" w:rsidR="000E24CB" w:rsidRPr="00A3003C" w:rsidRDefault="000E24CB" w:rsidP="003F03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Rack</w:t>
            </w:r>
          </w:p>
        </w:tc>
        <w:tc>
          <w:tcPr>
            <w:tcW w:w="864" w:type="dxa"/>
            <w:vAlign w:val="center"/>
          </w:tcPr>
          <w:p w14:paraId="793A17CA" w14:textId="77777777" w:rsidR="000E24CB" w:rsidRPr="00A3003C" w:rsidRDefault="000E24CB" w:rsidP="000E24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Slot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AF9AAA" w14:textId="77777777" w:rsidR="000E24CB" w:rsidRPr="00A3003C" w:rsidRDefault="000E24CB" w:rsidP="003F03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Canal</w:t>
            </w:r>
          </w:p>
        </w:tc>
        <w:tc>
          <w:tcPr>
            <w:tcW w:w="6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CD5662" w14:textId="77777777" w:rsidR="000E24CB" w:rsidRPr="00A3003C" w:rsidRDefault="000E24CB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0E24CB" w:rsidRPr="00A3003C" w14:paraId="1C37D489" w14:textId="77777777" w:rsidTr="000E24CB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4225CE83" w14:textId="77777777" w:rsidR="000E24CB" w:rsidRPr="00A3003C" w:rsidRDefault="000E24CB" w:rsidP="003F03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864" w:type="dxa"/>
            <w:vAlign w:val="center"/>
          </w:tcPr>
          <w:p w14:paraId="3F704D02" w14:textId="77777777" w:rsidR="000E24CB" w:rsidRPr="00A3003C" w:rsidRDefault="000E24CB" w:rsidP="000E24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472243" w14:textId="77777777" w:rsidR="000E24CB" w:rsidRPr="00A3003C" w:rsidRDefault="000E24CB" w:rsidP="003F03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FA4AB2" w14:textId="77777777" w:rsidR="000E24CB" w:rsidRPr="00A3003C" w:rsidRDefault="000E24CB" w:rsidP="003F03B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2364CB9">
                <v:rect id="_x0000_s502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1046C9" w14:textId="77777777" w:rsidR="000E24CB" w:rsidRPr="00A3003C" w:rsidRDefault="000E24CB" w:rsidP="003F03B0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50" w:type="dxa"/>
            <w:tcBorders>
              <w:left w:val="nil"/>
              <w:right w:val="nil"/>
            </w:tcBorders>
            <w:shd w:val="clear" w:color="auto" w:fill="auto"/>
          </w:tcPr>
          <w:p w14:paraId="497868BB" w14:textId="77777777" w:rsidR="000E24CB" w:rsidRPr="00A3003C" w:rsidRDefault="000E24CB" w:rsidP="003F03B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A2FB96B">
                <v:rect id="_x0000_s501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4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56B45D" w14:textId="77777777" w:rsidR="000E24CB" w:rsidRPr="00A3003C" w:rsidRDefault="000E24CB" w:rsidP="003F03B0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50" w:type="dxa"/>
            <w:tcBorders>
              <w:left w:val="nil"/>
              <w:right w:val="nil"/>
            </w:tcBorders>
            <w:shd w:val="clear" w:color="auto" w:fill="auto"/>
          </w:tcPr>
          <w:p w14:paraId="385212E0" w14:textId="77777777" w:rsidR="000E24CB" w:rsidRPr="00A3003C" w:rsidRDefault="000E24CB" w:rsidP="003F03B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4D43E06">
                <v:rect id="_x0000_s501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50" w:type="dxa"/>
            <w:tcBorders>
              <w:left w:val="nil"/>
            </w:tcBorders>
            <w:shd w:val="clear" w:color="auto" w:fill="auto"/>
          </w:tcPr>
          <w:p w14:paraId="3FAAF2F7" w14:textId="77777777" w:rsidR="000E24CB" w:rsidRPr="00A3003C" w:rsidRDefault="000E24CB" w:rsidP="003F03B0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0E24CB" w:rsidRPr="00A3003C" w14:paraId="3A8A841E" w14:textId="77777777" w:rsidTr="000E24CB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24E14757" w14:textId="77777777" w:rsidR="000E24CB" w:rsidRPr="00A3003C" w:rsidRDefault="000E24CB" w:rsidP="003F03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864" w:type="dxa"/>
            <w:vAlign w:val="center"/>
          </w:tcPr>
          <w:p w14:paraId="717A9797" w14:textId="77777777" w:rsidR="000E24CB" w:rsidRPr="00A3003C" w:rsidRDefault="000E24CB" w:rsidP="000E24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166489" w14:textId="77777777" w:rsidR="000E24CB" w:rsidRPr="00A3003C" w:rsidRDefault="000E24CB" w:rsidP="003F03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1B85CF" w14:textId="77777777" w:rsidR="000E24CB" w:rsidRPr="00A3003C" w:rsidRDefault="000E24CB" w:rsidP="003F03B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8E2B4E3">
                <v:rect id="_x0000_s501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E905DB" w14:textId="77777777" w:rsidR="000E24CB" w:rsidRPr="00A3003C" w:rsidRDefault="000E24CB" w:rsidP="003F03B0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50" w:type="dxa"/>
            <w:tcBorders>
              <w:left w:val="nil"/>
              <w:right w:val="nil"/>
            </w:tcBorders>
            <w:shd w:val="clear" w:color="auto" w:fill="auto"/>
          </w:tcPr>
          <w:p w14:paraId="61926A1D" w14:textId="77777777" w:rsidR="000E24CB" w:rsidRPr="00A3003C" w:rsidRDefault="000E24CB" w:rsidP="003F03B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03F3254">
                <v:rect id="_x0000_s501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4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FDD1C9" w14:textId="77777777" w:rsidR="000E24CB" w:rsidRPr="00A3003C" w:rsidRDefault="000E24CB" w:rsidP="003F03B0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50" w:type="dxa"/>
            <w:tcBorders>
              <w:left w:val="nil"/>
              <w:right w:val="nil"/>
            </w:tcBorders>
            <w:shd w:val="clear" w:color="auto" w:fill="auto"/>
          </w:tcPr>
          <w:p w14:paraId="4C65D5C0" w14:textId="77777777" w:rsidR="000E24CB" w:rsidRPr="00A3003C" w:rsidRDefault="000E24CB" w:rsidP="003F03B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C5BE1F5">
                <v:rect id="_x0000_s501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50" w:type="dxa"/>
            <w:tcBorders>
              <w:left w:val="nil"/>
            </w:tcBorders>
            <w:shd w:val="clear" w:color="auto" w:fill="auto"/>
          </w:tcPr>
          <w:p w14:paraId="79C5F665" w14:textId="77777777" w:rsidR="000E24CB" w:rsidRPr="00A3003C" w:rsidRDefault="000E24CB" w:rsidP="003F03B0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6EFB3D73" w14:textId="77777777" w:rsidR="00E82B9B" w:rsidRPr="00A3003C" w:rsidRDefault="00E82B9B" w:rsidP="0098569B">
      <w:pPr>
        <w:pStyle w:val="THText2"/>
      </w:pPr>
    </w:p>
    <w:p w14:paraId="37715AB7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12B1F4BA" w14:textId="77777777" w:rsidR="00420901" w:rsidRPr="00A3003C" w:rsidRDefault="00420901" w:rsidP="00420901">
      <w:pPr>
        <w:pStyle w:val="THText2"/>
        <w:ind w:left="0"/>
      </w:pPr>
    </w:p>
    <w:p w14:paraId="500639AB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19DF3482" w14:textId="77777777" w:rsidR="00E82B9B" w:rsidRPr="00A3003C" w:rsidRDefault="00E82B9B" w:rsidP="0098569B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E82B9B" w:rsidRPr="00A3003C" w14:paraId="23A0A5EF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22EE1B79" w14:textId="77777777" w:rsidR="00E82B9B" w:rsidRPr="00A3003C" w:rsidRDefault="00E82B9B" w:rsidP="00302C32">
            <w:pPr>
              <w:pStyle w:val="Texto1"/>
            </w:pPr>
          </w:p>
        </w:tc>
      </w:tr>
      <w:tr w:rsidR="00E82B9B" w:rsidRPr="00A3003C" w14:paraId="5FACE0D6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650A8568" w14:textId="77777777" w:rsidR="00E82B9B" w:rsidRPr="00A3003C" w:rsidRDefault="00E82B9B" w:rsidP="00302C32">
            <w:pPr>
              <w:pStyle w:val="Texto1"/>
            </w:pPr>
          </w:p>
        </w:tc>
      </w:tr>
      <w:tr w:rsidR="00E82B9B" w:rsidRPr="00A3003C" w14:paraId="0A9409B4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063A6DD4" w14:textId="77777777" w:rsidR="00E82B9B" w:rsidRPr="00A3003C" w:rsidRDefault="00E82B9B" w:rsidP="00302C32">
            <w:pPr>
              <w:pStyle w:val="Texto1"/>
            </w:pPr>
          </w:p>
        </w:tc>
      </w:tr>
      <w:tr w:rsidR="00E82B9B" w:rsidRPr="00A3003C" w14:paraId="2B674A2D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6C44EDE5" w14:textId="77777777" w:rsidR="00E82B9B" w:rsidRPr="00A3003C" w:rsidRDefault="00E82B9B" w:rsidP="00302C32">
            <w:pPr>
              <w:pStyle w:val="Texto1"/>
            </w:pPr>
          </w:p>
        </w:tc>
      </w:tr>
    </w:tbl>
    <w:p w14:paraId="34956E0D" w14:textId="77777777" w:rsidR="00E82B9B" w:rsidRPr="00A3003C" w:rsidRDefault="00E82B9B" w:rsidP="0098569B">
      <w:pPr>
        <w:pStyle w:val="THText2"/>
      </w:pPr>
    </w:p>
    <w:p w14:paraId="63ABAA0F" w14:textId="77777777" w:rsidR="00DC43F1" w:rsidRPr="00A3003C" w:rsidRDefault="00224EA6" w:rsidP="00911BC1">
      <w:pPr>
        <w:pStyle w:val="THTitulo3"/>
      </w:pPr>
      <w:bookmarkStart w:id="15" w:name="_Toc178844620"/>
      <w:r w:rsidRPr="00A3003C">
        <w:t>C</w:t>
      </w:r>
      <w:r w:rsidR="00DC43F1" w:rsidRPr="00A3003C">
        <w:t>omunicação MODBUS</w:t>
      </w:r>
      <w:r w:rsidRPr="00A3003C">
        <w:t xml:space="preserve"> - 5069-SERIAL</w:t>
      </w:r>
      <w:bookmarkEnd w:id="15"/>
    </w:p>
    <w:p w14:paraId="4BA7EA46" w14:textId="77777777" w:rsidR="00DC43F1" w:rsidRPr="00A3003C" w:rsidRDefault="00DC43F1" w:rsidP="0098569B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839"/>
        <w:gridCol w:w="838"/>
        <w:gridCol w:w="1137"/>
        <w:gridCol w:w="1138"/>
        <w:gridCol w:w="1138"/>
        <w:gridCol w:w="1137"/>
        <w:gridCol w:w="1138"/>
        <w:gridCol w:w="1138"/>
      </w:tblGrid>
      <w:tr w:rsidR="000E24CB" w:rsidRPr="00A3003C" w14:paraId="12FC95CE" w14:textId="77777777" w:rsidTr="00A3003C">
        <w:trPr>
          <w:trHeight w:val="284"/>
          <w:jc w:val="center"/>
        </w:trPr>
        <w:tc>
          <w:tcPr>
            <w:tcW w:w="853" w:type="dxa"/>
            <w:shd w:val="clear" w:color="auto" w:fill="auto"/>
            <w:vAlign w:val="center"/>
          </w:tcPr>
          <w:p w14:paraId="03D35DB2" w14:textId="77777777" w:rsidR="000E24CB" w:rsidRPr="00A3003C" w:rsidRDefault="000E24CB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Rack</w:t>
            </w:r>
          </w:p>
        </w:tc>
        <w:tc>
          <w:tcPr>
            <w:tcW w:w="839" w:type="dxa"/>
            <w:vAlign w:val="center"/>
          </w:tcPr>
          <w:p w14:paraId="5EBE161B" w14:textId="77777777" w:rsidR="000E24CB" w:rsidRPr="00A3003C" w:rsidRDefault="000E24CB" w:rsidP="000E24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Slot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3D62FC99" w14:textId="77777777" w:rsidR="000E24CB" w:rsidRPr="00A3003C" w:rsidRDefault="000E24CB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Canal</w:t>
            </w:r>
          </w:p>
        </w:tc>
        <w:tc>
          <w:tcPr>
            <w:tcW w:w="6826" w:type="dxa"/>
            <w:gridSpan w:val="6"/>
            <w:shd w:val="clear" w:color="auto" w:fill="auto"/>
            <w:vAlign w:val="center"/>
          </w:tcPr>
          <w:p w14:paraId="19815DEA" w14:textId="77777777" w:rsidR="000E24CB" w:rsidRPr="00A3003C" w:rsidRDefault="000E24CB" w:rsidP="00302C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0E24CB" w:rsidRPr="00A3003C" w14:paraId="03CABA34" w14:textId="77777777" w:rsidTr="00A3003C">
        <w:trPr>
          <w:trHeight w:val="284"/>
          <w:jc w:val="center"/>
        </w:trPr>
        <w:tc>
          <w:tcPr>
            <w:tcW w:w="853" w:type="dxa"/>
            <w:shd w:val="clear" w:color="auto" w:fill="auto"/>
            <w:vAlign w:val="center"/>
          </w:tcPr>
          <w:p w14:paraId="7F0BB15C" w14:textId="77777777" w:rsidR="000E24CB" w:rsidRPr="00A3003C" w:rsidRDefault="000E24CB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839" w:type="dxa"/>
            <w:vAlign w:val="center"/>
          </w:tcPr>
          <w:p w14:paraId="7EA01918" w14:textId="77777777" w:rsidR="000E24CB" w:rsidRPr="00A3003C" w:rsidRDefault="000E24CB" w:rsidP="000E24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</w:t>
            </w:r>
            <w:r w:rsidR="00911BC1" w:rsidRPr="00A3003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EFA587" w14:textId="77777777" w:rsidR="000E24CB" w:rsidRPr="00A3003C" w:rsidRDefault="000E24CB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AE16F8" w14:textId="77777777" w:rsidR="000E24CB" w:rsidRPr="00A3003C" w:rsidRDefault="000E24CB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6A2DA96">
                <v:rect id="_x0000_s501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B3E349" w14:textId="77777777" w:rsidR="000E24CB" w:rsidRPr="00A3003C" w:rsidRDefault="000E24CB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38" w:type="dxa"/>
            <w:tcBorders>
              <w:left w:val="nil"/>
              <w:right w:val="nil"/>
            </w:tcBorders>
            <w:shd w:val="clear" w:color="auto" w:fill="auto"/>
          </w:tcPr>
          <w:p w14:paraId="57235464" w14:textId="77777777" w:rsidR="000E24CB" w:rsidRPr="00A3003C" w:rsidRDefault="000E24CB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B6745DC">
                <v:rect id="_x0000_s501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695753" w14:textId="77777777" w:rsidR="000E24CB" w:rsidRPr="00A3003C" w:rsidRDefault="000E24CB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38" w:type="dxa"/>
            <w:tcBorders>
              <w:left w:val="nil"/>
              <w:right w:val="nil"/>
            </w:tcBorders>
            <w:shd w:val="clear" w:color="auto" w:fill="auto"/>
          </w:tcPr>
          <w:p w14:paraId="4147BA35" w14:textId="77777777" w:rsidR="000E24CB" w:rsidRPr="00A3003C" w:rsidRDefault="000E24CB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902B4BC">
                <v:rect id="_x0000_s501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8" w:type="dxa"/>
            <w:tcBorders>
              <w:left w:val="nil"/>
            </w:tcBorders>
            <w:shd w:val="clear" w:color="auto" w:fill="auto"/>
          </w:tcPr>
          <w:p w14:paraId="77BF5FCA" w14:textId="77777777" w:rsidR="000E24CB" w:rsidRPr="00A3003C" w:rsidRDefault="000E24CB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0E24CB" w:rsidRPr="00A3003C" w14:paraId="7E379E0F" w14:textId="77777777" w:rsidTr="00A3003C">
        <w:trPr>
          <w:trHeight w:val="284"/>
          <w:jc w:val="center"/>
        </w:trPr>
        <w:tc>
          <w:tcPr>
            <w:tcW w:w="853" w:type="dxa"/>
            <w:shd w:val="clear" w:color="auto" w:fill="auto"/>
            <w:vAlign w:val="center"/>
          </w:tcPr>
          <w:p w14:paraId="13560D13" w14:textId="77777777" w:rsidR="000E24CB" w:rsidRPr="00A3003C" w:rsidRDefault="000E24CB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839" w:type="dxa"/>
            <w:vAlign w:val="center"/>
          </w:tcPr>
          <w:p w14:paraId="67403D82" w14:textId="77777777" w:rsidR="000E24CB" w:rsidRPr="00A3003C" w:rsidRDefault="000E24CB" w:rsidP="000E24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</w:t>
            </w:r>
            <w:r w:rsidR="00911BC1" w:rsidRPr="00A3003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84997E" w14:textId="77777777" w:rsidR="000E24CB" w:rsidRPr="00A3003C" w:rsidRDefault="000E24CB" w:rsidP="00302C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013484" w14:textId="77777777" w:rsidR="000E24CB" w:rsidRPr="00A3003C" w:rsidRDefault="000E24CB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0505653">
                <v:rect id="_x0000_s501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87934" w14:textId="77777777" w:rsidR="000E24CB" w:rsidRPr="00A3003C" w:rsidRDefault="000E24CB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38" w:type="dxa"/>
            <w:tcBorders>
              <w:left w:val="nil"/>
              <w:right w:val="nil"/>
            </w:tcBorders>
            <w:shd w:val="clear" w:color="auto" w:fill="auto"/>
          </w:tcPr>
          <w:p w14:paraId="045EA426" w14:textId="77777777" w:rsidR="000E24CB" w:rsidRPr="00A3003C" w:rsidRDefault="000E24CB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AEFA249">
                <v:rect id="_x0000_s501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CBFAC8" w14:textId="77777777" w:rsidR="000E24CB" w:rsidRPr="00A3003C" w:rsidRDefault="000E24CB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38" w:type="dxa"/>
            <w:tcBorders>
              <w:left w:val="nil"/>
              <w:right w:val="nil"/>
            </w:tcBorders>
            <w:shd w:val="clear" w:color="auto" w:fill="auto"/>
          </w:tcPr>
          <w:p w14:paraId="55608E3E" w14:textId="77777777" w:rsidR="000E24CB" w:rsidRPr="00A3003C" w:rsidRDefault="000E24CB" w:rsidP="00302C3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7D4A21C">
                <v:rect id="_x0000_s500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8" w:type="dxa"/>
            <w:tcBorders>
              <w:left w:val="nil"/>
            </w:tcBorders>
            <w:shd w:val="clear" w:color="auto" w:fill="auto"/>
          </w:tcPr>
          <w:p w14:paraId="743DB437" w14:textId="77777777" w:rsidR="000E24CB" w:rsidRPr="00A3003C" w:rsidRDefault="000E24CB" w:rsidP="00302C3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A3003C" w:rsidRPr="00A3003C" w14:paraId="3850E05F" w14:textId="77777777" w:rsidTr="00A3003C">
        <w:trPr>
          <w:trHeight w:val="284"/>
          <w:jc w:val="center"/>
        </w:trPr>
        <w:tc>
          <w:tcPr>
            <w:tcW w:w="853" w:type="dxa"/>
            <w:shd w:val="clear" w:color="auto" w:fill="auto"/>
            <w:vAlign w:val="center"/>
          </w:tcPr>
          <w:p w14:paraId="36B79DDC" w14:textId="77777777" w:rsidR="00A3003C" w:rsidRPr="00A3003C" w:rsidRDefault="00A3003C" w:rsidP="00A30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839" w:type="dxa"/>
            <w:vAlign w:val="center"/>
          </w:tcPr>
          <w:p w14:paraId="3D2FD6DD" w14:textId="77777777" w:rsidR="00A3003C" w:rsidRPr="00A3003C" w:rsidRDefault="00A3003C" w:rsidP="00A30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52C33C" w14:textId="77777777" w:rsidR="00A3003C" w:rsidRPr="00A3003C" w:rsidRDefault="00A3003C" w:rsidP="00A30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18C4AA" w14:textId="77777777" w:rsidR="00A3003C" w:rsidRPr="00A3003C" w:rsidRDefault="00A3003C" w:rsidP="00A300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08F4396">
                <v:rect id="_x0000_s704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3D8EF1" w14:textId="77777777" w:rsidR="00A3003C" w:rsidRPr="00A3003C" w:rsidRDefault="00A3003C" w:rsidP="00A3003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38" w:type="dxa"/>
            <w:tcBorders>
              <w:left w:val="nil"/>
              <w:right w:val="nil"/>
            </w:tcBorders>
            <w:shd w:val="clear" w:color="auto" w:fill="auto"/>
          </w:tcPr>
          <w:p w14:paraId="7EA17D94" w14:textId="77777777" w:rsidR="00A3003C" w:rsidRPr="00A3003C" w:rsidRDefault="00A3003C" w:rsidP="00A300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DD442EE">
                <v:rect id="_x0000_s704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5B824A" w14:textId="77777777" w:rsidR="00A3003C" w:rsidRPr="00A3003C" w:rsidRDefault="00A3003C" w:rsidP="00A3003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38" w:type="dxa"/>
            <w:tcBorders>
              <w:left w:val="nil"/>
              <w:right w:val="nil"/>
            </w:tcBorders>
            <w:shd w:val="clear" w:color="auto" w:fill="auto"/>
          </w:tcPr>
          <w:p w14:paraId="15A21D8A" w14:textId="77777777" w:rsidR="00A3003C" w:rsidRPr="00A3003C" w:rsidRDefault="00A3003C" w:rsidP="00A300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DBAC142">
                <v:rect id="_x0000_s704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8" w:type="dxa"/>
            <w:tcBorders>
              <w:left w:val="nil"/>
            </w:tcBorders>
            <w:shd w:val="clear" w:color="auto" w:fill="auto"/>
          </w:tcPr>
          <w:p w14:paraId="0753E3A5" w14:textId="77777777" w:rsidR="00A3003C" w:rsidRPr="00A3003C" w:rsidRDefault="00A3003C" w:rsidP="00A3003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A3003C" w:rsidRPr="00A3003C" w14:paraId="1658A544" w14:textId="77777777" w:rsidTr="00A3003C">
        <w:trPr>
          <w:trHeight w:val="284"/>
          <w:jc w:val="center"/>
        </w:trPr>
        <w:tc>
          <w:tcPr>
            <w:tcW w:w="853" w:type="dxa"/>
            <w:shd w:val="clear" w:color="auto" w:fill="auto"/>
            <w:vAlign w:val="center"/>
          </w:tcPr>
          <w:p w14:paraId="11BC7588" w14:textId="77777777" w:rsidR="00A3003C" w:rsidRPr="00A3003C" w:rsidRDefault="00A3003C" w:rsidP="00A30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839" w:type="dxa"/>
            <w:vAlign w:val="center"/>
          </w:tcPr>
          <w:p w14:paraId="05F58DCB" w14:textId="77777777" w:rsidR="00A3003C" w:rsidRPr="00A3003C" w:rsidRDefault="00A3003C" w:rsidP="00A30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4D5EBE" w14:textId="77777777" w:rsidR="00A3003C" w:rsidRPr="00A3003C" w:rsidRDefault="00A3003C" w:rsidP="00A30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386922" w14:textId="77777777" w:rsidR="00A3003C" w:rsidRPr="00A3003C" w:rsidRDefault="00A3003C" w:rsidP="00A300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7AFCBB7">
                <v:rect id="_x0000_s704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25E31E" w14:textId="77777777" w:rsidR="00A3003C" w:rsidRPr="00A3003C" w:rsidRDefault="00A3003C" w:rsidP="00A3003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38" w:type="dxa"/>
            <w:tcBorders>
              <w:left w:val="nil"/>
              <w:right w:val="nil"/>
            </w:tcBorders>
            <w:shd w:val="clear" w:color="auto" w:fill="auto"/>
          </w:tcPr>
          <w:p w14:paraId="5E86BE5A" w14:textId="77777777" w:rsidR="00A3003C" w:rsidRPr="00A3003C" w:rsidRDefault="00A3003C" w:rsidP="00A300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6523702">
                <v:rect id="_x0000_s704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2417555" w14:textId="77777777" w:rsidR="00A3003C" w:rsidRPr="00A3003C" w:rsidRDefault="00A3003C" w:rsidP="00A3003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38" w:type="dxa"/>
            <w:tcBorders>
              <w:left w:val="nil"/>
              <w:right w:val="nil"/>
            </w:tcBorders>
            <w:shd w:val="clear" w:color="auto" w:fill="auto"/>
          </w:tcPr>
          <w:p w14:paraId="543F3AA2" w14:textId="77777777" w:rsidR="00A3003C" w:rsidRPr="00A3003C" w:rsidRDefault="00A3003C" w:rsidP="00A300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69E335C">
                <v:rect id="_x0000_s704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38" w:type="dxa"/>
            <w:tcBorders>
              <w:left w:val="nil"/>
            </w:tcBorders>
            <w:shd w:val="clear" w:color="auto" w:fill="auto"/>
          </w:tcPr>
          <w:p w14:paraId="18B94354" w14:textId="77777777" w:rsidR="00A3003C" w:rsidRPr="00A3003C" w:rsidRDefault="00A3003C" w:rsidP="00A3003C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</w:tbl>
    <w:p w14:paraId="61C8DA92" w14:textId="77777777" w:rsidR="00DC43F1" w:rsidRPr="00A3003C" w:rsidRDefault="00DC43F1" w:rsidP="0098569B">
      <w:pPr>
        <w:pStyle w:val="THText2"/>
      </w:pPr>
    </w:p>
    <w:p w14:paraId="71760E12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5906AC1E" w14:textId="77777777" w:rsidR="00420901" w:rsidRPr="00A3003C" w:rsidRDefault="00420901" w:rsidP="00420901">
      <w:pPr>
        <w:pStyle w:val="THText2"/>
        <w:ind w:left="0"/>
      </w:pPr>
    </w:p>
    <w:p w14:paraId="7005E42C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2D0F4DB1" w14:textId="77777777" w:rsidR="00DC43F1" w:rsidRPr="00A3003C" w:rsidRDefault="00DC43F1" w:rsidP="0098569B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DC43F1" w:rsidRPr="00A3003C" w14:paraId="6FAD950F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3F2453BF" w14:textId="77777777" w:rsidR="00DC43F1" w:rsidRPr="00A3003C" w:rsidRDefault="00DC43F1" w:rsidP="00302C32">
            <w:pPr>
              <w:pStyle w:val="Texto1"/>
            </w:pPr>
          </w:p>
        </w:tc>
      </w:tr>
      <w:tr w:rsidR="00DC43F1" w:rsidRPr="00A3003C" w14:paraId="32BC8AC8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713C5602" w14:textId="77777777" w:rsidR="00DC43F1" w:rsidRPr="00A3003C" w:rsidRDefault="00DC43F1" w:rsidP="00302C32">
            <w:pPr>
              <w:pStyle w:val="Texto1"/>
            </w:pPr>
          </w:p>
        </w:tc>
      </w:tr>
      <w:tr w:rsidR="00DC43F1" w:rsidRPr="00A3003C" w14:paraId="4F7763D4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0624DE78" w14:textId="77777777" w:rsidR="00DC43F1" w:rsidRPr="00A3003C" w:rsidRDefault="00DC43F1" w:rsidP="00302C32">
            <w:pPr>
              <w:pStyle w:val="Texto1"/>
            </w:pPr>
          </w:p>
        </w:tc>
      </w:tr>
      <w:tr w:rsidR="00DC43F1" w:rsidRPr="00A3003C" w14:paraId="02F21E79" w14:textId="77777777" w:rsidTr="00302C32">
        <w:trPr>
          <w:jc w:val="center"/>
        </w:trPr>
        <w:tc>
          <w:tcPr>
            <w:tcW w:w="10062" w:type="dxa"/>
            <w:shd w:val="clear" w:color="auto" w:fill="auto"/>
          </w:tcPr>
          <w:p w14:paraId="323DABBC" w14:textId="77777777" w:rsidR="00DC43F1" w:rsidRPr="00A3003C" w:rsidRDefault="00DC43F1" w:rsidP="00302C32">
            <w:pPr>
              <w:pStyle w:val="Texto1"/>
            </w:pPr>
          </w:p>
        </w:tc>
      </w:tr>
    </w:tbl>
    <w:p w14:paraId="1D87ACE6" w14:textId="77777777" w:rsidR="00DC43F1" w:rsidRPr="00A3003C" w:rsidRDefault="00DC43F1" w:rsidP="0098569B">
      <w:pPr>
        <w:pStyle w:val="THText2"/>
      </w:pPr>
    </w:p>
    <w:p w14:paraId="7900BC16" w14:textId="77777777" w:rsidR="00050A35" w:rsidRPr="00A3003C" w:rsidRDefault="00050A35" w:rsidP="00050A35">
      <w:pPr>
        <w:pStyle w:val="THText2"/>
      </w:pPr>
      <w:bookmarkStart w:id="16" w:name="_Toc178844621"/>
    </w:p>
    <w:p w14:paraId="2C3C823E" w14:textId="77777777" w:rsidR="00E82B9B" w:rsidRPr="00A3003C" w:rsidRDefault="00224EA6" w:rsidP="00050A35">
      <w:pPr>
        <w:pStyle w:val="THText2"/>
      </w:pPr>
      <w:r w:rsidRPr="00A3003C">
        <w:t xml:space="preserve">Módulos </w:t>
      </w:r>
      <w:r w:rsidR="00212A85" w:rsidRPr="00A3003C">
        <w:t>de e</w:t>
      </w:r>
      <w:r w:rsidRPr="00A3003C">
        <w:t xml:space="preserve">ntradas </w:t>
      </w:r>
      <w:r w:rsidR="00212A85" w:rsidRPr="00A3003C">
        <w:t>a</w:t>
      </w:r>
      <w:r w:rsidRPr="00A3003C">
        <w:t>nalógicas</w:t>
      </w:r>
      <w:bookmarkEnd w:id="16"/>
    </w:p>
    <w:p w14:paraId="285D4DE1" w14:textId="77777777" w:rsidR="00050A35" w:rsidRPr="00A3003C" w:rsidRDefault="00224EA6" w:rsidP="00050A35">
      <w:pPr>
        <w:pStyle w:val="THTitulo4"/>
      </w:pPr>
      <w:bookmarkStart w:id="17" w:name="_Toc178844622"/>
      <w:r w:rsidRPr="00A3003C">
        <w:t xml:space="preserve">5094-IF8IH – </w:t>
      </w:r>
      <w:r w:rsidR="00A97F11" w:rsidRPr="00A3003C">
        <w:t>rack</w:t>
      </w:r>
      <w:r w:rsidRPr="00A3003C">
        <w:t xml:space="preserve"> 01 / </w:t>
      </w:r>
      <w:r w:rsidR="00A97F11" w:rsidRPr="00A3003C">
        <w:t>slot</w:t>
      </w:r>
      <w:r w:rsidRPr="00A3003C">
        <w:t xml:space="preserve"> 03</w:t>
      </w:r>
      <w:bookmarkEnd w:id="17"/>
    </w:p>
    <w:tbl>
      <w:tblPr>
        <w:tblW w:w="9016" w:type="dxa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495"/>
        <w:gridCol w:w="646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7"/>
      </w:tblGrid>
      <w:tr w:rsidR="00A37832" w:rsidRPr="00A3003C" w14:paraId="556D1DAF" w14:textId="77777777" w:rsidTr="00A37832">
        <w:trPr>
          <w:trHeight w:val="159"/>
        </w:trPr>
        <w:tc>
          <w:tcPr>
            <w:tcW w:w="6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183E9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Rack</w:t>
            </w:r>
          </w:p>
        </w:tc>
        <w:tc>
          <w:tcPr>
            <w:tcW w:w="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E4CF2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Slot</w:t>
            </w:r>
          </w:p>
        </w:tc>
        <w:tc>
          <w:tcPr>
            <w:tcW w:w="6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ACECE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Canal</w:t>
            </w:r>
          </w:p>
        </w:tc>
        <w:tc>
          <w:tcPr>
            <w:tcW w:w="7243" w:type="dxa"/>
            <w:gridSpan w:val="1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CAE72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Cs w:val="16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Cs w:val="16"/>
              </w:rPr>
              <w:t>Valor medido (mA)</w:t>
            </w:r>
          </w:p>
        </w:tc>
      </w:tr>
      <w:tr w:rsidR="00A37832" w:rsidRPr="00A3003C" w14:paraId="79CC8F14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18AD59" w14:textId="77777777" w:rsidR="00A37832" w:rsidRPr="009D0FD7" w:rsidRDefault="00A37832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BF02F5" w14:textId="77777777" w:rsidR="00A37832" w:rsidRPr="009D0FD7" w:rsidRDefault="00A37832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E11964" w14:textId="77777777" w:rsidR="00A37832" w:rsidRPr="009D0FD7" w:rsidRDefault="00A37832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7E780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8C8A1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5ABFE" w14:textId="77777777" w:rsidR="00A37832" w:rsidRPr="009D0FD7" w:rsidRDefault="00A37832" w:rsidP="00BC67BF">
            <w:pPr>
              <w:keepNext/>
              <w:keepLines/>
              <w:pageBreakBefore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41180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060B8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B718D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FE7B2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08575B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C00AC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28C51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DE45B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E443D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4,00</w:t>
            </w:r>
          </w:p>
        </w:tc>
      </w:tr>
      <w:tr w:rsidR="00A37832" w:rsidRPr="00A3003C" w14:paraId="6DB50D5D" w14:textId="77777777" w:rsidTr="00BC67BF">
        <w:trPr>
          <w:gridAfter w:val="1"/>
          <w:wAfter w:w="7" w:type="dxa"/>
          <w:trHeight w:hRule="exact" w:val="313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9F7F0" w14:textId="77777777" w:rsidR="00A37832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98DD4" w14:textId="77777777" w:rsidR="00A37832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9D0FD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2B71C" w14:textId="77777777" w:rsidR="00A37832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96C0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EF49B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AA245" w14:textId="77777777" w:rsidR="00A37832" w:rsidRPr="009D0FD7" w:rsidRDefault="00A37832" w:rsidP="00BC67BF">
            <w:pPr>
              <w:ind w:left="-86" w:firstLine="86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0013D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C68A3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70923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647F9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40781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0B701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984B8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55B23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634D2" w14:textId="77777777" w:rsidR="00A37832" w:rsidRPr="009D0FD7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37832" w:rsidRPr="00A3003C" w14:paraId="76DF9CB4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EA803" w14:textId="77777777" w:rsidR="00A37832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06569" w14:textId="77777777" w:rsidR="00A37832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9D0FD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F63AF" w14:textId="77777777" w:rsidR="00A37832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FF1D6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D8099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B4FF6" w14:textId="77777777" w:rsidR="00A37832" w:rsidRPr="009D0FD7" w:rsidRDefault="00A37832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77D2A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98434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C1B7D4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5F9EF" w14:textId="77777777" w:rsidR="00A37832" w:rsidRPr="009D0FD7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422F53" w14:textId="77777777" w:rsidR="00A37832" w:rsidRPr="009D0FD7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1E5366" w14:textId="77777777" w:rsidR="00A37832" w:rsidRPr="009D0FD7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5E7F" w14:textId="77777777" w:rsidR="00A37832" w:rsidRPr="009D0FD7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244D" w14:textId="77777777" w:rsidR="00A37832" w:rsidRPr="009D0FD7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D62AE" w14:textId="77777777" w:rsidR="00A37832" w:rsidRPr="009D0FD7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37832" w:rsidRPr="00A3003C" w14:paraId="2BBB162A" w14:textId="77777777" w:rsidTr="00A37832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8B8A04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3AB98F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9D0FD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D7166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436B7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53CA3E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829C77" w14:textId="77777777" w:rsidR="00A37832" w:rsidRPr="00A3003C" w:rsidRDefault="00A37832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B9694F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9BAA4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49EF3C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B9979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9EBBE80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F824F8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F0A39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7F52A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51889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7832" w:rsidRPr="00A3003C" w14:paraId="22C2310A" w14:textId="77777777" w:rsidTr="00A37832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4E0D4B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60CD64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43252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B4816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0934BB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8C15F" w14:textId="77777777" w:rsidR="00A37832" w:rsidRPr="00A3003C" w:rsidRDefault="00A37832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5F58BD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DC34FC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E977CC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59530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E59489A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4300A9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CF629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C6786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C6E5A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7832" w:rsidRPr="00A3003C" w14:paraId="175E3C40" w14:textId="77777777" w:rsidTr="00A37832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E004E8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28FB91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7C7DD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B291F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F5812C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958F0" w14:textId="77777777" w:rsidR="00A37832" w:rsidRPr="00A3003C" w:rsidRDefault="00A37832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5D4DE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440EDC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FAC8F7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C8AAB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B60894D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803E3E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0A052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354CA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88B8B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7832" w:rsidRPr="00A3003C" w14:paraId="1AC42587" w14:textId="77777777" w:rsidTr="00A37832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3A142E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24F3A3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3A6A1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C566A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CBF7E1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11E46" w14:textId="77777777" w:rsidR="00A37832" w:rsidRPr="00A3003C" w:rsidRDefault="00A37832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232B5D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4350A6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79BD2E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B757D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B705D7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67E33E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5AF12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A0E99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EBAE2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7832" w:rsidRPr="00A3003C" w14:paraId="460BD12F" w14:textId="77777777" w:rsidTr="00423747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E07313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AB813C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9B2D7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EA5FE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52CA7B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E95EC" w14:textId="77777777" w:rsidR="00A37832" w:rsidRPr="00A3003C" w:rsidRDefault="00A37832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3A2BEB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B39E27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C71874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15A0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6045BC9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4224DB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CC28C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0384B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C815E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7832" w:rsidRPr="00A3003C" w14:paraId="01D9B8A6" w14:textId="77777777" w:rsidTr="009E155C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4D057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97266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A37832" w:rsidRPr="00A3003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66FE5" w14:textId="77777777" w:rsidR="00A37832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07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F90E9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72A10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5857A" w14:textId="77777777" w:rsidR="00A37832" w:rsidRPr="00A3003C" w:rsidRDefault="00A37832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E4EBF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FBC6C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3634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840DB" w14:textId="77777777" w:rsidR="00A37832" w:rsidRPr="00A3003C" w:rsidRDefault="00A37832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CF4D6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9A96E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5CC2F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6FE24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08776" w14:textId="77777777" w:rsidR="00A37832" w:rsidRPr="00A3003C" w:rsidRDefault="00A37832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3747" w:rsidRPr="00A3003C" w14:paraId="08D2745A" w14:textId="77777777" w:rsidTr="009E155C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88D78AC" w14:textId="77777777" w:rsidR="00423747" w:rsidRPr="00A3003C" w:rsidRDefault="00423747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65B1317" w14:textId="77777777" w:rsidR="00423747" w:rsidRPr="00A3003C" w:rsidRDefault="00423747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EF81119" w14:textId="77777777" w:rsidR="00423747" w:rsidRPr="00A3003C" w:rsidRDefault="00423747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DB4F1AE" w14:textId="77777777" w:rsidR="00423747" w:rsidRPr="00A3003C" w:rsidRDefault="00423747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1A874F4" w14:textId="77777777" w:rsidR="00423747" w:rsidRPr="00A3003C" w:rsidRDefault="00423747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69B9F31" w14:textId="77777777" w:rsidR="00423747" w:rsidRPr="00A3003C" w:rsidRDefault="00423747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6D983" w14:textId="77777777" w:rsidR="00423747" w:rsidRPr="00A3003C" w:rsidRDefault="00423747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2437811" w14:textId="77777777" w:rsidR="00423747" w:rsidRPr="00A3003C" w:rsidRDefault="00423747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Resultado do Teste</w:t>
            </w:r>
            <w:r w:rsidR="009E155C" w:rsidRPr="00A3003C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161F938" w14:textId="77777777" w:rsidR="00423747" w:rsidRPr="00A3003C" w:rsidRDefault="00423747" w:rsidP="00423747">
            <w:pPr>
              <w:spacing w:before="120" w:after="100" w:afterAutospacing="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2E254623">
                <v:rect id="_x0000_s7012" style="position:absolute;margin-left:15.45pt;margin-top:7.4pt;width:9.65pt;height:6.8pt;z-index:422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A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6A2B968" w14:textId="77777777" w:rsidR="00423747" w:rsidRPr="00A3003C" w:rsidRDefault="00423747" w:rsidP="00423747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67006DFA">
                <v:rect id="_x0000_s7013" style="position:absolute;margin-left:16.8pt;margin-top:7.4pt;width:9.65pt;height:6.8pt;z-index:423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R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BAF7903" w14:textId="77777777" w:rsidR="00423747" w:rsidRPr="00A3003C" w:rsidRDefault="00423747" w:rsidP="00423747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1687F1AE">
                <v:rect id="_x0000_s7014" style="position:absolute;margin-left:23.75pt;margin-top:7.4pt;width:9.65pt;height:6.8pt;z-index:424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 N</w:t>
            </w:r>
            <w:r w:rsidR="00050A35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244B5" w14:textId="77777777" w:rsidR="00423747" w:rsidRPr="00A3003C" w:rsidRDefault="00423747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CC654B3" w14:textId="77777777" w:rsidR="00224EA6" w:rsidRPr="00A3003C" w:rsidRDefault="00224EA6" w:rsidP="00050A35">
      <w:pPr>
        <w:pStyle w:val="THText2"/>
        <w:ind w:left="0"/>
      </w:pPr>
    </w:p>
    <w:p w14:paraId="2FAC0CC1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050A35" w:rsidRPr="00A3003C">
        <w:t>A</w:t>
      </w:r>
      <w:r w:rsidRPr="00A3003C">
        <w:t xml:space="preserve"> = Não aplicável</w:t>
      </w:r>
    </w:p>
    <w:p w14:paraId="767204A7" w14:textId="77777777" w:rsidR="00420901" w:rsidRPr="00A3003C" w:rsidRDefault="00420901" w:rsidP="00420901">
      <w:pPr>
        <w:pStyle w:val="THText2"/>
        <w:ind w:left="0"/>
      </w:pPr>
    </w:p>
    <w:p w14:paraId="0F2971E2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44029E47" w14:textId="77777777" w:rsidR="00224EA6" w:rsidRPr="00A3003C" w:rsidRDefault="00224EA6" w:rsidP="00224EA6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224EA6" w:rsidRPr="00A3003C" w14:paraId="2648AB84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337EE5F5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1641F40E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4CE8B3AE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577DC414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B3C6864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1580A82F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0ED827EF" w14:textId="77777777" w:rsidR="00224EA6" w:rsidRPr="00A3003C" w:rsidRDefault="00224EA6" w:rsidP="007B16CB">
            <w:pPr>
              <w:pStyle w:val="Texto1"/>
            </w:pPr>
          </w:p>
        </w:tc>
      </w:tr>
    </w:tbl>
    <w:p w14:paraId="03C0DAEF" w14:textId="77777777" w:rsidR="00224EA6" w:rsidRPr="00A3003C" w:rsidRDefault="00224EA6" w:rsidP="003F03B0">
      <w:pPr>
        <w:pStyle w:val="THTexto1"/>
      </w:pPr>
    </w:p>
    <w:p w14:paraId="189BBDB8" w14:textId="77777777" w:rsidR="00050A35" w:rsidRPr="00A3003C" w:rsidRDefault="00224EA6" w:rsidP="00050A35">
      <w:pPr>
        <w:pStyle w:val="THTitulo4"/>
      </w:pPr>
      <w:bookmarkStart w:id="18" w:name="_Toc178844623"/>
      <w:r w:rsidRPr="00A3003C">
        <w:t xml:space="preserve">5094-IF8IH – </w:t>
      </w:r>
      <w:r w:rsidR="00A97F11" w:rsidRPr="00A3003C">
        <w:t>rack</w:t>
      </w:r>
      <w:r w:rsidRPr="00A3003C">
        <w:t xml:space="preserve"> 01 / </w:t>
      </w:r>
      <w:r w:rsidR="00A97F11" w:rsidRPr="00A3003C">
        <w:t>slot</w:t>
      </w:r>
      <w:r w:rsidRPr="00A3003C">
        <w:t xml:space="preserve"> 04</w:t>
      </w:r>
      <w:bookmarkEnd w:id="18"/>
    </w:p>
    <w:tbl>
      <w:tblPr>
        <w:tblpPr w:leftFromText="141" w:rightFromText="141" w:vertAnchor="text" w:horzAnchor="margin" w:tblpXSpec="center" w:tblpY="124"/>
        <w:tblW w:w="901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495"/>
        <w:gridCol w:w="646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7"/>
      </w:tblGrid>
      <w:tr w:rsidR="00050A35" w:rsidRPr="00A3003C" w14:paraId="74462606" w14:textId="77777777" w:rsidTr="00050A35">
        <w:trPr>
          <w:trHeight w:val="159"/>
        </w:trPr>
        <w:tc>
          <w:tcPr>
            <w:tcW w:w="6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A0CD8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Rack</w:t>
            </w:r>
          </w:p>
        </w:tc>
        <w:tc>
          <w:tcPr>
            <w:tcW w:w="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B7B82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Slot</w:t>
            </w:r>
          </w:p>
        </w:tc>
        <w:tc>
          <w:tcPr>
            <w:tcW w:w="6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DF72E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Canal</w:t>
            </w:r>
          </w:p>
        </w:tc>
        <w:tc>
          <w:tcPr>
            <w:tcW w:w="7243" w:type="dxa"/>
            <w:gridSpan w:val="1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06818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Cs w:val="16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Cs w:val="16"/>
              </w:rPr>
              <w:t>Valor medido (mA)</w:t>
            </w:r>
          </w:p>
        </w:tc>
      </w:tr>
      <w:tr w:rsidR="00050A35" w:rsidRPr="00A3003C" w14:paraId="44472260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2DB50E" w14:textId="77777777" w:rsidR="00050A35" w:rsidRPr="009D0FD7" w:rsidRDefault="00050A35" w:rsidP="00050A3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7C41B" w14:textId="77777777" w:rsidR="00050A35" w:rsidRPr="009D0FD7" w:rsidRDefault="00050A35" w:rsidP="00050A3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7B40D5" w14:textId="77777777" w:rsidR="00050A35" w:rsidRPr="009D0FD7" w:rsidRDefault="00050A35" w:rsidP="00050A3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3237D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552C5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519AC" w14:textId="77777777" w:rsidR="00050A35" w:rsidRPr="009D0FD7" w:rsidRDefault="00050A35" w:rsidP="00050A35">
            <w:pPr>
              <w:keepNext/>
              <w:keepLines/>
              <w:pageBreakBefore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6A79C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8FA7D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E8021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62910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211B1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DAD0E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4F8BB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70781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DD72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4,00</w:t>
            </w:r>
          </w:p>
        </w:tc>
      </w:tr>
      <w:tr w:rsidR="00050A35" w:rsidRPr="00A3003C" w14:paraId="1750BAA3" w14:textId="77777777" w:rsidTr="00050A35">
        <w:trPr>
          <w:gridAfter w:val="1"/>
          <w:wAfter w:w="7" w:type="dxa"/>
          <w:trHeight w:hRule="exact" w:val="313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E8D0C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5ECD5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BA1BC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89AF7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DBE55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BC375" w14:textId="77777777" w:rsidR="00050A35" w:rsidRPr="009D0FD7" w:rsidRDefault="00050A35" w:rsidP="00050A35">
            <w:pPr>
              <w:ind w:left="-86" w:firstLine="86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62DA7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24AD0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D0406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03AC4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29DA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14FF6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559F3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880FE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94F37" w14:textId="77777777" w:rsidR="00050A35" w:rsidRPr="009D0FD7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50A35" w:rsidRPr="00A3003C" w14:paraId="07E71927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4C7E6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57D60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795E8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EAA72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D7DA0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95563" w14:textId="77777777" w:rsidR="00050A35" w:rsidRPr="009D0FD7" w:rsidRDefault="00050A35" w:rsidP="00050A35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DB73D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B9E2A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0F8686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8B7A5" w14:textId="77777777" w:rsidR="00050A35" w:rsidRPr="009D0FD7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99FD2D" w14:textId="77777777" w:rsidR="00050A35" w:rsidRPr="009D0FD7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925EB8" w14:textId="77777777" w:rsidR="00050A35" w:rsidRPr="009D0FD7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9B99" w14:textId="77777777" w:rsidR="00050A35" w:rsidRPr="009D0FD7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25DA" w14:textId="77777777" w:rsidR="00050A35" w:rsidRPr="009D0FD7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72444" w14:textId="77777777" w:rsidR="00050A35" w:rsidRPr="009D0FD7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50A35" w:rsidRPr="00A3003C" w14:paraId="61ACFEC8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BC957B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BF5EE2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7DDB7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989C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787E6D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6E8B3" w14:textId="77777777" w:rsidR="00050A35" w:rsidRPr="00A3003C" w:rsidRDefault="00050A35" w:rsidP="00050A35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69F158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5CA067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24451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83BA67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9930B0F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1C3236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F33CF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35F25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5EB35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41320F6A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73724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CB3CEA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CB8DE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D1104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027D4D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DCB51" w14:textId="77777777" w:rsidR="00050A35" w:rsidRPr="00A3003C" w:rsidRDefault="00050A35" w:rsidP="00050A35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BD9BD2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0FA661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6E8312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72D58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836E7F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32DCC6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C5B37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42B2B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8D075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338B2E5B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863977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57498C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D45FD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2FBB6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5F5840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94EA4" w14:textId="77777777" w:rsidR="00050A35" w:rsidRPr="00A3003C" w:rsidRDefault="00050A35" w:rsidP="00050A35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DAB6AF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F0787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F0A979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2624C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DA1C132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17D6EDC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2CF1A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08D6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FE544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09ABEA52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7E2BED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681F40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3D9B3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3A72E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7172FE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54799" w14:textId="77777777" w:rsidR="00050A35" w:rsidRPr="00A3003C" w:rsidRDefault="00050A35" w:rsidP="00050A35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A8A3CD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A0ECE6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AD3674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0EE690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B02E21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4E67FBA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EF74E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26B64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E9F23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2676DAF1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8EEC8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FD41D4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32D51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E6B52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E7FC0A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CB78B" w14:textId="77777777" w:rsidR="00050A35" w:rsidRPr="00A3003C" w:rsidRDefault="00050A35" w:rsidP="00050A35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DA13E7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A7EE7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2332AB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BA049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C210C61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AE4A275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92556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A5558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E99C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34EC8CCE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A1E27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38666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7D4CB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07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B2C23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923FD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6829E" w14:textId="77777777" w:rsidR="00050A35" w:rsidRPr="00A3003C" w:rsidRDefault="00050A35" w:rsidP="00050A35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DBBD9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CC1C25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086A3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A1B30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209EE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3D54B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A4C07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381B5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3DC70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2D234EAF" w14:textId="77777777" w:rsidTr="00050A35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1E285B0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A2F9C63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F8F47B9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6BF622B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725DCEC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2990049" w14:textId="77777777" w:rsidR="00050A35" w:rsidRPr="00A3003C" w:rsidRDefault="00050A35" w:rsidP="00050A35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ACACFC" w14:textId="77777777" w:rsidR="00050A35" w:rsidRPr="00A3003C" w:rsidRDefault="00050A35" w:rsidP="00050A3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5752FCB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 xml:space="preserve">Resultado do Teste: 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BB735F8" w14:textId="77777777" w:rsidR="00050A35" w:rsidRPr="00A3003C" w:rsidRDefault="00050A35" w:rsidP="00050A35">
            <w:pPr>
              <w:spacing w:before="120" w:after="100" w:afterAutospacing="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784F5C3A">
                <v:rect id="_x0000_s7030" style="position:absolute;margin-left:15.45pt;margin-top:7.4pt;width:9.65pt;height:6.8pt;z-index:425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A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E9E3FE9" w14:textId="77777777" w:rsidR="00050A35" w:rsidRPr="00A3003C" w:rsidRDefault="00050A35" w:rsidP="00050A35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179209DE">
                <v:rect id="_x0000_s7031" style="position:absolute;margin-left:16.8pt;margin-top:7.4pt;width:9.65pt;height:6.8pt;z-index:426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R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806BF2A" w14:textId="77777777" w:rsidR="00050A35" w:rsidRPr="00A3003C" w:rsidRDefault="00050A35" w:rsidP="00050A35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58915999">
                <v:rect id="_x0000_s7032" style="position:absolute;margin-left:23.75pt;margin-top:7.4pt;width:9.65pt;height:6.8pt;z-index:427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 NA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068DB" w14:textId="77777777" w:rsidR="00050A35" w:rsidRPr="00A3003C" w:rsidRDefault="00050A35" w:rsidP="00050A3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E8E6119" w14:textId="77777777" w:rsidR="00050A35" w:rsidRPr="00A3003C" w:rsidRDefault="00050A35" w:rsidP="00050A35">
      <w:pPr>
        <w:pStyle w:val="Texto1"/>
        <w:ind w:left="0"/>
      </w:pPr>
    </w:p>
    <w:p w14:paraId="772FC788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3030EB">
        <w:t>A</w:t>
      </w:r>
      <w:r w:rsidRPr="00A3003C">
        <w:t xml:space="preserve"> = Não aplicável</w:t>
      </w:r>
    </w:p>
    <w:p w14:paraId="7F06A93C" w14:textId="77777777" w:rsidR="00420901" w:rsidRPr="00A3003C" w:rsidRDefault="00420901" w:rsidP="00420901">
      <w:pPr>
        <w:pStyle w:val="THText2"/>
        <w:ind w:left="0"/>
      </w:pPr>
    </w:p>
    <w:p w14:paraId="3D975450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718A6218" w14:textId="77777777" w:rsidR="00224EA6" w:rsidRPr="00A3003C" w:rsidRDefault="00224EA6" w:rsidP="00224EA6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224EA6" w:rsidRPr="00A3003C" w14:paraId="50532CE6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64E2152C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4E190D7E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21EE4D52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2F3E565F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32277849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3F0F849A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058449CA" w14:textId="77777777" w:rsidR="00224EA6" w:rsidRPr="00A3003C" w:rsidRDefault="00224EA6" w:rsidP="007B16CB">
            <w:pPr>
              <w:pStyle w:val="Texto1"/>
            </w:pPr>
          </w:p>
        </w:tc>
      </w:tr>
    </w:tbl>
    <w:p w14:paraId="515EE6F4" w14:textId="77777777" w:rsidR="00224EA6" w:rsidRPr="00A3003C" w:rsidRDefault="00224EA6" w:rsidP="003F03B0">
      <w:pPr>
        <w:pStyle w:val="THTexto1"/>
      </w:pPr>
    </w:p>
    <w:p w14:paraId="40CF04C5" w14:textId="77777777" w:rsidR="00050A35" w:rsidRPr="00A3003C" w:rsidRDefault="00050A35" w:rsidP="00050A35">
      <w:pPr>
        <w:pStyle w:val="THText2"/>
        <w:ind w:left="0"/>
      </w:pPr>
    </w:p>
    <w:p w14:paraId="60F6C325" w14:textId="77777777" w:rsidR="00224EA6" w:rsidRPr="00A3003C" w:rsidRDefault="00224EA6" w:rsidP="00911BC1">
      <w:pPr>
        <w:pStyle w:val="THTitulo4"/>
      </w:pPr>
      <w:bookmarkStart w:id="19" w:name="_Toc178844624"/>
      <w:r w:rsidRPr="00A3003C">
        <w:t xml:space="preserve">5094-IF8IH – </w:t>
      </w:r>
      <w:r w:rsidR="00A97F11" w:rsidRPr="00A3003C">
        <w:t>rack</w:t>
      </w:r>
      <w:r w:rsidRPr="00A3003C">
        <w:t xml:space="preserve"> 01 / </w:t>
      </w:r>
      <w:r w:rsidR="00A97F11" w:rsidRPr="00A3003C">
        <w:t>slot</w:t>
      </w:r>
      <w:r w:rsidRPr="00A3003C">
        <w:t xml:space="preserve"> 05</w:t>
      </w:r>
      <w:bookmarkEnd w:id="19"/>
    </w:p>
    <w:p w14:paraId="75A94A84" w14:textId="77777777" w:rsidR="00224EA6" w:rsidRPr="00A3003C" w:rsidRDefault="00224EA6" w:rsidP="00224EA6">
      <w:pPr>
        <w:pStyle w:val="THText2"/>
      </w:pPr>
    </w:p>
    <w:tbl>
      <w:tblPr>
        <w:tblW w:w="9016" w:type="dxa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495"/>
        <w:gridCol w:w="646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7"/>
      </w:tblGrid>
      <w:tr w:rsidR="00050A35" w:rsidRPr="00A3003C" w14:paraId="7E69B5C6" w14:textId="77777777" w:rsidTr="00BC67BF">
        <w:trPr>
          <w:trHeight w:val="159"/>
        </w:trPr>
        <w:tc>
          <w:tcPr>
            <w:tcW w:w="6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C8F41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Rack</w:t>
            </w:r>
          </w:p>
        </w:tc>
        <w:tc>
          <w:tcPr>
            <w:tcW w:w="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0A0A1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Slot</w:t>
            </w:r>
          </w:p>
        </w:tc>
        <w:tc>
          <w:tcPr>
            <w:tcW w:w="6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F2F9B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Canal</w:t>
            </w:r>
          </w:p>
        </w:tc>
        <w:tc>
          <w:tcPr>
            <w:tcW w:w="7243" w:type="dxa"/>
            <w:gridSpan w:val="1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23576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Cs w:val="16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Cs w:val="16"/>
              </w:rPr>
              <w:t>Valor medido (mA)</w:t>
            </w:r>
          </w:p>
        </w:tc>
      </w:tr>
      <w:tr w:rsidR="00050A35" w:rsidRPr="00A3003C" w14:paraId="6725456A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6F58D4" w14:textId="77777777" w:rsidR="00050A35" w:rsidRPr="009D0FD7" w:rsidRDefault="00050A35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F8613" w14:textId="77777777" w:rsidR="00050A35" w:rsidRPr="009D0FD7" w:rsidRDefault="00050A35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B73E33" w14:textId="77777777" w:rsidR="00050A35" w:rsidRPr="009D0FD7" w:rsidRDefault="00050A35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A0651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11875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421D7" w14:textId="77777777" w:rsidR="00050A35" w:rsidRPr="009D0FD7" w:rsidRDefault="00050A35" w:rsidP="00BC67BF">
            <w:pPr>
              <w:keepNext/>
              <w:keepLines/>
              <w:pageBreakBefore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2E6B5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99108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DD399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B5972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31B1E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42A4A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70AEF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B598E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75144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4,00</w:t>
            </w:r>
          </w:p>
        </w:tc>
      </w:tr>
      <w:tr w:rsidR="00050A35" w:rsidRPr="00A3003C" w14:paraId="699DFF34" w14:textId="77777777" w:rsidTr="00BC67BF">
        <w:trPr>
          <w:gridAfter w:val="1"/>
          <w:wAfter w:w="7" w:type="dxa"/>
          <w:trHeight w:hRule="exact" w:val="313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4D7B1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34F28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091AB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10252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2DC48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97D7C" w14:textId="77777777" w:rsidR="00050A35" w:rsidRPr="009D0FD7" w:rsidRDefault="00050A35" w:rsidP="00BC67BF">
            <w:pPr>
              <w:ind w:left="-86" w:firstLine="86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FFB41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6B419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7E17F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2AABE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CFA31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6E200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8D651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2C3BC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BD9C4" w14:textId="77777777" w:rsidR="00050A35" w:rsidRPr="009D0FD7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50A35" w:rsidRPr="00A3003C" w14:paraId="21CB95E3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46746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ACC28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711BD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07F7D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7B3C0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C8AE" w14:textId="77777777" w:rsidR="00050A35" w:rsidRPr="009D0FD7" w:rsidRDefault="00050A35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AA5D5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8C86C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DD497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7A45" w14:textId="77777777" w:rsidR="00050A35" w:rsidRPr="009D0FD7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8CABF8" w14:textId="77777777" w:rsidR="00050A35" w:rsidRPr="009D0FD7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AE0929" w14:textId="77777777" w:rsidR="00050A35" w:rsidRPr="009D0FD7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228FB" w14:textId="77777777" w:rsidR="00050A35" w:rsidRPr="009D0FD7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B2324" w14:textId="77777777" w:rsidR="00050A35" w:rsidRPr="009D0FD7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DC84" w14:textId="77777777" w:rsidR="00050A35" w:rsidRPr="009D0FD7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50A35" w:rsidRPr="00A3003C" w14:paraId="20398573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41E874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7F6C73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06E77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A9A48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0D87D6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0E1C1" w14:textId="77777777" w:rsidR="00050A35" w:rsidRPr="00A3003C" w:rsidRDefault="00050A35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8167C2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762B43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665C24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9B0C3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2F00F4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4481DC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69A15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1E435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C9128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2442C066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C13F0E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9CD15A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85EA8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441A0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8674DB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DFEAE" w14:textId="77777777" w:rsidR="00050A35" w:rsidRPr="00A3003C" w:rsidRDefault="00050A35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601C45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2972B6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227C77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DE4F4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1154B12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8EDB0B5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0C7F3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397F5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97463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5CC093AF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DBD901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20CDF0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92A1C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1374F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53A1F4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8AF5C" w14:textId="77777777" w:rsidR="00050A35" w:rsidRPr="00A3003C" w:rsidRDefault="00050A35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EC2C38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94B58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7C3122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5A7BE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AB0D4F3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CE65F92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D3017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ACA35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C23A7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7E70AB1F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EE8E7E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DD6384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3FC6CC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A6616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EB3C13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C75D3" w14:textId="77777777" w:rsidR="00050A35" w:rsidRPr="00A3003C" w:rsidRDefault="00050A35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F10015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9D1D23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73BD21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B66AA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0E7322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6639E12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3CD4B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764ED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7B827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6F6D311D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61C750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281611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34106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25B84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BDDD13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70124" w14:textId="77777777" w:rsidR="00050A35" w:rsidRPr="00A3003C" w:rsidRDefault="00050A35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537063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0B432E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1D24E8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1DD962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295D3F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CEAE8CB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18258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25890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C6A0D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513782F8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20ECF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EFCFB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C0498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07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92C22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6F0A4B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A8F21" w14:textId="77777777" w:rsidR="00050A35" w:rsidRPr="00A3003C" w:rsidRDefault="00050A35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19B17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77A60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AE7C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89D64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4AF712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53D09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377C2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6201F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B2C84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50A35" w:rsidRPr="00A3003C" w14:paraId="12B7F391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9A834B7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4FB3B68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522BFF9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12BA054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1B28D6E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9E8A9C6" w14:textId="77777777" w:rsidR="00050A35" w:rsidRPr="00A3003C" w:rsidRDefault="00050A35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5F1AA" w14:textId="77777777" w:rsidR="00050A35" w:rsidRPr="00A3003C" w:rsidRDefault="00050A35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DD4CD57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 xml:space="preserve">Resultado do Teste: 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7D6607D" w14:textId="77777777" w:rsidR="00050A35" w:rsidRPr="00A3003C" w:rsidRDefault="00050A35" w:rsidP="00BC67BF">
            <w:pPr>
              <w:spacing w:before="120" w:after="100" w:afterAutospacing="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5B271527">
                <v:rect id="_x0000_s7033" style="position:absolute;margin-left:15.45pt;margin-top:7.4pt;width:9.65pt;height:6.8pt;z-index:428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A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6408C19" w14:textId="77777777" w:rsidR="00050A35" w:rsidRPr="00A3003C" w:rsidRDefault="00050A35" w:rsidP="00BC67BF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05635974">
                <v:rect id="_x0000_s7034" style="position:absolute;margin-left:16.8pt;margin-top:7.4pt;width:9.65pt;height:6.8pt;z-index:429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R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4BA27B" w14:textId="77777777" w:rsidR="00050A35" w:rsidRPr="00A3003C" w:rsidRDefault="00050A35" w:rsidP="00BC67BF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4F6B7A47">
                <v:rect id="_x0000_s7035" style="position:absolute;margin-left:23.75pt;margin-top:7.4pt;width:9.65pt;height:6.8pt;z-index:430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 NA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504D9" w14:textId="77777777" w:rsidR="00050A35" w:rsidRPr="00A3003C" w:rsidRDefault="00050A35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607C962" w14:textId="77777777" w:rsidR="00050A35" w:rsidRPr="00A3003C" w:rsidRDefault="00050A35" w:rsidP="00050A35">
      <w:pPr>
        <w:pStyle w:val="THText2"/>
        <w:ind w:left="0"/>
      </w:pPr>
    </w:p>
    <w:p w14:paraId="63C587EC" w14:textId="77777777" w:rsidR="00050A35" w:rsidRPr="00A3003C" w:rsidRDefault="00050A35" w:rsidP="00224EA6">
      <w:pPr>
        <w:pStyle w:val="THText2"/>
      </w:pPr>
    </w:p>
    <w:p w14:paraId="2BFC41FA" w14:textId="77777777" w:rsidR="00050A35" w:rsidRPr="00A3003C" w:rsidRDefault="00050A35" w:rsidP="00224EA6">
      <w:pPr>
        <w:pStyle w:val="THText2"/>
      </w:pPr>
    </w:p>
    <w:p w14:paraId="077BD41D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34850A2B" w14:textId="77777777" w:rsidR="00420901" w:rsidRPr="00A3003C" w:rsidRDefault="00420901" w:rsidP="00420901">
      <w:pPr>
        <w:pStyle w:val="THText2"/>
        <w:ind w:left="0"/>
      </w:pPr>
    </w:p>
    <w:p w14:paraId="6EE3DED9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36E912C2" w14:textId="77777777" w:rsidR="00224EA6" w:rsidRPr="00A3003C" w:rsidRDefault="00224EA6" w:rsidP="00224EA6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224EA6" w:rsidRPr="00A3003C" w14:paraId="4F48D73C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268173EB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225CCCB2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387602F9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055F9CFE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5D259204" w14:textId="77777777" w:rsidR="00224EA6" w:rsidRPr="00A3003C" w:rsidRDefault="00224EA6" w:rsidP="007B16CB">
            <w:pPr>
              <w:pStyle w:val="Texto1"/>
            </w:pPr>
          </w:p>
        </w:tc>
      </w:tr>
      <w:tr w:rsidR="00224EA6" w:rsidRPr="00A3003C" w14:paraId="359C4383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40166137" w14:textId="77777777" w:rsidR="00224EA6" w:rsidRPr="00A3003C" w:rsidRDefault="00224EA6" w:rsidP="007B16CB">
            <w:pPr>
              <w:pStyle w:val="Texto1"/>
            </w:pPr>
          </w:p>
        </w:tc>
      </w:tr>
    </w:tbl>
    <w:p w14:paraId="46D6CBD6" w14:textId="77777777" w:rsidR="003F03B0" w:rsidRPr="00A3003C" w:rsidRDefault="003F03B0" w:rsidP="003F03B0"/>
    <w:p w14:paraId="3956A304" w14:textId="77777777" w:rsidR="003F03B0" w:rsidRPr="00A3003C" w:rsidRDefault="003F03B0" w:rsidP="003F03B0">
      <w:r w:rsidRPr="00A3003C">
        <w:br w:type="page"/>
      </w:r>
    </w:p>
    <w:p w14:paraId="4BB894DD" w14:textId="77777777" w:rsidR="00BD0A72" w:rsidRPr="00A3003C" w:rsidRDefault="00BD0A72" w:rsidP="00911BC1">
      <w:pPr>
        <w:pStyle w:val="THTitulo3"/>
      </w:pPr>
      <w:bookmarkStart w:id="20" w:name="_Toc178844625"/>
      <w:r w:rsidRPr="00A3003C">
        <w:t xml:space="preserve">Módulos </w:t>
      </w:r>
      <w:r w:rsidR="00212A85" w:rsidRPr="00A3003C">
        <w:t>de e</w:t>
      </w:r>
      <w:r w:rsidRPr="00A3003C">
        <w:t xml:space="preserve">ntradas </w:t>
      </w:r>
      <w:r w:rsidR="00212A85" w:rsidRPr="00A3003C">
        <w:t>d</w:t>
      </w:r>
      <w:r w:rsidRPr="00A3003C">
        <w:t>igitais</w:t>
      </w:r>
      <w:bookmarkEnd w:id="20"/>
    </w:p>
    <w:p w14:paraId="0333B5E9" w14:textId="77777777" w:rsidR="00BD0A72" w:rsidRPr="00A3003C" w:rsidRDefault="00BD0A72" w:rsidP="00911BC1">
      <w:pPr>
        <w:pStyle w:val="THTitulo4"/>
      </w:pPr>
      <w:bookmarkStart w:id="21" w:name="_Toc178844626"/>
      <w:r w:rsidRPr="00A3003C">
        <w:t xml:space="preserve">5094-IB32 – </w:t>
      </w:r>
      <w:r w:rsidR="00A97F11" w:rsidRPr="00A3003C">
        <w:t>rack</w:t>
      </w:r>
      <w:r w:rsidRPr="00A3003C">
        <w:t xml:space="preserve"> 01 / </w:t>
      </w:r>
      <w:r w:rsidR="00A97F11" w:rsidRPr="00A3003C">
        <w:t>slot</w:t>
      </w:r>
      <w:r w:rsidRPr="00A3003C">
        <w:t xml:space="preserve"> 01</w:t>
      </w:r>
      <w:bookmarkEnd w:id="21"/>
    </w:p>
    <w:p w14:paraId="71D65407" w14:textId="77777777" w:rsidR="00BD0A72" w:rsidRPr="00A3003C" w:rsidRDefault="00BD0A72" w:rsidP="00BD0A72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63"/>
        <w:gridCol w:w="862"/>
        <w:gridCol w:w="1125"/>
        <w:gridCol w:w="1125"/>
        <w:gridCol w:w="1126"/>
        <w:gridCol w:w="1125"/>
        <w:gridCol w:w="1125"/>
        <w:gridCol w:w="1126"/>
      </w:tblGrid>
      <w:tr w:rsidR="00C91DEE" w:rsidRPr="00A3003C" w14:paraId="51709914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46628D13" w14:textId="77777777" w:rsidR="00C91DEE" w:rsidRPr="00A3003C" w:rsidRDefault="00C91DEE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Rack</w:t>
            </w:r>
          </w:p>
        </w:tc>
        <w:tc>
          <w:tcPr>
            <w:tcW w:w="850" w:type="dxa"/>
            <w:vAlign w:val="center"/>
          </w:tcPr>
          <w:p w14:paraId="4DCAFE7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Slot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91495C" w14:textId="77777777" w:rsidR="00C91DEE" w:rsidRPr="00A3003C" w:rsidRDefault="00C91DEE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Canal</w:t>
            </w:r>
          </w:p>
        </w:tc>
        <w:tc>
          <w:tcPr>
            <w:tcW w:w="6656" w:type="dxa"/>
            <w:gridSpan w:val="6"/>
            <w:shd w:val="clear" w:color="auto" w:fill="auto"/>
            <w:vAlign w:val="center"/>
          </w:tcPr>
          <w:p w14:paraId="03B853B9" w14:textId="77777777" w:rsidR="00C91DEE" w:rsidRPr="00A3003C" w:rsidRDefault="00C91DEE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C91DEE" w:rsidRPr="00A3003C" w14:paraId="489DF693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7AD68EF" w14:textId="77777777" w:rsidR="00C91DEE" w:rsidRPr="00A3003C" w:rsidRDefault="00C91DEE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029F7C68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74649E" w14:textId="77777777" w:rsidR="00C91DEE" w:rsidRPr="00A3003C" w:rsidRDefault="00C91DEE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44DC23" w14:textId="77777777" w:rsidR="00C91DEE" w:rsidRPr="00A3003C" w:rsidRDefault="00C91DEE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DE2FA36">
                <v:rect id="_x0000_s414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E1A49" w14:textId="77777777" w:rsidR="00C91DEE" w:rsidRPr="00A3003C" w:rsidRDefault="00C91DEE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670327D3" w14:textId="77777777" w:rsidR="00C91DEE" w:rsidRPr="00A3003C" w:rsidRDefault="00C91DEE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7A5D5BD">
                <v:rect id="_x0000_s414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1BCA87" w14:textId="77777777" w:rsidR="00C91DEE" w:rsidRPr="00A3003C" w:rsidRDefault="00C91DEE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68358710" w14:textId="77777777" w:rsidR="00C91DEE" w:rsidRPr="00A3003C" w:rsidRDefault="00C91DEE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00591B1">
                <v:rect id="_x0000_s414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688B71E9" w14:textId="77777777" w:rsidR="00C91DEE" w:rsidRPr="00A3003C" w:rsidRDefault="00C91DEE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452004BC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6F0933B3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4F11531C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AE4764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F5A89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0B331EF">
                <v:rect id="_x0000_s433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1537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1FFCC9D0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8F5067">
                <v:rect id="_x0000_s432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D6FD84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35C8795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60C4A33">
                <v:rect id="_x0000_s432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66E39D8C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6226074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78628A51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77614673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D8A1E3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C761E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08744A5">
                <v:rect id="_x0000_s432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0385A1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142A397F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06137AC">
                <v:rect id="_x0000_s432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EC85F8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36DC43DA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CA19123">
                <v:rect id="_x0000_s432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3B23C3FC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0E30B310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4FDB2E0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2681FEB1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14839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096060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D49A269">
                <v:rect id="_x0000_s432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2E38B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1BA02CD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CE886EA">
                <v:rect id="_x0000_s432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E4AFFB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624030C2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F8C80B8">
                <v:rect id="_x0000_s432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539B76F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01743302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7D52168B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5137D95E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9AC330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3EF2AF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C32F825">
                <v:rect id="_x0000_s432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F11325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2A7837AD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A669376">
                <v:rect id="_x0000_s432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FCBB64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5AADD979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C33DE8C">
                <v:rect id="_x0000_s431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5A7CD13F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51C568E1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61D59463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59AA90CD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81F0EB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046F84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CED820B">
                <v:rect id="_x0000_s431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36F671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17991E93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EA2AA07">
                <v:rect id="_x0000_s431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36B8DA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165E8007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16193B4">
                <v:rect id="_x0000_s431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4262578C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596DCDA5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1D556378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6FD5C35D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B4BFA4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28F65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76C2CF9">
                <v:rect id="_x0000_s431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EE92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6CC45C6E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C05F1FF">
                <v:rect id="_x0000_s431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1AD62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5497840B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B219D8C">
                <v:rect id="_x0000_s431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53B171F6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9A4E259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647726A1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4A11D9B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D9F22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2CD17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3A602DE">
                <v:rect id="_x0000_s431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6C7449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56B5D4E2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2C8ADA2">
                <v:rect id="_x0000_s431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B4BD11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68C5FC48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7B9CF0F">
                <v:rect id="_x0000_s431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0E6C3E76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2115FB5D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758C53FC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237EDAB7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99752C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30F8E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E49368E">
                <v:rect id="_x0000_s430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C92FD9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5C3D7CAF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9BEEA10">
                <v:rect id="_x0000_s430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E53225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1CC196DA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C2620AE">
                <v:rect id="_x0000_s430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49C4E1C4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08409F8D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6358EC7C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657538B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0EE03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BC55E1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DC0AE3E">
                <v:rect id="_x0000_s430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375F8C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79594A48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3E96441">
                <v:rect id="_x0000_s430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83B6D9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650A8510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BB7E262">
                <v:rect id="_x0000_s430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5F9F95BF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77BB3F3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32358B90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4B37D4A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E5CD21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FB4940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874C277">
                <v:rect id="_x0000_s430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35E30F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725482E0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2550243">
                <v:rect id="_x0000_s430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2DAFB5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06BA6EA0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2446C34">
                <v:rect id="_x0000_s430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3932A89F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3CF1CF2D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0FB36977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70E1BB31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D7332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D2057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5F7D2A5">
                <v:rect id="_x0000_s430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282C60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243B34AB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F58E6EB">
                <v:rect id="_x0000_s429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605D24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21E1D977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09FC38D">
                <v:rect id="_x0000_s429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70606439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5E2483F5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23A5BD8D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286599A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C43D7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76AEA2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C1DCD91">
                <v:rect id="_x0000_s429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1663BB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70FCBF8B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E64093F">
                <v:rect id="_x0000_s429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4D23B2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495F223B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EC379FF">
                <v:rect id="_x0000_s429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61B0FE9C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2451D71A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39E72D50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74C231B2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F97F7C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9CA1C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C2C09BF">
                <v:rect id="_x0000_s429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6E7B8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28246014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07EC3A0">
                <v:rect id="_x0000_s429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8697D7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447BCBE7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A237F6F">
                <v:rect id="_x0000_s429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5C4A2A9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F938F68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72B5C2E7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42031C8B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6AC775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728780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EDC828A">
                <v:rect id="_x0000_s429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C53BF2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4C99BC42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C88DCD5">
                <v:rect id="_x0000_s429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D807D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3AB2ABF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98CC0BB">
                <v:rect id="_x0000_s428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737BCDD0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80BD388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0AF189E3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6F437BBD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EEFD4C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7F500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7CA883E">
                <v:rect id="_x0000_s428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FEB0C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3ED1A454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FD9A935">
                <v:rect id="_x0000_s428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B9A0E06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3018B80C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C3D4BAB">
                <v:rect id="_x0000_s428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3F598338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16A4022F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28BF0098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4286882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23390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50C0F3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68CAACD">
                <v:rect id="_x0000_s428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071592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13D38671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D813F7C">
                <v:rect id="_x0000_s428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D94F07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0FB99F4E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26D36B0">
                <v:rect id="_x0000_s428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5F212C0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A883C06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2CF48A8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3C736BDB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FD9257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E3EF0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2D7D215">
                <v:rect id="_x0000_s428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555D5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20EBD51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CA348CB">
                <v:rect id="_x0000_s428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5A833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35697142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F2C736E">
                <v:rect id="_x0000_s428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292AD05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03101270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0773B3E2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7CC8A8A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FC3BA2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BA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7551B26">
                <v:rect id="_x0000_s427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6211F4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7157B5BF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6FF78FE">
                <v:rect id="_x0000_s427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E4672F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71574738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1D1693C">
                <v:rect id="_x0000_s427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3C5424AF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4AE0F05B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1AA00365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07AEEFB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2F2EE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270B3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9BF0F25">
                <v:rect id="_x0000_s427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E618C4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605104AC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1B4CAF1">
                <v:rect id="_x0000_s427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2D22C9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219C4CDE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FDA6AD9">
                <v:rect id="_x0000_s427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043D9DF2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18BEF88A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3271A9AD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4D872AC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81522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39D35F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941E4DE">
                <v:rect id="_x0000_s427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6ED39C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4CB8B0F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FF5F0EA">
                <v:rect id="_x0000_s427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698410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3EFC4A94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92819CD">
                <v:rect id="_x0000_s427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6FC5F7C3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06E40ED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715193FB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61A6F9D2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CACE05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4E82C3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2728A50">
                <v:rect id="_x0000_s427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FB50BB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7254B9E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F310BC8">
                <v:rect id="_x0000_s426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6C8D96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5A80960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79DE6FF">
                <v:rect id="_x0000_s426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1208388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1C13C3C4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00BDBDC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0A267AE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4589D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C602F7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FB3C1B0">
                <v:rect id="_x0000_s426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C979C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6701092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E1A8349">
                <v:rect id="_x0000_s426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C8C99A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0AEAE7C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A2B5538">
                <v:rect id="_x0000_s426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70CA4DB3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15B35F4C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3D49F3D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591D784B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9CBD9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235793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B712D0B">
                <v:rect id="_x0000_s426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E381F0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5AFC9E5D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FD9E7D2">
                <v:rect id="_x0000_s426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544F3F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4570E839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59F41A0">
                <v:rect id="_x0000_s426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17899F5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C6A7FBE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1D5B960B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5D97D6A5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12700E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618314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9A564E6">
                <v:rect id="_x0000_s426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E86BB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5BB3A66C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91CBA3A">
                <v:rect id="_x0000_s426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046C0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42B2215D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E210169">
                <v:rect id="_x0000_s425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46B6C32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2009118D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4CB39987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2115B37A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930438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15BB54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33FF7C7">
                <v:rect id="_x0000_s425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C036F8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08099D71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81176F2">
                <v:rect id="_x0000_s425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E9A741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65C2531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10CD9BD">
                <v:rect id="_x0000_s425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6AFA512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3F7F10DA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16F31EC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07F04F8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2786F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72AAC4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509E781">
                <v:rect id="_x0000_s425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0E2202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673B637E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802EA0C">
                <v:rect id="_x0000_s425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64BE86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6FEE0E24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2D9B250">
                <v:rect id="_x0000_s425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1AA177D6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51CFC13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08B6594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568CE492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2989B4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4C85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49A8CBF">
                <v:rect id="_x0000_s425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D64E28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08810FE1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8161B28">
                <v:rect id="_x0000_s425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4AD8D1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046CBEF8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31CA7F8">
                <v:rect id="_x0000_s425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5AE6D8EE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42BA72CE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23FF480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137B40A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6C607E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BEBE75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D64B826">
                <v:rect id="_x0000_s424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9D4B91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1768FB4E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BF96896">
                <v:rect id="_x0000_s424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7D9C1B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3ADA7733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A2E3A15">
                <v:rect id="_x0000_s424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6A1BACA0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569B7426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05D32C45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115607F8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7C71B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232AEF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A76E736">
                <v:rect id="_x0000_s424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2E82C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01018F32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E90C335">
                <v:rect id="_x0000_s424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3DF0EE9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0F4BDEC2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29D91C3">
                <v:rect id="_x0000_s424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6CAD7CD9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6390B0E5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24C3B9D6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03BD0D07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A9878F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C22D66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1EDA095">
                <v:rect id="_x0000_s424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548197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58FC4809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4365D8E">
                <v:rect id="_x0000_s424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64545D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61055E7B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4AFF0DE">
                <v:rect id="_x0000_s424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260687B3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91DEE" w:rsidRPr="00A3003C" w14:paraId="384FF0B1" w14:textId="77777777" w:rsidTr="00C91DEE">
        <w:trPr>
          <w:trHeight w:val="284"/>
          <w:jc w:val="center"/>
        </w:trPr>
        <w:tc>
          <w:tcPr>
            <w:tcW w:w="865" w:type="dxa"/>
            <w:shd w:val="clear" w:color="auto" w:fill="auto"/>
          </w:tcPr>
          <w:p w14:paraId="40DF3D5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14:paraId="4F415859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E72015" w14:textId="77777777" w:rsidR="00C91DEE" w:rsidRPr="00A3003C" w:rsidRDefault="00C91DEE" w:rsidP="00C91D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C67F9F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CB85E26">
                <v:rect id="_x0000_s424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1AE73A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</w:tcPr>
          <w:p w14:paraId="32258EA3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800A80D">
                <v:rect id="_x0000_s423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DDD2A3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</w:tcPr>
          <w:p w14:paraId="09E6A5BD" w14:textId="77777777" w:rsidR="00C91DEE" w:rsidRPr="00A3003C" w:rsidRDefault="00C91DEE" w:rsidP="00C91D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C3BE92A">
                <v:rect id="_x0000_s423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10" w:type="dxa"/>
            <w:tcBorders>
              <w:left w:val="nil"/>
            </w:tcBorders>
            <w:shd w:val="clear" w:color="auto" w:fill="auto"/>
          </w:tcPr>
          <w:p w14:paraId="7070F410" w14:textId="77777777" w:rsidR="00C91DEE" w:rsidRPr="00A3003C" w:rsidRDefault="00C91DEE" w:rsidP="00C91DEE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6DD178E9" w14:textId="77777777" w:rsidR="00BD0A72" w:rsidRPr="00A3003C" w:rsidRDefault="00BD0A72" w:rsidP="00BD0A72">
      <w:pPr>
        <w:pStyle w:val="THText2"/>
      </w:pPr>
    </w:p>
    <w:p w14:paraId="18186ED8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7C611308" w14:textId="77777777" w:rsidR="00420901" w:rsidRPr="00A3003C" w:rsidRDefault="00420901" w:rsidP="00420901">
      <w:pPr>
        <w:pStyle w:val="THText2"/>
        <w:ind w:left="0"/>
      </w:pPr>
    </w:p>
    <w:p w14:paraId="33240D72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0924ABDA" w14:textId="77777777" w:rsidR="00BD0A72" w:rsidRPr="00A3003C" w:rsidRDefault="00BD0A72" w:rsidP="00BD0A72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BD0A72" w:rsidRPr="00A3003C" w14:paraId="0E877FAA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5EE19113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55BC347A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F395699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22C82DE1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303600C4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0E5FD3CE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494DFEF" w14:textId="77777777" w:rsidR="00BD0A72" w:rsidRPr="00A3003C" w:rsidRDefault="00BD0A72" w:rsidP="007B16CB">
            <w:pPr>
              <w:pStyle w:val="Texto1"/>
            </w:pPr>
          </w:p>
        </w:tc>
      </w:tr>
    </w:tbl>
    <w:p w14:paraId="0D4D429B" w14:textId="77777777" w:rsidR="00BD0A72" w:rsidRPr="00A3003C" w:rsidRDefault="00BD0A72" w:rsidP="00BD0A72">
      <w:pPr>
        <w:pStyle w:val="THText2"/>
      </w:pPr>
    </w:p>
    <w:p w14:paraId="6800F3B2" w14:textId="77777777" w:rsidR="00BD0A72" w:rsidRPr="00A3003C" w:rsidRDefault="00BD0A72" w:rsidP="00BD0A72">
      <w:pPr>
        <w:pStyle w:val="THText2"/>
      </w:pPr>
      <w:r w:rsidRPr="00A3003C">
        <w:br w:type="page"/>
      </w:r>
    </w:p>
    <w:p w14:paraId="0791E722" w14:textId="77777777" w:rsidR="00BD0A72" w:rsidRPr="00A3003C" w:rsidRDefault="00BD0A72" w:rsidP="00911BC1">
      <w:pPr>
        <w:pStyle w:val="THTitulo4"/>
      </w:pPr>
      <w:bookmarkStart w:id="22" w:name="_Toc178844627"/>
      <w:r w:rsidRPr="00A3003C">
        <w:t xml:space="preserve">5094-IB32 – </w:t>
      </w:r>
      <w:r w:rsidR="00A97F11" w:rsidRPr="00A3003C">
        <w:t>rack</w:t>
      </w:r>
      <w:r w:rsidRPr="00A3003C">
        <w:t xml:space="preserve"> 01 / </w:t>
      </w:r>
      <w:r w:rsidR="00A97F11" w:rsidRPr="00A3003C">
        <w:t>slot</w:t>
      </w:r>
      <w:r w:rsidRPr="00A3003C">
        <w:t xml:space="preserve"> 02</w:t>
      </w:r>
      <w:bookmarkEnd w:id="22"/>
    </w:p>
    <w:p w14:paraId="035CB34F" w14:textId="77777777" w:rsidR="00BD0A72" w:rsidRPr="00A3003C" w:rsidRDefault="00BD0A72" w:rsidP="00BD0A72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63"/>
        <w:gridCol w:w="862"/>
        <w:gridCol w:w="1125"/>
        <w:gridCol w:w="1125"/>
        <w:gridCol w:w="1126"/>
        <w:gridCol w:w="1125"/>
        <w:gridCol w:w="1125"/>
        <w:gridCol w:w="1126"/>
      </w:tblGrid>
      <w:tr w:rsidR="00DC5662" w:rsidRPr="00A3003C" w14:paraId="5DC69EAB" w14:textId="77777777" w:rsidTr="00DC5662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16579AC5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Rack</w:t>
            </w:r>
          </w:p>
        </w:tc>
        <w:tc>
          <w:tcPr>
            <w:tcW w:w="863" w:type="dxa"/>
            <w:vAlign w:val="center"/>
          </w:tcPr>
          <w:p w14:paraId="39D92C77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Slot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5B8BB436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Canal</w:t>
            </w:r>
          </w:p>
        </w:tc>
        <w:tc>
          <w:tcPr>
            <w:tcW w:w="6752" w:type="dxa"/>
            <w:gridSpan w:val="6"/>
            <w:shd w:val="clear" w:color="auto" w:fill="auto"/>
            <w:vAlign w:val="center"/>
          </w:tcPr>
          <w:p w14:paraId="198D5370" w14:textId="77777777" w:rsidR="00DC5662" w:rsidRPr="00A3003C" w:rsidRDefault="00DC566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DC5662" w:rsidRPr="00A3003C" w14:paraId="2425E76F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27C1DBB1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5315D969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426F42" w14:textId="77777777" w:rsidR="00DC5662" w:rsidRPr="00A3003C" w:rsidRDefault="00DC5662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B2EFD8" w14:textId="77777777" w:rsidR="00DC5662" w:rsidRPr="00A3003C" w:rsidRDefault="00DC566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16CE66C">
                <v:rect id="_x0000_s442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A82C81" w14:textId="77777777" w:rsidR="00DC5662" w:rsidRPr="00A3003C" w:rsidRDefault="00DC566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1CC00E3B" w14:textId="77777777" w:rsidR="00DC5662" w:rsidRPr="00A3003C" w:rsidRDefault="00DC566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9D081F1">
                <v:rect id="_x0000_s442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EEBE36" w14:textId="77777777" w:rsidR="00DC5662" w:rsidRPr="00A3003C" w:rsidRDefault="00DC566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7803C9BF" w14:textId="77777777" w:rsidR="00DC5662" w:rsidRPr="00A3003C" w:rsidRDefault="00DC566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F15EA0A">
                <v:rect id="_x0000_s442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445FA411" w14:textId="77777777" w:rsidR="00DC5662" w:rsidRPr="00A3003C" w:rsidRDefault="00DC566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112D48D5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5D2C5D32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0A003922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9C8B64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9C647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6C08CA1">
                <v:rect id="_x0000_s461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C689EA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66A58C5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3DFADDE">
                <v:rect id="_x0000_s461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0566C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0245C315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71DEC06">
                <v:rect id="_x0000_s461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4959B2C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6E528DE7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114FBC25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3AF183BA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573775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F768E2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1F47BDF">
                <v:rect id="_x0000_s460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7F76B9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4CFA8221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B40DDC0">
                <v:rect id="_x0000_s460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5F0D9F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769A5A3C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287CA04">
                <v:rect id="_x0000_s460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1A84A8F5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2240C4D4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701ABB05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4C85A26E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B53A4A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8A0B09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E5DEF4B">
                <v:rect id="_x0000_s460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65687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67C22F10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4B1E30B">
                <v:rect id="_x0000_s460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947798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1DBCC29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75FEBD3">
                <v:rect id="_x0000_s460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6D81A917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07775282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29CBBB07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07D2D65C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764098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98D16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5E6B46D">
                <v:rect id="_x0000_s460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60926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3AB9E181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EA48AF9">
                <v:rect id="_x0000_s460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0CDE85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70C140D2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9742FFA">
                <v:rect id="_x0000_s460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40E0B472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0E31A970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07A4F795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5EBAC500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2481D8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96041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961422A">
                <v:rect id="_x0000_s460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27271E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1814780D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33435E0">
                <v:rect id="_x0000_s459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4E4F81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2B4CFE5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03AC71">
                <v:rect id="_x0000_s459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43C596A9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375C224D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223DF193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3D695D9C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38EEE9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320DD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8FB2B44">
                <v:rect id="_x0000_s459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4945CC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26077D6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6B79CBA">
                <v:rect id="_x0000_s459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62872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46E88A03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D048149">
                <v:rect id="_x0000_s459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62036590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19F8F400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649CA768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68CF2CE7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FA77E0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D5C40A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0E08EB6">
                <v:rect id="_x0000_s459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CE6A42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61CF2969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1CF90A4">
                <v:rect id="_x0000_s459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3748D44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095C47A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2ECCA14">
                <v:rect id="_x0000_s459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3436160E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257FAE25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7EB56077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0F42A57A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D2F0B2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68990E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1114DB1">
                <v:rect id="_x0000_s459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C4975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3CEF8621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FDE2C7C">
                <v:rect id="_x0000_s459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F9746F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3BF49500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95D58D4">
                <v:rect id="_x0000_s458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3104F033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34BAFE73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2E487E36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2E1E9D02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A22D3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96F555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D25A2CE">
                <v:rect id="_x0000_s458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4EA14F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208F2EF7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7E39CA4">
                <v:rect id="_x0000_s458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097659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760E0C25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1FD1752">
                <v:rect id="_x0000_s458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13F4E327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72968751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04C04CDC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6051478C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32A578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02BDBE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5747329">
                <v:rect id="_x0000_s458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35F0FF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336B51B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F72EBF3">
                <v:rect id="_x0000_s458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2A7C40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73ED6183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6D28D16">
                <v:rect id="_x0000_s458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74C2DC9E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6F19B5F4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13D21A40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7E45CB69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9963E5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9A1FA2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67B6D98">
                <v:rect id="_x0000_s458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C62B8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1A23F0A8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8282994">
                <v:rect id="_x0000_s458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D41F44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37C0636C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7CFBF92">
                <v:rect id="_x0000_s458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6AB2F97A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4FC300FA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48663C6A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15288235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17DA9C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A64B9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7F535B4">
                <v:rect id="_x0000_s457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66BCB6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2562721A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51A2948">
                <v:rect id="_x0000_s457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C01D12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01281C47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7AEA8C5">
                <v:rect id="_x0000_s457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7AD17002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7A8D694E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07094CC4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0AD2BBCB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7B2440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2A8C5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28D398C">
                <v:rect id="_x0000_s457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57687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3F502667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EE5A19B">
                <v:rect id="_x0000_s457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DE1098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622F3C28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A756072">
                <v:rect id="_x0000_s457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4923B96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15DE4BF9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1E0DC5F5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116FFBC8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1AEED7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497702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401C48A">
                <v:rect id="_x0000_s457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677DD0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3A527898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2DDB4C7">
                <v:rect id="_x0000_s457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E92581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735087DF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E6D1D8B">
                <v:rect id="_x0000_s457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7379772F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1A66AA46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0C1559B7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2A1F752F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F4C4A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7E7FE8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B134305">
                <v:rect id="_x0000_s457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FDDCFF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5113E3E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CFF1BBE">
                <v:rect id="_x0000_s456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1AD06A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36BA2E87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1D8047D">
                <v:rect id="_x0000_s456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1F97B77B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035983BB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6F9F08EF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432699EE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EC28E3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E955BF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7311FA7">
                <v:rect id="_x0000_s456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8B4C96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15060C48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2982740">
                <v:rect id="_x0000_s456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11EE50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5EF049D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226BD70">
                <v:rect id="_x0000_s456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434D30E4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639C0775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1C1F5BCD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7A118A28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EE13B3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76748D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33E167B">
                <v:rect id="_x0000_s456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61F361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20C2A5E2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FF12748">
                <v:rect id="_x0000_s456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62A5A4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71797CE9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17CC14A">
                <v:rect id="_x0000_s456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5CB9EBE8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5D99E536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73D70E15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1C444221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A9A144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9C66CC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A0FD5FA">
                <v:rect id="_x0000_s456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2089B0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354EE141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C90A419">
                <v:rect id="_x0000_s456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245CEC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440DA03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3F434FB">
                <v:rect id="_x0000_s455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59C7B5E5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5F6F6867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73FB2C58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05E1231C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0C9575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CE6A6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AA12D8B">
                <v:rect id="_x0000_s455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463B5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2601E761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45CF55A">
                <v:rect id="_x0000_s455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1638C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198DCBA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D3D5EF3">
                <v:rect id="_x0000_s455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6FCB25A0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0C593D35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50052C3B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717EB417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CFBC56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78EAF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67087A3">
                <v:rect id="_x0000_s455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DAB04A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65A9E750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6105FB2">
                <v:rect id="_x0000_s455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1BDF80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4259F982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D33DD39">
                <v:rect id="_x0000_s455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10C5B90F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2AC95FCA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568DDC0A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1B3F57E8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1C24D0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BD2EFC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9BA97F8">
                <v:rect id="_x0000_s455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C030D8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761EAA41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664CAC7">
                <v:rect id="_x0000_s455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1766D03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0740C710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3C40B48">
                <v:rect id="_x0000_s455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5B21626A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07EE3B78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0A6C95B6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02B82BFB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7BECE2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3B9CD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2F1C4F0">
                <v:rect id="_x0000_s454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FD469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4F8AD2B2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01D07B9">
                <v:rect id="_x0000_s454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C1D274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75B3732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4BE2A90">
                <v:rect id="_x0000_s454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00564052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0FF2BE1A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596C2E7B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263FFC44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BD9437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EC082E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E738E70">
                <v:rect id="_x0000_s454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028C7A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24D3EDE7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22C140A">
                <v:rect id="_x0000_s454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5A78A1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36D29DC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00983B2">
                <v:rect id="_x0000_s454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48FC3E66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0E375481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6E73A643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65BE48BB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F91974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26A15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80E291F">
                <v:rect id="_x0000_s454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BC7388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2EA90252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24C5292">
                <v:rect id="_x0000_s454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CADC6E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15773D3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086962">
                <v:rect id="_x0000_s454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1A74CF09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742BCF9D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7BB1903B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65F7308D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0E7AA5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83FB95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EBF8CDF">
                <v:rect id="_x0000_s454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5775B2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794AFD1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8C30AA">
                <v:rect id="_x0000_s453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DC2383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344B2F6F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E33A1BB">
                <v:rect id="_x0000_s453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43677CCE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36D544CC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4FC89FA3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5EA115BE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CBF895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0C4ED0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DD050B5">
                <v:rect id="_x0000_s453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83D81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4F9C63B1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BB51E6D">
                <v:rect id="_x0000_s453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A95F15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25B1840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E5CF9F1">
                <v:rect id="_x0000_s453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2623648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3B32468F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2EBD1C34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27EFC56B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755B22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36093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FED4AD3">
                <v:rect id="_x0000_s453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0C18A2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4C19EBA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D5C43EF">
                <v:rect id="_x0000_s453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720F41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47C0032F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7A72C60">
                <v:rect id="_x0000_s453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2C47025C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5874A2D3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12C9AC33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5DDFE89B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EB7878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797E97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35E1ECA">
                <v:rect id="_x0000_s453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FA4F61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09C42511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CD002E6">
                <v:rect id="_x0000_s453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CEB513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490560B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30C1164">
                <v:rect id="_x0000_s452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6E5BF28B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6D1860A0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0D975AE3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02866EF7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5BAB8E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15EC6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103E904">
                <v:rect id="_x0000_s452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2DA9F8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52DE7957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E0F276E">
                <v:rect id="_x0000_s452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E1EE2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657AF99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6686CCB">
                <v:rect id="_x0000_s452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39C59CAD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6A106036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5B3FDAC7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3BB8D97D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7C580B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4A6A59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F228CAD">
                <v:rect id="_x0000_s452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DEB5B1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2DED2D94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B7B9606">
                <v:rect id="_x0000_s452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FA5E47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65FFCFFD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F374177">
                <v:rect id="_x0000_s452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21DB030A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C5662" w:rsidRPr="00A3003C" w14:paraId="0475D523" w14:textId="77777777" w:rsidTr="00911BC1">
        <w:trPr>
          <w:trHeight w:val="284"/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1147DFB2" w14:textId="77777777" w:rsidR="00DC5662" w:rsidRPr="00A3003C" w:rsidRDefault="00DC5662" w:rsidP="00911B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63" w:type="dxa"/>
            <w:vAlign w:val="center"/>
          </w:tcPr>
          <w:p w14:paraId="0D5D6E9B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68F9F6" w14:textId="77777777" w:rsidR="00DC5662" w:rsidRPr="00A3003C" w:rsidRDefault="00DC5662" w:rsidP="00DC56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4A4169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5D75189">
                <v:rect id="_x0000_s452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BC3A53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</w:tcPr>
          <w:p w14:paraId="6916728B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05FF6C5">
                <v:rect id="_x0000_s452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352A05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</w:tcPr>
          <w:p w14:paraId="1B99CE65" w14:textId="77777777" w:rsidR="00DC5662" w:rsidRPr="00A3003C" w:rsidRDefault="00DC5662" w:rsidP="00DC566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C8AC319">
                <v:rect id="_x0000_s452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126" w:type="dxa"/>
            <w:tcBorders>
              <w:left w:val="nil"/>
            </w:tcBorders>
            <w:shd w:val="clear" w:color="auto" w:fill="auto"/>
          </w:tcPr>
          <w:p w14:paraId="768FC497" w14:textId="77777777" w:rsidR="00DC5662" w:rsidRPr="00A3003C" w:rsidRDefault="00DC5662" w:rsidP="00DC5662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377E51FE" w14:textId="77777777" w:rsidR="00BD0A72" w:rsidRPr="00A3003C" w:rsidRDefault="00BD0A72" w:rsidP="00BD0A72">
      <w:pPr>
        <w:pStyle w:val="THText2"/>
      </w:pPr>
    </w:p>
    <w:p w14:paraId="041C528C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4D976D18" w14:textId="77777777" w:rsidR="00420901" w:rsidRPr="00A3003C" w:rsidRDefault="00420901" w:rsidP="00420901">
      <w:pPr>
        <w:pStyle w:val="THText2"/>
        <w:ind w:left="0"/>
      </w:pPr>
    </w:p>
    <w:p w14:paraId="45412050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6E817ACC" w14:textId="77777777" w:rsidR="00BD0A72" w:rsidRPr="00A3003C" w:rsidRDefault="00BD0A72" w:rsidP="00BD0A72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BD0A72" w:rsidRPr="00A3003C" w14:paraId="4DE9F5B5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850C6DD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1C78C521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23841079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11DB5BC8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602F4E4A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2A86E468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275CB48A" w14:textId="77777777" w:rsidR="00BD0A72" w:rsidRPr="00A3003C" w:rsidRDefault="00BD0A72" w:rsidP="007B16CB">
            <w:pPr>
              <w:pStyle w:val="Texto1"/>
            </w:pPr>
          </w:p>
        </w:tc>
      </w:tr>
    </w:tbl>
    <w:p w14:paraId="13F52E32" w14:textId="77777777" w:rsidR="00BD0A72" w:rsidRPr="00A3003C" w:rsidRDefault="00BD0A72" w:rsidP="00BD0A72">
      <w:pPr>
        <w:pStyle w:val="THText2"/>
      </w:pPr>
    </w:p>
    <w:p w14:paraId="3FF9E16C" w14:textId="77777777" w:rsidR="00BD0A72" w:rsidRPr="00A3003C" w:rsidRDefault="00BD0A72" w:rsidP="003F03B0">
      <w:pPr>
        <w:pStyle w:val="THTexto1"/>
      </w:pPr>
      <w:r w:rsidRPr="00A3003C">
        <w:br w:type="page"/>
      </w:r>
    </w:p>
    <w:p w14:paraId="7049BAFB" w14:textId="77777777" w:rsidR="00BD0A72" w:rsidRPr="00A3003C" w:rsidRDefault="00BD0A72" w:rsidP="00911BC1">
      <w:pPr>
        <w:pStyle w:val="THTitulo3"/>
      </w:pPr>
      <w:bookmarkStart w:id="23" w:name="_Toc178844628"/>
      <w:r w:rsidRPr="00A3003C">
        <w:t xml:space="preserve">Módulos </w:t>
      </w:r>
      <w:r w:rsidR="00212A85" w:rsidRPr="00A3003C">
        <w:t>de s</w:t>
      </w:r>
      <w:r w:rsidRPr="00A3003C">
        <w:t xml:space="preserve">aídas </w:t>
      </w:r>
      <w:r w:rsidR="00212A85" w:rsidRPr="00A3003C">
        <w:t>a</w:t>
      </w:r>
      <w:r w:rsidRPr="00A3003C">
        <w:t>nalógicas</w:t>
      </w:r>
      <w:bookmarkEnd w:id="23"/>
    </w:p>
    <w:p w14:paraId="57972BB7" w14:textId="77777777" w:rsidR="00BD0A72" w:rsidRPr="00A3003C" w:rsidRDefault="00BD0A72" w:rsidP="00A3003C">
      <w:pPr>
        <w:pStyle w:val="THTitulo4"/>
      </w:pPr>
      <w:bookmarkStart w:id="24" w:name="_Toc178844629"/>
      <w:r w:rsidRPr="00A3003C">
        <w:t xml:space="preserve">5094-OF8IH – </w:t>
      </w:r>
      <w:r w:rsidR="00A97F11" w:rsidRPr="00A3003C">
        <w:t>rack</w:t>
      </w:r>
      <w:r w:rsidRPr="00A3003C">
        <w:t xml:space="preserve"> 01 / </w:t>
      </w:r>
      <w:r w:rsidR="00A97F11" w:rsidRPr="00A3003C">
        <w:t>slot</w:t>
      </w:r>
      <w:r w:rsidRPr="00A3003C">
        <w:t xml:space="preserve"> 06</w:t>
      </w:r>
      <w:bookmarkEnd w:id="24"/>
    </w:p>
    <w:p w14:paraId="5D74E11F" w14:textId="77777777" w:rsidR="00A3003C" w:rsidRPr="00A3003C" w:rsidRDefault="00A3003C" w:rsidP="00A3003C">
      <w:pPr>
        <w:pStyle w:val="THText2"/>
        <w:ind w:left="0"/>
      </w:pPr>
    </w:p>
    <w:p w14:paraId="67ED53B3" w14:textId="77777777" w:rsidR="00A3003C" w:rsidRPr="00A3003C" w:rsidRDefault="00A3003C" w:rsidP="00A3003C">
      <w:pPr>
        <w:pStyle w:val="THText2"/>
      </w:pPr>
    </w:p>
    <w:tbl>
      <w:tblPr>
        <w:tblW w:w="9016" w:type="dxa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495"/>
        <w:gridCol w:w="646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7"/>
      </w:tblGrid>
      <w:tr w:rsidR="00A3003C" w:rsidRPr="00A3003C" w14:paraId="55A0049A" w14:textId="77777777" w:rsidTr="00BC67BF">
        <w:trPr>
          <w:trHeight w:val="159"/>
        </w:trPr>
        <w:tc>
          <w:tcPr>
            <w:tcW w:w="6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0FA62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Rack</w:t>
            </w:r>
          </w:p>
        </w:tc>
        <w:tc>
          <w:tcPr>
            <w:tcW w:w="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23AD9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Slot</w:t>
            </w:r>
          </w:p>
        </w:tc>
        <w:tc>
          <w:tcPr>
            <w:tcW w:w="6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867FC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Canal</w:t>
            </w:r>
          </w:p>
        </w:tc>
        <w:tc>
          <w:tcPr>
            <w:tcW w:w="7243" w:type="dxa"/>
            <w:gridSpan w:val="1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729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Cs w:val="16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Cs w:val="16"/>
              </w:rPr>
              <w:t>Valor medido (mA)</w:t>
            </w:r>
          </w:p>
        </w:tc>
      </w:tr>
      <w:tr w:rsidR="00A3003C" w:rsidRPr="00A3003C" w14:paraId="00B8D910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DD7770" w14:textId="77777777" w:rsidR="00A3003C" w:rsidRPr="009D0FD7" w:rsidRDefault="00A3003C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3BE851" w14:textId="77777777" w:rsidR="00A3003C" w:rsidRPr="009D0FD7" w:rsidRDefault="00A3003C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C432A" w14:textId="77777777" w:rsidR="00A3003C" w:rsidRPr="009D0FD7" w:rsidRDefault="00A3003C" w:rsidP="00BC67B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996FF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28E7A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0AFFE" w14:textId="77777777" w:rsidR="00A3003C" w:rsidRPr="009D0FD7" w:rsidRDefault="00A3003C" w:rsidP="00BC67BF">
            <w:pPr>
              <w:keepNext/>
              <w:keepLines/>
              <w:pageBreakBefore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C7CA9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753FD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DDB64C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773F3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81229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D8369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274F27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4563E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D88E1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0FD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4,00</w:t>
            </w:r>
          </w:p>
        </w:tc>
      </w:tr>
      <w:tr w:rsidR="00A3003C" w:rsidRPr="00A3003C" w14:paraId="5266CA6D" w14:textId="77777777" w:rsidTr="00BC67BF">
        <w:trPr>
          <w:gridAfter w:val="1"/>
          <w:wAfter w:w="7" w:type="dxa"/>
          <w:trHeight w:hRule="exact" w:val="313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BEC90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5F4188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1CEF4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D4A98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38EE6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DD3AF" w14:textId="77777777" w:rsidR="00A3003C" w:rsidRPr="009D0FD7" w:rsidRDefault="00A3003C" w:rsidP="00BC67BF">
            <w:pPr>
              <w:ind w:left="-86" w:firstLine="86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EE161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90302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5231D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10301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CED64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FFB9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E59B7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47E78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BC41" w14:textId="77777777" w:rsidR="00A3003C" w:rsidRPr="009D0FD7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3003C" w:rsidRPr="00A3003C" w14:paraId="6AAC641B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09602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79F79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DA924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EAF28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26CB8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1AADB" w14:textId="77777777" w:rsidR="00A3003C" w:rsidRPr="009D0FD7" w:rsidRDefault="00A3003C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46F7F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6301A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054E5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5D444" w14:textId="77777777" w:rsidR="00A3003C" w:rsidRPr="009D0FD7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AD374D" w14:textId="77777777" w:rsidR="00A3003C" w:rsidRPr="009D0FD7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2F75E5" w14:textId="77777777" w:rsidR="00A3003C" w:rsidRPr="009D0FD7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A7B66" w14:textId="77777777" w:rsidR="00A3003C" w:rsidRPr="009D0FD7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CF482" w14:textId="77777777" w:rsidR="00A3003C" w:rsidRPr="009D0FD7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D1430" w14:textId="77777777" w:rsidR="00A3003C" w:rsidRPr="009D0FD7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3003C" w:rsidRPr="00A3003C" w14:paraId="0E724E23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894482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9D0F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16343A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E586E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3591D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AE8F9E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87166" w14:textId="77777777" w:rsidR="00A3003C" w:rsidRPr="00A3003C" w:rsidRDefault="00A3003C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B31717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89C0AC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14EDE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B5FF5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20D1485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AD8F5FB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61527D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630A6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4FC5E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003C" w:rsidRPr="00A3003C" w14:paraId="1E017A93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2C453A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68AF95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49954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B202E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AE576F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D052F" w14:textId="77777777" w:rsidR="00A3003C" w:rsidRPr="00A3003C" w:rsidRDefault="00A3003C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9C96F7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87918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2A4EC1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C356D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43A856A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1D2626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D5632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0A68F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32B973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003C" w:rsidRPr="00A3003C" w14:paraId="41F205F7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C80E61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DC62D3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80C5A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E880D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062CC4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0576F" w14:textId="77777777" w:rsidR="00A3003C" w:rsidRPr="00A3003C" w:rsidRDefault="00A3003C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571D74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11ED11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C07DD2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79032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A539CC3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4B1D370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9270F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C4D34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AAD2A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003C" w:rsidRPr="00A3003C" w14:paraId="41DF8B63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DBA92C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F5F207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29F88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EE598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7AD31B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19950" w14:textId="77777777" w:rsidR="00A3003C" w:rsidRPr="00A3003C" w:rsidRDefault="00A3003C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63581F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3870BC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499D1C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D1996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6B54E0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8A3F6DB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21577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E2AE7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0D45C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003C" w:rsidRPr="00A3003C" w14:paraId="68D2EB0E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F3371F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967828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C4C7C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EDC22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2FC8D7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89455" w14:textId="77777777" w:rsidR="00A3003C" w:rsidRPr="00A3003C" w:rsidRDefault="00A3003C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F4B83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2090C4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5EA78A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E282E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0685EC1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07D746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A6501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1C9A2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0FF67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003C" w:rsidRPr="00A3003C" w14:paraId="552BA10C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9073B7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42873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065B8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>07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B288D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F617F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C086C" w14:textId="77777777" w:rsidR="00A3003C" w:rsidRPr="00A3003C" w:rsidRDefault="00A3003C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C00EC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C2C56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DA77A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EAAB1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72B0F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AFC0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20F4C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1B971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3EDEE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3003C" w:rsidRPr="00A3003C" w14:paraId="4A4BE67E" w14:textId="77777777" w:rsidTr="00BC67BF">
        <w:trPr>
          <w:gridAfter w:val="1"/>
          <w:wAfter w:w="7" w:type="dxa"/>
          <w:trHeight w:val="313"/>
        </w:trPr>
        <w:tc>
          <w:tcPr>
            <w:tcW w:w="6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5CE1E2F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F6895DD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A4A203D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8C3C604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99032AF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BF55C5D" w14:textId="77777777" w:rsidR="00A3003C" w:rsidRPr="00A3003C" w:rsidRDefault="00A3003C" w:rsidP="00BC67BF">
            <w:pPr>
              <w:ind w:left="-81" w:firstLine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507C4" w14:textId="77777777" w:rsidR="00A3003C" w:rsidRPr="00A3003C" w:rsidRDefault="00A3003C" w:rsidP="00BC67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367DBF3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color w:val="000000"/>
                <w:sz w:val="18"/>
                <w:szCs w:val="18"/>
              </w:rPr>
              <w:t xml:space="preserve">Resultado do Teste: 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26DA26B" w14:textId="77777777" w:rsidR="00A3003C" w:rsidRPr="00A3003C" w:rsidRDefault="00A3003C" w:rsidP="00BC67BF">
            <w:pPr>
              <w:spacing w:before="120" w:after="100" w:afterAutospacing="1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7754DA95">
                <v:rect id="_x0000_s7039" style="position:absolute;margin-left:15.45pt;margin-top:7.4pt;width:9.65pt;height:6.8pt;z-index:431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A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2FC8BA3" w14:textId="77777777" w:rsidR="00A3003C" w:rsidRPr="00A3003C" w:rsidRDefault="00A3003C" w:rsidP="00BC67BF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0D5278FF">
                <v:rect id="_x0000_s7040" style="position:absolute;margin-left:16.8pt;margin-top:7.4pt;width:9.65pt;height:6.8pt;z-index:432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R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D85987E" w14:textId="77777777" w:rsidR="00A3003C" w:rsidRPr="00A3003C" w:rsidRDefault="00A3003C" w:rsidP="00BC67BF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pict w14:anchorId="2FF893A6">
                <v:rect id="_x0000_s7041" style="position:absolute;margin-left:23.75pt;margin-top:7.4pt;width:9.65pt;height:6.8pt;z-index:433;visibility:visible;mso-position-horizontal-relative:text;mso-position-vertical-relative:text;v-text-anchor:middle" filled="f" strokecolor="windowText">
                  <v:path arrowok="t"/>
                </v:rect>
              </w:pic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   NA</w:t>
            </w:r>
          </w:p>
        </w:tc>
        <w:tc>
          <w:tcPr>
            <w:tcW w:w="6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82764" w14:textId="77777777" w:rsidR="00A3003C" w:rsidRPr="00A3003C" w:rsidRDefault="00A3003C" w:rsidP="00BC67B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CD64E55" w14:textId="77777777" w:rsidR="00A3003C" w:rsidRPr="00A3003C" w:rsidRDefault="00A3003C" w:rsidP="00A3003C">
      <w:pPr>
        <w:pStyle w:val="THText2"/>
        <w:ind w:left="0"/>
      </w:pPr>
    </w:p>
    <w:p w14:paraId="2487F590" w14:textId="77777777" w:rsidR="00A3003C" w:rsidRPr="00A3003C" w:rsidRDefault="00A3003C" w:rsidP="00A3003C">
      <w:pPr>
        <w:pStyle w:val="THText2"/>
        <w:ind w:left="0"/>
      </w:pPr>
    </w:p>
    <w:p w14:paraId="0EE45142" w14:textId="77777777" w:rsidR="00BD0A72" w:rsidRPr="00A3003C" w:rsidRDefault="00BD0A72" w:rsidP="00A3003C">
      <w:pPr>
        <w:pStyle w:val="THText2"/>
        <w:ind w:left="0"/>
      </w:pPr>
    </w:p>
    <w:p w14:paraId="680E1070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3030EB">
        <w:t>A</w:t>
      </w:r>
      <w:r w:rsidRPr="00A3003C">
        <w:t xml:space="preserve"> = Não aplicável</w:t>
      </w:r>
    </w:p>
    <w:p w14:paraId="7E99931E" w14:textId="77777777" w:rsidR="00420901" w:rsidRPr="00A3003C" w:rsidRDefault="00420901" w:rsidP="00420901">
      <w:pPr>
        <w:pStyle w:val="THText2"/>
        <w:ind w:left="0"/>
      </w:pPr>
    </w:p>
    <w:p w14:paraId="64ADDE75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7D3C1261" w14:textId="77777777" w:rsidR="00BD0A72" w:rsidRPr="00A3003C" w:rsidRDefault="00BD0A72" w:rsidP="00BD0A72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BD0A72" w:rsidRPr="00A3003C" w14:paraId="26A37F51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049A1851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74E341FC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6958207D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100BED8A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4D6753F0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270E8CAE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34A48852" w14:textId="77777777" w:rsidR="00BD0A72" w:rsidRPr="00A3003C" w:rsidRDefault="00BD0A72" w:rsidP="007B16CB">
            <w:pPr>
              <w:pStyle w:val="Texto1"/>
            </w:pPr>
          </w:p>
        </w:tc>
      </w:tr>
    </w:tbl>
    <w:p w14:paraId="7437AF59" w14:textId="77777777" w:rsidR="003F03B0" w:rsidRPr="00A3003C" w:rsidRDefault="003F03B0" w:rsidP="00BD0A72">
      <w:pPr>
        <w:pStyle w:val="THText2"/>
      </w:pPr>
    </w:p>
    <w:p w14:paraId="174ED5C2" w14:textId="77777777" w:rsidR="00BD0A72" w:rsidRPr="00A3003C" w:rsidRDefault="003F03B0" w:rsidP="00BD0A72">
      <w:pPr>
        <w:pStyle w:val="THText2"/>
      </w:pPr>
      <w:r w:rsidRPr="00A3003C">
        <w:br w:type="page"/>
      </w:r>
    </w:p>
    <w:p w14:paraId="466B20A9" w14:textId="77777777" w:rsidR="00BD0A72" w:rsidRPr="00A3003C" w:rsidRDefault="00BD0A72" w:rsidP="00911BC1">
      <w:pPr>
        <w:pStyle w:val="THTitulo3"/>
      </w:pPr>
      <w:bookmarkStart w:id="25" w:name="_Toc178844630"/>
      <w:r w:rsidRPr="00A3003C">
        <w:t xml:space="preserve">Módulos </w:t>
      </w:r>
      <w:r w:rsidR="00212A85" w:rsidRPr="00A3003C">
        <w:t>de s</w:t>
      </w:r>
      <w:r w:rsidRPr="00A3003C">
        <w:t xml:space="preserve">aídas </w:t>
      </w:r>
      <w:r w:rsidR="00212A85" w:rsidRPr="00A3003C">
        <w:t>d</w:t>
      </w:r>
      <w:r w:rsidRPr="00A3003C">
        <w:t>igitais</w:t>
      </w:r>
      <w:bookmarkEnd w:id="25"/>
    </w:p>
    <w:p w14:paraId="16D0BB2E" w14:textId="77777777" w:rsidR="00BD0A72" w:rsidRPr="00A3003C" w:rsidRDefault="00BD0A72" w:rsidP="00911BC1">
      <w:pPr>
        <w:pStyle w:val="THTitulo4"/>
      </w:pPr>
      <w:bookmarkStart w:id="26" w:name="_Toc178844631"/>
      <w:r w:rsidRPr="00A3003C">
        <w:t xml:space="preserve">5094-OB32 – </w:t>
      </w:r>
      <w:r w:rsidR="00A97F11" w:rsidRPr="00A3003C">
        <w:t>rack</w:t>
      </w:r>
      <w:r w:rsidRPr="00A3003C">
        <w:t xml:space="preserve"> 01 / </w:t>
      </w:r>
      <w:r w:rsidR="00A97F11" w:rsidRPr="00A3003C">
        <w:t>slot</w:t>
      </w:r>
      <w:r w:rsidRPr="00A3003C">
        <w:t xml:space="preserve"> 07</w:t>
      </w:r>
      <w:bookmarkEnd w:id="26"/>
    </w:p>
    <w:p w14:paraId="60A987A2" w14:textId="77777777" w:rsidR="00BD0A72" w:rsidRPr="00A3003C" w:rsidRDefault="00BD0A72" w:rsidP="00BD0A72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842"/>
        <w:gridCol w:w="842"/>
        <w:gridCol w:w="1197"/>
        <w:gridCol w:w="1197"/>
        <w:gridCol w:w="1198"/>
        <w:gridCol w:w="1197"/>
        <w:gridCol w:w="1197"/>
        <w:gridCol w:w="829"/>
      </w:tblGrid>
      <w:tr w:rsidR="00C22B04" w:rsidRPr="00A3003C" w14:paraId="1E9AEDF5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2C54D55" w14:textId="77777777" w:rsidR="00C22B04" w:rsidRPr="00A3003C" w:rsidRDefault="00C22B04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850" w:type="dxa"/>
            <w:vAlign w:val="center"/>
          </w:tcPr>
          <w:p w14:paraId="46349CE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Slot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440C0" w14:textId="77777777" w:rsidR="00C22B04" w:rsidRPr="00A3003C" w:rsidRDefault="00C22B04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Canal</w:t>
            </w:r>
          </w:p>
        </w:tc>
        <w:tc>
          <w:tcPr>
            <w:tcW w:w="6882" w:type="dxa"/>
            <w:gridSpan w:val="6"/>
            <w:shd w:val="clear" w:color="auto" w:fill="auto"/>
            <w:vAlign w:val="center"/>
          </w:tcPr>
          <w:p w14:paraId="65E50919" w14:textId="77777777" w:rsidR="00C22B04" w:rsidRPr="00A3003C" w:rsidRDefault="00C22B04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C22B04" w:rsidRPr="00A3003C" w14:paraId="27DBBBF3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8A79CBB" w14:textId="77777777" w:rsidR="00C22B04" w:rsidRPr="00A3003C" w:rsidRDefault="00C22B04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1348BC7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E2FC9A" w14:textId="77777777" w:rsidR="00C22B04" w:rsidRPr="00A3003C" w:rsidRDefault="00C22B04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17956" w14:textId="77777777" w:rsidR="00C22B04" w:rsidRPr="00A3003C" w:rsidRDefault="00C22B04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26B86A0">
                <v:rect id="_x0000_s524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98A678" w14:textId="77777777" w:rsidR="00C22B04" w:rsidRPr="00A3003C" w:rsidRDefault="00C22B04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3C371559" w14:textId="77777777" w:rsidR="00C22B04" w:rsidRPr="00A3003C" w:rsidRDefault="00C22B04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2187B39">
                <v:rect id="_x0000_s524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3AC350" w14:textId="77777777" w:rsidR="00C22B04" w:rsidRPr="00A3003C" w:rsidRDefault="00C22B04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71638E94" w14:textId="77777777" w:rsidR="00C22B04" w:rsidRPr="00A3003C" w:rsidRDefault="00C22B04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03BFE0C">
                <v:rect id="_x0000_s524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1361BEA7" w14:textId="77777777" w:rsidR="00C22B04" w:rsidRPr="00A3003C" w:rsidRDefault="00C22B04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42E4D7AC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3C6245B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536D910C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6258F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FBF33E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88DB8A7">
                <v:rect id="_x0000_s543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AF607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7F15D335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FF1A22D">
                <v:rect id="_x0000_s543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5487C0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5CE88F04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3E754D1">
                <v:rect id="_x0000_s543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60C3641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458BC3E0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032B63A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485B99F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2EC779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A76E6F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CAD9FCF">
                <v:rect id="_x0000_s543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446D5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58248F35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BD87F6C">
                <v:rect id="_x0000_s543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96B8D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6A3E3971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B9D270E">
                <v:rect id="_x0000_s542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702E915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3AF3E0BF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1DE6449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25E30584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57619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46852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6F00F3D">
                <v:rect id="_x0000_s542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F6A69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295202EE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285781F">
                <v:rect id="_x0000_s542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47348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28B83275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55DF262">
                <v:rect id="_x0000_s542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3D748A8C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2F628475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901C89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4793475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DE19B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8C3CB8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028917D">
                <v:rect id="_x0000_s542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023921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1656A27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F6233DE">
                <v:rect id="_x0000_s542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A3BCA0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6887F03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6C7BC1">
                <v:rect id="_x0000_s542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42180AC8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572071F8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71804242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607AE24C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48756B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CD74B8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DD4661D">
                <v:rect id="_x0000_s542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03916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73EF19F3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85E5FEB">
                <v:rect id="_x0000_s542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C37C2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047FE920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7929E1A">
                <v:rect id="_x0000_s542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3A1F2021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7F9C434A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12C12B16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79EA55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3AA75E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339F0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EC81C39">
                <v:rect id="_x0000_s541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68E69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67635C9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DEF62D7">
                <v:rect id="_x0000_s541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E4D57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0ADF102E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3AFAB6B">
                <v:rect id="_x0000_s541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2A7C5A2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04F1F76E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28CE7102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2D22EC6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591BA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859DB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50157E">
                <v:rect id="_x0000_s541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07874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3B19E776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C5552A6">
                <v:rect id="_x0000_s541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D1743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5D64D785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05075E9">
                <v:rect id="_x0000_s541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00ACEC4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3C2B427B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51ADE5F1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75B2F9E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3E8B8E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7C812F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9C829B0">
                <v:rect id="_x0000_s541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49D33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55BF7F0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EF407B3">
                <v:rect id="_x0000_s541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79E12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14C051D1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2D831CC">
                <v:rect id="_x0000_s541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310F89E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490E2F15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2A24C69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075A4F49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A04FA7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1C92FB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AFB3BCC">
                <v:rect id="_x0000_s541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3F94C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683C72B5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331CF09">
                <v:rect id="_x0000_s540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2097BD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70E1E5F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8E06284">
                <v:rect id="_x0000_s540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2540FBF2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4C892A6F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40310D0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34CC80B5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727314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B57924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330180C">
                <v:rect id="_x0000_s540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F540BB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34C119EE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7178A1C">
                <v:rect id="_x0000_s540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0C8AB0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4F3169D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D1A107C">
                <v:rect id="_x0000_s540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35B71AB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56C46665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452DCE7F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0957C6BE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700A05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3D0E9F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BF76DB7">
                <v:rect id="_x0000_s540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66DB6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11FCD392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E38EB50">
                <v:rect id="_x0000_s540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4D3BF7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4D0247D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8A809D8">
                <v:rect id="_x0000_s540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6B8B36DB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511AC432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47990DD4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55B44F63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566CD9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9A792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18E7CA3">
                <v:rect id="_x0000_s540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27A3F8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2BCA206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2503288">
                <v:rect id="_x0000_s540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4A2248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2B11D83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9AF89E4">
                <v:rect id="_x0000_s539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66A1327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70B47E6F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AE58364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21EE42E9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89A53B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94B84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E499452">
                <v:rect id="_x0000_s539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6F4314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6A6D3FB0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7CBD2DF">
                <v:rect id="_x0000_s539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3132A7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06712A35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165A0FC">
                <v:rect id="_x0000_s539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3E6CD858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2E252622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576359B1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974AE66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534364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4D1FF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2DDB391">
                <v:rect id="_x0000_s539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D0B30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1F71F5E2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E3EC194">
                <v:rect id="_x0000_s539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F291C0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01CE6AD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8952702">
                <v:rect id="_x0000_s539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66E65A5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367CA450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234C55C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D84408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AD2AC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4FE28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D061BD7">
                <v:rect id="_x0000_s539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B2FA3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1B36C6C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E66F613">
                <v:rect id="_x0000_s539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74D195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5F98FC52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EFB111D">
                <v:rect id="_x0000_s539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0B14C2A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3F4F4735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66B85F83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4A35053F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1727D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612B4A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0CC7A0C">
                <v:rect id="_x0000_s538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C6A633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37E2D715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F730982">
                <v:rect id="_x0000_s538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621154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113F8F0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B409054">
                <v:rect id="_x0000_s538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4E5F766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00BEEC34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5F6B8FA6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3C72B383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D8B2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AEF8A1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6EDA0AA">
                <v:rect id="_x0000_s538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268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00250F5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5394B70">
                <v:rect id="_x0000_s538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CA832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7C1737E0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20FCB92">
                <v:rect id="_x0000_s538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21C7957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44A378BE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77829CF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7E8B66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AA684E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705ED7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3018F9B">
                <v:rect id="_x0000_s538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F3242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04BF32BB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DEF18FB">
                <v:rect id="_x0000_s538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09F0B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3665ADC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89E2FB2">
                <v:rect id="_x0000_s538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75C93FD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4133A2D9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4E5BF64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3902DE4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16FCC6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EC18B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798A9B1">
                <v:rect id="_x0000_s538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7DD837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24DC6962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6B29F9A">
                <v:rect id="_x0000_s537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C39F4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09C350DA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DA1A88B">
                <v:rect id="_x0000_s537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250162A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4E1EC330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74FB3F69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65BCA484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004215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F3E935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DCBAEEA">
                <v:rect id="_x0000_s537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467E55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4C6941D1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A023FB7">
                <v:rect id="_x0000_s537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0EDEF1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3E8BB298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3534138">
                <v:rect id="_x0000_s537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104F528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34E15D67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D32EBB9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7589BF2B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77BFD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07989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BF9F734">
                <v:rect id="_x0000_s537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767C07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5780ECD6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F8D7B75">
                <v:rect id="_x0000_s537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0AB4D9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1DC899EA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1C5EAC2">
                <v:rect id="_x0000_s537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33C55883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1D165B7C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44C8FAA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6D44C862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C85124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DD772B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0CBD13E">
                <v:rect id="_x0000_s537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18318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267EEB5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6271D46">
                <v:rect id="_x0000_s537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1818B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2D79EF37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59AFA0C">
                <v:rect id="_x0000_s536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39DAE1D4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5A7993ED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7DC052E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5638495E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638DD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4634A6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775C41">
                <v:rect id="_x0000_s536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5E8438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03032FD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F1ADE71">
                <v:rect id="_x0000_s536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4FEAC2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10EDD42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4D44AB3">
                <v:rect id="_x0000_s536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0EF14F3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29BCFD75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52CD0DB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2355084C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2C21EE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1E6488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F4290F7">
                <v:rect id="_x0000_s536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036A4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4B121551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7C028B2">
                <v:rect id="_x0000_s536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C89C3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1E1ECBDF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1E6341F">
                <v:rect id="_x0000_s536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1E7FD938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5BC52EAF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5254294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01BF5B7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2578B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94E810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76A3BB1">
                <v:rect id="_x0000_s536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9787A7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603BE357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180B224">
                <v:rect id="_x0000_s536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8D59F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6DC259D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13EFBCD">
                <v:rect id="_x0000_s536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53FE3F09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762C4A89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69CD76D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3A0140FF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274CA7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49096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84EB075">
                <v:rect id="_x0000_s535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BB63C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432B23A4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DD428D5">
                <v:rect id="_x0000_s535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03308E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3A6A9998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F2F5349">
                <v:rect id="_x0000_s535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2693262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0DB25F0F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1C3460D5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207396FC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73FF97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21069E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59B048B">
                <v:rect id="_x0000_s535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07AF2B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3DD7E14F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70A06FD">
                <v:rect id="_x0000_s535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EB61A1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6A0D0D5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6BADE1D">
                <v:rect id="_x0000_s535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11C6AB9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5B8D7533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EF57EB2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7B0A27A3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9F822A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51591B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9E8064D">
                <v:rect id="_x0000_s535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D41E1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40939540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546BD45">
                <v:rect id="_x0000_s535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D18ED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1A62B397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D7DF4E">
                <v:rect id="_x0000_s535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579072B5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658D209F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5CD6117F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1B6A2B87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148D3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7A7981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59E61A5">
                <v:rect id="_x0000_s535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9433BD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5791A663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814B428">
                <v:rect id="_x0000_s534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A8FDC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331D9982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D504BBB">
                <v:rect id="_x0000_s534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1196E99F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4E955290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722965E0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393634B7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913183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5510C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C761FAD">
                <v:rect id="_x0000_s534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A306E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634CF268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AA9E20C">
                <v:rect id="_x0000_s534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FC70DA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04821259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251DB05">
                <v:rect id="_x0000_s534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0D0687D3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22B04" w:rsidRPr="00A3003C" w14:paraId="2A9CCA82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518D3EE5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50" w:type="dxa"/>
            <w:vAlign w:val="center"/>
          </w:tcPr>
          <w:p w14:paraId="32B2B634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04A8A8" w14:textId="77777777" w:rsidR="00C22B04" w:rsidRPr="00A3003C" w:rsidRDefault="00C22B04" w:rsidP="00C22B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C6FE9D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94C47F9">
                <v:rect id="_x0000_s534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228EC0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10" w:type="dxa"/>
            <w:tcBorders>
              <w:left w:val="nil"/>
              <w:right w:val="nil"/>
            </w:tcBorders>
            <w:shd w:val="clear" w:color="auto" w:fill="auto"/>
          </w:tcPr>
          <w:p w14:paraId="17CB1AB1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E7210A4">
                <v:rect id="_x0000_s534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CBC1F4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auto"/>
          </w:tcPr>
          <w:p w14:paraId="54DC9CAF" w14:textId="77777777" w:rsidR="00C22B04" w:rsidRPr="00A3003C" w:rsidRDefault="00C22B04" w:rsidP="00C22B0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8F56713">
                <v:rect id="_x0000_s534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36" w:type="dxa"/>
            <w:tcBorders>
              <w:left w:val="nil"/>
            </w:tcBorders>
            <w:shd w:val="clear" w:color="auto" w:fill="auto"/>
          </w:tcPr>
          <w:p w14:paraId="2E73C6C2" w14:textId="77777777" w:rsidR="00C22B04" w:rsidRPr="00A3003C" w:rsidRDefault="00C22B04" w:rsidP="00C22B04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5C11A262" w14:textId="77777777" w:rsidR="00BD0A72" w:rsidRPr="00A3003C" w:rsidRDefault="00BD0A72" w:rsidP="00BD0A72">
      <w:pPr>
        <w:pStyle w:val="THText2"/>
      </w:pPr>
    </w:p>
    <w:p w14:paraId="2B8F7C8B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B54A41">
        <w:t>A</w:t>
      </w:r>
      <w:r w:rsidRPr="00A3003C">
        <w:t xml:space="preserve"> = Não aplicável</w:t>
      </w:r>
    </w:p>
    <w:p w14:paraId="3AA9AC66" w14:textId="77777777" w:rsidR="00420901" w:rsidRPr="00A3003C" w:rsidRDefault="00420901" w:rsidP="00420901">
      <w:pPr>
        <w:pStyle w:val="THText2"/>
        <w:ind w:left="0"/>
      </w:pPr>
    </w:p>
    <w:p w14:paraId="1A479EF9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48AA68BC" w14:textId="77777777" w:rsidR="00BD0A72" w:rsidRPr="00A3003C" w:rsidRDefault="00BD0A72" w:rsidP="00BD0A72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BD0A72" w:rsidRPr="00A3003C" w14:paraId="03C18E48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4C80C991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37667DEA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337C0206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06688E1E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1F95CC3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29E48ED7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420D050" w14:textId="77777777" w:rsidR="00BD0A72" w:rsidRPr="00A3003C" w:rsidRDefault="00BD0A72" w:rsidP="007B16CB">
            <w:pPr>
              <w:pStyle w:val="Texto1"/>
            </w:pPr>
          </w:p>
        </w:tc>
      </w:tr>
    </w:tbl>
    <w:p w14:paraId="404898A9" w14:textId="77777777" w:rsidR="003F03B0" w:rsidRPr="00A3003C" w:rsidRDefault="003F03B0" w:rsidP="00BD0A72">
      <w:pPr>
        <w:pStyle w:val="THText2"/>
      </w:pPr>
    </w:p>
    <w:p w14:paraId="3C155AF8" w14:textId="77777777" w:rsidR="00BD0A72" w:rsidRPr="00A3003C" w:rsidRDefault="003F03B0" w:rsidP="00BD0A72">
      <w:pPr>
        <w:pStyle w:val="THText2"/>
      </w:pPr>
      <w:r w:rsidRPr="00A3003C">
        <w:br w:type="page"/>
      </w:r>
    </w:p>
    <w:p w14:paraId="1A4FB230" w14:textId="77777777" w:rsidR="00BD0A72" w:rsidRPr="00A3003C" w:rsidRDefault="00212A85" w:rsidP="00212A85">
      <w:pPr>
        <w:pStyle w:val="THTitulo1"/>
        <w:rPr>
          <w:lang w:val="pt-BR"/>
        </w:rPr>
      </w:pPr>
      <w:bookmarkStart w:id="27" w:name="_Toc178844632"/>
      <w:r w:rsidRPr="00A3003C">
        <w:rPr>
          <w:lang w:val="pt-BR"/>
        </w:rPr>
        <w:t>Testes de integração</w:t>
      </w:r>
      <w:bookmarkEnd w:id="27"/>
    </w:p>
    <w:p w14:paraId="7E73A9F5" w14:textId="77777777" w:rsidR="00BD0A72" w:rsidRPr="00A3003C" w:rsidRDefault="00BD0A72" w:rsidP="00212A85">
      <w:pPr>
        <w:pStyle w:val="THTitulo2"/>
        <w:rPr>
          <w:lang w:val="pt-BR"/>
        </w:rPr>
      </w:pPr>
      <w:bookmarkStart w:id="28" w:name="_Toc178844633"/>
      <w:r w:rsidRPr="00A3003C">
        <w:rPr>
          <w:lang w:val="pt-BR"/>
        </w:rPr>
        <w:t>Integração E/S com Software Aplicativo</w:t>
      </w:r>
      <w:bookmarkEnd w:id="28"/>
    </w:p>
    <w:p w14:paraId="364C29FE" w14:textId="77777777" w:rsidR="00BD0A72" w:rsidRPr="00A3003C" w:rsidRDefault="00BD0A72" w:rsidP="00BD0A72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4576"/>
        <w:gridCol w:w="688"/>
        <w:gridCol w:w="574"/>
        <w:gridCol w:w="687"/>
        <w:gridCol w:w="574"/>
        <w:gridCol w:w="549"/>
        <w:gridCol w:w="853"/>
      </w:tblGrid>
      <w:tr w:rsidR="00BD0A72" w:rsidRPr="00A3003C" w14:paraId="73D7C523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22F3D735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649" w:type="dxa"/>
            <w:shd w:val="clear" w:color="auto" w:fill="auto"/>
            <w:vAlign w:val="center"/>
          </w:tcPr>
          <w:p w14:paraId="7F93CF3C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14:paraId="64823FD5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BD0A72" w:rsidRPr="00A3003C" w14:paraId="381F0787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37B2CC19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6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4CA2A3" w14:textId="77777777" w:rsidR="00BD0A72" w:rsidRPr="00A3003C" w:rsidRDefault="00BD0A72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 xml:space="preserve">Integração E/S com </w:t>
            </w:r>
            <w:r w:rsidR="005C5693" w:rsidRPr="00A3003C">
              <w:rPr>
                <w:rFonts w:ascii="Arial" w:hAnsi="Arial" w:cs="Arial"/>
                <w:sz w:val="18"/>
                <w:szCs w:val="18"/>
              </w:rPr>
              <w:t>s</w:t>
            </w:r>
            <w:r w:rsidRPr="00A3003C">
              <w:rPr>
                <w:rFonts w:ascii="Arial" w:hAnsi="Arial" w:cs="Arial"/>
                <w:sz w:val="18"/>
                <w:szCs w:val="18"/>
              </w:rPr>
              <w:t xml:space="preserve">oftware </w:t>
            </w:r>
            <w:r w:rsidR="005C5693" w:rsidRPr="00A3003C">
              <w:rPr>
                <w:rFonts w:ascii="Arial" w:hAnsi="Arial" w:cs="Arial"/>
                <w:sz w:val="18"/>
                <w:szCs w:val="18"/>
              </w:rPr>
              <w:t>a</w:t>
            </w:r>
            <w:r w:rsidRPr="00A3003C">
              <w:rPr>
                <w:rFonts w:ascii="Arial" w:hAnsi="Arial" w:cs="Arial"/>
                <w:sz w:val="18"/>
                <w:szCs w:val="18"/>
              </w:rPr>
              <w:t>plicativo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0832F6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79803BB6">
                <v:rect id="_x0000_s3976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97E8D9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33CCB2BC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77FA00A">
                <v:rect id="_x0000_s397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F1B156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292CFE52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62B8145">
                <v:rect id="_x0000_s397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3E254D9B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1970A62E" w14:textId="77777777" w:rsidR="00BD0A72" w:rsidRPr="00A3003C" w:rsidRDefault="00BD0A72" w:rsidP="00BD0A72">
      <w:pPr>
        <w:pStyle w:val="THText2"/>
      </w:pPr>
    </w:p>
    <w:p w14:paraId="11A3E7EA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B54A41">
        <w:t>A</w:t>
      </w:r>
      <w:r w:rsidRPr="00A3003C">
        <w:t xml:space="preserve"> = Não aplicável</w:t>
      </w:r>
    </w:p>
    <w:p w14:paraId="5804AE22" w14:textId="77777777" w:rsidR="00420901" w:rsidRPr="00A3003C" w:rsidRDefault="00420901" w:rsidP="00420901">
      <w:pPr>
        <w:pStyle w:val="THText2"/>
        <w:ind w:left="0"/>
      </w:pPr>
    </w:p>
    <w:p w14:paraId="46993C0C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7FA16F33" w14:textId="77777777" w:rsidR="00BD0A72" w:rsidRPr="00A3003C" w:rsidRDefault="00BD0A72" w:rsidP="00BD0A72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BD0A72" w:rsidRPr="00A3003C" w14:paraId="34F35271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6F33E55F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43631C3A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75AE864D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1D3557BB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4C3EB868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424E1A35" w14:textId="77777777" w:rsidTr="007B16CB">
        <w:trPr>
          <w:jc w:val="center"/>
        </w:trPr>
        <w:tc>
          <w:tcPr>
            <w:tcW w:w="10062" w:type="dxa"/>
            <w:shd w:val="clear" w:color="auto" w:fill="auto"/>
          </w:tcPr>
          <w:p w14:paraId="227374A1" w14:textId="77777777" w:rsidR="00BD0A72" w:rsidRPr="00A3003C" w:rsidRDefault="00BD0A72" w:rsidP="007B16CB">
            <w:pPr>
              <w:pStyle w:val="Texto1"/>
            </w:pPr>
          </w:p>
        </w:tc>
      </w:tr>
    </w:tbl>
    <w:p w14:paraId="4950354D" w14:textId="77777777" w:rsidR="00BD0A72" w:rsidRPr="00A3003C" w:rsidRDefault="00BD0A72" w:rsidP="003F03B0">
      <w:pPr>
        <w:pStyle w:val="THTexto1"/>
      </w:pPr>
    </w:p>
    <w:p w14:paraId="2519A0D8" w14:textId="77777777" w:rsidR="00BD0A72" w:rsidRPr="00A3003C" w:rsidRDefault="00BD0A72" w:rsidP="00212A85">
      <w:pPr>
        <w:pStyle w:val="THTitulo2"/>
        <w:rPr>
          <w:lang w:val="pt-BR"/>
        </w:rPr>
      </w:pPr>
      <w:bookmarkStart w:id="29" w:name="_Toc178844634"/>
      <w:r w:rsidRPr="00A3003C">
        <w:rPr>
          <w:lang w:val="pt-BR"/>
        </w:rPr>
        <w:t>Comunicação Ethernet/IP com SCADA</w:t>
      </w:r>
      <w:bookmarkEnd w:id="29"/>
    </w:p>
    <w:p w14:paraId="633C3816" w14:textId="77777777" w:rsidR="00BD0A72" w:rsidRPr="00A3003C" w:rsidRDefault="00BD0A72" w:rsidP="00BD0A72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4500"/>
        <w:gridCol w:w="699"/>
        <w:gridCol w:w="583"/>
        <w:gridCol w:w="698"/>
        <w:gridCol w:w="583"/>
        <w:gridCol w:w="557"/>
        <w:gridCol w:w="868"/>
      </w:tblGrid>
      <w:tr w:rsidR="00BD0A72" w:rsidRPr="00A3003C" w14:paraId="63566F86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184097FC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479" w:type="dxa"/>
            <w:shd w:val="clear" w:color="auto" w:fill="auto"/>
            <w:vAlign w:val="center"/>
          </w:tcPr>
          <w:p w14:paraId="011358EC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14:paraId="5E46F5F4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BD0A72" w:rsidRPr="00A3003C" w14:paraId="04F39362" w14:textId="77777777" w:rsidTr="00C22B04">
        <w:trPr>
          <w:trHeight w:val="284"/>
          <w:jc w:val="center"/>
        </w:trPr>
        <w:tc>
          <w:tcPr>
            <w:tcW w:w="865" w:type="dxa"/>
            <w:shd w:val="clear" w:color="auto" w:fill="auto"/>
            <w:vAlign w:val="center"/>
          </w:tcPr>
          <w:p w14:paraId="060163D7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5FE1C1" w14:textId="77777777" w:rsidR="00BD0A72" w:rsidRPr="00A3003C" w:rsidRDefault="00BD0A72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Comunicação Ethernet/IP com SCADA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64A139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E0ADB2E">
                <v:rect id="_x0000_s397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89E825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5" w:type="dxa"/>
            <w:tcBorders>
              <w:left w:val="nil"/>
              <w:right w:val="nil"/>
            </w:tcBorders>
            <w:shd w:val="clear" w:color="auto" w:fill="auto"/>
          </w:tcPr>
          <w:p w14:paraId="4F9B7E26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1874683">
                <v:rect id="_x0000_s397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43662D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auto"/>
          </w:tcPr>
          <w:p w14:paraId="03B3952F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DA8B80E">
                <v:rect id="_x0000_s3977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64" w:type="dxa"/>
            <w:tcBorders>
              <w:left w:val="nil"/>
            </w:tcBorders>
            <w:shd w:val="clear" w:color="auto" w:fill="auto"/>
          </w:tcPr>
          <w:p w14:paraId="1B6ECE78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</w:tbl>
    <w:p w14:paraId="0F69DC83" w14:textId="77777777" w:rsidR="00BD0A72" w:rsidRPr="00A3003C" w:rsidRDefault="00BD0A72" w:rsidP="00BD0A72">
      <w:pPr>
        <w:pStyle w:val="THText2"/>
      </w:pPr>
    </w:p>
    <w:p w14:paraId="6B3D531F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B54A41">
        <w:t>A</w:t>
      </w:r>
      <w:r w:rsidRPr="00A3003C">
        <w:t xml:space="preserve"> = Não aplicável</w:t>
      </w:r>
    </w:p>
    <w:p w14:paraId="2AAABBAF" w14:textId="77777777" w:rsidR="00420901" w:rsidRPr="00A3003C" w:rsidRDefault="00420901" w:rsidP="00420901">
      <w:pPr>
        <w:pStyle w:val="THText2"/>
        <w:ind w:left="0"/>
      </w:pPr>
    </w:p>
    <w:p w14:paraId="72EEDFF2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511229AB" w14:textId="77777777" w:rsidR="00BD0A72" w:rsidRPr="00A3003C" w:rsidRDefault="00BD0A72" w:rsidP="00BD0A72">
      <w:pPr>
        <w:pStyle w:val="THText2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BD0A72" w:rsidRPr="00A3003C" w14:paraId="56FEBA23" w14:textId="77777777" w:rsidTr="00BD0A72">
        <w:trPr>
          <w:jc w:val="center"/>
        </w:trPr>
        <w:tc>
          <w:tcPr>
            <w:tcW w:w="9968" w:type="dxa"/>
            <w:shd w:val="clear" w:color="auto" w:fill="auto"/>
          </w:tcPr>
          <w:p w14:paraId="40D56E8C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474B7095" w14:textId="77777777" w:rsidTr="00BD0A72">
        <w:trPr>
          <w:jc w:val="center"/>
        </w:trPr>
        <w:tc>
          <w:tcPr>
            <w:tcW w:w="9968" w:type="dxa"/>
            <w:shd w:val="clear" w:color="auto" w:fill="auto"/>
          </w:tcPr>
          <w:p w14:paraId="0537C349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68EBE349" w14:textId="77777777" w:rsidTr="00BD0A72">
        <w:trPr>
          <w:jc w:val="center"/>
        </w:trPr>
        <w:tc>
          <w:tcPr>
            <w:tcW w:w="9968" w:type="dxa"/>
            <w:shd w:val="clear" w:color="auto" w:fill="auto"/>
          </w:tcPr>
          <w:p w14:paraId="342ACC49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617B6197" w14:textId="77777777" w:rsidTr="00BD0A72">
        <w:trPr>
          <w:jc w:val="center"/>
        </w:trPr>
        <w:tc>
          <w:tcPr>
            <w:tcW w:w="9968" w:type="dxa"/>
            <w:shd w:val="clear" w:color="auto" w:fill="auto"/>
          </w:tcPr>
          <w:p w14:paraId="3C7B4E66" w14:textId="77777777" w:rsidR="00BD0A72" w:rsidRPr="00A3003C" w:rsidRDefault="00BD0A72" w:rsidP="007B16CB">
            <w:pPr>
              <w:pStyle w:val="Texto1"/>
            </w:pPr>
          </w:p>
        </w:tc>
      </w:tr>
    </w:tbl>
    <w:p w14:paraId="555BC315" w14:textId="77777777" w:rsidR="00BD0A72" w:rsidRPr="00A3003C" w:rsidRDefault="00BD0A72" w:rsidP="003F03B0">
      <w:pPr>
        <w:pStyle w:val="THTexto1"/>
      </w:pPr>
    </w:p>
    <w:p w14:paraId="3C57E5AE" w14:textId="77777777" w:rsidR="00BD0A72" w:rsidRPr="00A3003C" w:rsidRDefault="00BD0A72" w:rsidP="00212A85">
      <w:pPr>
        <w:pStyle w:val="THTitulo2"/>
        <w:rPr>
          <w:lang w:val="pt-BR"/>
        </w:rPr>
      </w:pPr>
      <w:bookmarkStart w:id="30" w:name="_Toc178844635"/>
      <w:r w:rsidRPr="00A3003C">
        <w:rPr>
          <w:lang w:val="pt-BR"/>
        </w:rPr>
        <w:t xml:space="preserve">Comunicação Modbus/RTU com </w:t>
      </w:r>
      <w:r w:rsidR="00CB3C3A" w:rsidRPr="00A3003C">
        <w:rPr>
          <w:lang w:val="pt-BR"/>
        </w:rPr>
        <w:t>p</w:t>
      </w:r>
      <w:r w:rsidRPr="00A3003C">
        <w:rPr>
          <w:lang w:val="pt-BR"/>
        </w:rPr>
        <w:t>acotes</w:t>
      </w:r>
      <w:bookmarkEnd w:id="30"/>
    </w:p>
    <w:p w14:paraId="13131104" w14:textId="77777777" w:rsidR="00BD0A72" w:rsidRPr="00A3003C" w:rsidRDefault="00BD0A72" w:rsidP="00BD0A72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470"/>
        <w:gridCol w:w="704"/>
        <w:gridCol w:w="586"/>
        <w:gridCol w:w="703"/>
        <w:gridCol w:w="586"/>
        <w:gridCol w:w="560"/>
        <w:gridCol w:w="873"/>
      </w:tblGrid>
      <w:tr w:rsidR="00BD0A72" w:rsidRPr="00A3003C" w14:paraId="62D4B01B" w14:textId="77777777" w:rsidTr="00437B38">
        <w:trPr>
          <w:trHeight w:val="284"/>
          <w:jc w:val="center"/>
        </w:trPr>
        <w:tc>
          <w:tcPr>
            <w:tcW w:w="874" w:type="dxa"/>
            <w:shd w:val="clear" w:color="auto" w:fill="auto"/>
            <w:vAlign w:val="center"/>
          </w:tcPr>
          <w:p w14:paraId="5D8080E5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25DDC51B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4012" w:type="dxa"/>
            <w:gridSpan w:val="6"/>
            <w:shd w:val="clear" w:color="auto" w:fill="auto"/>
            <w:vAlign w:val="center"/>
          </w:tcPr>
          <w:p w14:paraId="47DF7693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3003C">
              <w:rPr>
                <w:rFonts w:ascii="Arial" w:hAnsi="Arial" w:cs="Arial"/>
                <w:b/>
                <w:bCs/>
                <w:sz w:val="18"/>
                <w:szCs w:val="18"/>
              </w:rPr>
              <w:t>Resultado do teste</w:t>
            </w:r>
          </w:p>
        </w:tc>
      </w:tr>
      <w:tr w:rsidR="00BD0A72" w:rsidRPr="00A3003C" w14:paraId="6A472DFD" w14:textId="77777777" w:rsidTr="00437B38">
        <w:trPr>
          <w:trHeight w:val="284"/>
          <w:jc w:val="center"/>
        </w:trPr>
        <w:tc>
          <w:tcPr>
            <w:tcW w:w="874" w:type="dxa"/>
            <w:shd w:val="clear" w:color="auto" w:fill="auto"/>
            <w:vAlign w:val="center"/>
          </w:tcPr>
          <w:p w14:paraId="1474D952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4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C1ECA3" w14:textId="77777777" w:rsidR="00BD0A72" w:rsidRPr="00A3003C" w:rsidRDefault="000C5DFE" w:rsidP="000C5D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UPS - UPS-4155.21001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01EDA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CA9A7DC">
                <v:rect id="_x0000_s399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CC71C8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auto"/>
          </w:tcPr>
          <w:p w14:paraId="3235BE4E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399744C">
                <v:rect id="_x0000_s399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D27619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60" w:type="dxa"/>
            <w:tcBorders>
              <w:left w:val="nil"/>
              <w:right w:val="nil"/>
            </w:tcBorders>
            <w:shd w:val="clear" w:color="auto" w:fill="auto"/>
          </w:tcPr>
          <w:p w14:paraId="6F098D06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210F4521">
                <v:rect id="_x0000_s399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73" w:type="dxa"/>
            <w:tcBorders>
              <w:left w:val="nil"/>
            </w:tcBorders>
            <w:shd w:val="clear" w:color="auto" w:fill="auto"/>
          </w:tcPr>
          <w:p w14:paraId="5C740741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BD0A72" w:rsidRPr="00A3003C" w14:paraId="75CA7291" w14:textId="77777777" w:rsidTr="00437B38">
        <w:trPr>
          <w:trHeight w:val="284"/>
          <w:jc w:val="center"/>
        </w:trPr>
        <w:tc>
          <w:tcPr>
            <w:tcW w:w="874" w:type="dxa"/>
            <w:shd w:val="clear" w:color="auto" w:fill="auto"/>
            <w:vAlign w:val="center"/>
          </w:tcPr>
          <w:p w14:paraId="47BC39E5" w14:textId="77777777" w:rsidR="00BD0A72" w:rsidRPr="00A3003C" w:rsidRDefault="00BD0A72" w:rsidP="007B16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</w:t>
            </w:r>
            <w:r w:rsidR="00B54A4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4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05F11E" w14:textId="77777777" w:rsidR="00BD0A72" w:rsidRPr="00A3003C" w:rsidRDefault="005C3305" w:rsidP="00456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Computador</w:t>
            </w:r>
            <w:r w:rsidR="00BF738F" w:rsidRPr="00A300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3003C">
              <w:rPr>
                <w:rFonts w:ascii="Arial" w:hAnsi="Arial" w:cs="Arial"/>
                <w:sz w:val="18"/>
                <w:szCs w:val="18"/>
              </w:rPr>
              <w:t>de vazão</w:t>
            </w:r>
            <w:r w:rsidR="00BF738F" w:rsidRPr="00A3003C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="000C5DFE" w:rsidRPr="00A3003C">
              <w:rPr>
                <w:rFonts w:ascii="Arial" w:hAnsi="Arial" w:cs="Arial"/>
                <w:sz w:val="18"/>
                <w:szCs w:val="18"/>
              </w:rPr>
              <w:t>UIT-4155.2122</w:t>
            </w:r>
            <w:r w:rsidR="00B54A4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FFC717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1DBBB55">
                <v:rect id="_x0000_s3985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85AA39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auto"/>
          </w:tcPr>
          <w:p w14:paraId="6AE049FC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5AE9C7F">
                <v:rect id="_x0000_s3984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833D5C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60" w:type="dxa"/>
            <w:tcBorders>
              <w:left w:val="nil"/>
              <w:right w:val="nil"/>
            </w:tcBorders>
            <w:shd w:val="clear" w:color="auto" w:fill="auto"/>
          </w:tcPr>
          <w:p w14:paraId="7AD5D327" w14:textId="77777777" w:rsidR="00BD0A72" w:rsidRPr="00A3003C" w:rsidRDefault="00BD0A72" w:rsidP="007B16C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56B68E33">
                <v:rect id="_x0000_s398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73" w:type="dxa"/>
            <w:tcBorders>
              <w:left w:val="nil"/>
            </w:tcBorders>
            <w:shd w:val="clear" w:color="auto" w:fill="auto"/>
          </w:tcPr>
          <w:p w14:paraId="78126C1C" w14:textId="77777777" w:rsidR="00BD0A72" w:rsidRPr="00A3003C" w:rsidRDefault="00BD0A72" w:rsidP="007B16CB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</w:t>
            </w:r>
            <w:r w:rsidR="00437B38"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B54A41" w:rsidRPr="00A3003C" w14:paraId="0035470E" w14:textId="77777777" w:rsidTr="00437B38">
        <w:trPr>
          <w:trHeight w:val="284"/>
          <w:jc w:val="center"/>
        </w:trPr>
        <w:tc>
          <w:tcPr>
            <w:tcW w:w="874" w:type="dxa"/>
            <w:shd w:val="clear" w:color="auto" w:fill="auto"/>
            <w:vAlign w:val="center"/>
          </w:tcPr>
          <w:p w14:paraId="729A2360" w14:textId="77777777" w:rsidR="00B54A41" w:rsidRPr="00A3003C" w:rsidRDefault="00B54A41" w:rsidP="00B54A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4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4C2013" w14:textId="77777777" w:rsidR="00B54A41" w:rsidRPr="00A3003C" w:rsidRDefault="00B54A41" w:rsidP="00B54A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Computador de vazão - UIT-4155.2122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7738AA" w14:textId="77777777" w:rsidR="00B54A41" w:rsidRPr="00A3003C" w:rsidRDefault="00B54A41" w:rsidP="00B54A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347A211B">
                <v:rect id="_x0000_s7050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C5C1B4" w14:textId="77777777" w:rsidR="00B54A41" w:rsidRPr="00A3003C" w:rsidRDefault="00B54A41" w:rsidP="00B54A41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auto"/>
          </w:tcPr>
          <w:p w14:paraId="46A4D81A" w14:textId="77777777" w:rsidR="00B54A41" w:rsidRPr="00A3003C" w:rsidRDefault="00B54A41" w:rsidP="00B54A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4C54D5D6">
                <v:rect id="_x0000_s7049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0342C0" w14:textId="77777777" w:rsidR="00B54A41" w:rsidRPr="00A3003C" w:rsidRDefault="00B54A41" w:rsidP="00B54A41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60" w:type="dxa"/>
            <w:tcBorders>
              <w:left w:val="nil"/>
              <w:right w:val="nil"/>
            </w:tcBorders>
            <w:shd w:val="clear" w:color="auto" w:fill="auto"/>
          </w:tcPr>
          <w:p w14:paraId="41248968" w14:textId="77777777" w:rsidR="00B54A41" w:rsidRPr="00A3003C" w:rsidRDefault="00B54A41" w:rsidP="00B54A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D9C4217">
                <v:rect id="_x0000_s7048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73" w:type="dxa"/>
            <w:tcBorders>
              <w:left w:val="nil"/>
            </w:tcBorders>
            <w:shd w:val="clear" w:color="auto" w:fill="auto"/>
          </w:tcPr>
          <w:p w14:paraId="31B82377" w14:textId="77777777" w:rsidR="00B54A41" w:rsidRPr="00A3003C" w:rsidRDefault="00B54A41" w:rsidP="00B54A41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B54A41" w:rsidRPr="00A3003C" w14:paraId="6410521A" w14:textId="77777777" w:rsidTr="00437B38">
        <w:trPr>
          <w:trHeight w:val="284"/>
          <w:jc w:val="center"/>
        </w:trPr>
        <w:tc>
          <w:tcPr>
            <w:tcW w:w="874" w:type="dxa"/>
            <w:shd w:val="clear" w:color="auto" w:fill="auto"/>
            <w:vAlign w:val="center"/>
          </w:tcPr>
          <w:p w14:paraId="16F387C1" w14:textId="77777777" w:rsidR="00B54A41" w:rsidRPr="00A3003C" w:rsidRDefault="00B54A41" w:rsidP="00B54A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4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ABBC47" w14:textId="77777777" w:rsidR="00B54A41" w:rsidRPr="00A3003C" w:rsidRDefault="00B54A41" w:rsidP="00B54A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Cromatógrafo - AIT-4155.2101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62A460" w14:textId="77777777" w:rsidR="00B54A41" w:rsidRPr="00A3003C" w:rsidRDefault="00B54A41" w:rsidP="00B54A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1EA053E9">
                <v:rect id="_x0000_s7053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48C5D6" w14:textId="77777777" w:rsidR="00B54A41" w:rsidRPr="00A3003C" w:rsidRDefault="00B54A41" w:rsidP="00B54A41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703" w:type="dxa"/>
            <w:tcBorders>
              <w:left w:val="nil"/>
              <w:right w:val="nil"/>
            </w:tcBorders>
            <w:shd w:val="clear" w:color="auto" w:fill="auto"/>
          </w:tcPr>
          <w:p w14:paraId="3BDA48F5" w14:textId="77777777" w:rsidR="00B54A41" w:rsidRPr="00A3003C" w:rsidRDefault="00B54A41" w:rsidP="00B54A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07BFC653">
                <v:rect id="_x0000_s7052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58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2DAAE8" w14:textId="77777777" w:rsidR="00B54A41" w:rsidRPr="00A3003C" w:rsidRDefault="00B54A41" w:rsidP="00B54A41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560" w:type="dxa"/>
            <w:tcBorders>
              <w:left w:val="nil"/>
              <w:right w:val="nil"/>
            </w:tcBorders>
            <w:shd w:val="clear" w:color="auto" w:fill="auto"/>
          </w:tcPr>
          <w:p w14:paraId="33026032" w14:textId="77777777" w:rsidR="00B54A41" w:rsidRPr="00A3003C" w:rsidRDefault="00B54A41" w:rsidP="00B54A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</w:r>
            <w:r w:rsidRPr="00A3003C">
              <w:rPr>
                <w:rFonts w:ascii="Arial" w:hAnsi="Arial" w:cs="Arial"/>
                <w:sz w:val="18"/>
                <w:szCs w:val="18"/>
              </w:rPr>
              <w:pict w14:anchorId="632805DD">
                <v:rect id="_x0000_s7051" style="width:13.15pt;height:7.15pt;mso-position-horizontal-relative:char;mso-position-vertical-relative:line" filled="f">
                  <w10:wrap type="none"/>
                  <w10:anchorlock/>
                </v:rect>
              </w:pict>
            </w:r>
          </w:p>
        </w:tc>
        <w:tc>
          <w:tcPr>
            <w:tcW w:w="873" w:type="dxa"/>
            <w:tcBorders>
              <w:left w:val="nil"/>
            </w:tcBorders>
            <w:shd w:val="clear" w:color="auto" w:fill="auto"/>
          </w:tcPr>
          <w:p w14:paraId="7D3136CD" w14:textId="77777777" w:rsidR="00B54A41" w:rsidRPr="00A3003C" w:rsidRDefault="00B54A41" w:rsidP="00B54A41">
            <w:pPr>
              <w:rPr>
                <w:rFonts w:ascii="Arial" w:hAnsi="Arial" w:cs="Arial"/>
                <w:sz w:val="18"/>
                <w:szCs w:val="18"/>
              </w:rPr>
            </w:pPr>
            <w:r w:rsidRPr="00A3003C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</w:tbl>
    <w:p w14:paraId="612AA48E" w14:textId="77777777" w:rsidR="00BD0A72" w:rsidRPr="00A3003C" w:rsidRDefault="00BD0A72" w:rsidP="003F03B0">
      <w:pPr>
        <w:pStyle w:val="THTexto1"/>
      </w:pPr>
    </w:p>
    <w:p w14:paraId="3BF7D81E" w14:textId="77777777" w:rsidR="00420901" w:rsidRPr="00A3003C" w:rsidRDefault="00420901" w:rsidP="00C22B04">
      <w:pPr>
        <w:pStyle w:val="Texto1"/>
        <w:jc w:val="center"/>
      </w:pPr>
      <w:r w:rsidRPr="00A3003C">
        <w:t>A = Aprovado / R = Reprovado / N</w:t>
      </w:r>
      <w:r w:rsidR="00437B38" w:rsidRPr="00A3003C">
        <w:t>A</w:t>
      </w:r>
      <w:r w:rsidRPr="00A3003C">
        <w:t xml:space="preserve"> = Não aplicável</w:t>
      </w:r>
    </w:p>
    <w:p w14:paraId="2E2ACC65" w14:textId="77777777" w:rsidR="00420901" w:rsidRPr="00A3003C" w:rsidRDefault="00420901" w:rsidP="003F03B0">
      <w:pPr>
        <w:pStyle w:val="THTexto1"/>
      </w:pPr>
    </w:p>
    <w:p w14:paraId="3AEFFBD5" w14:textId="77777777" w:rsidR="00420901" w:rsidRPr="00A3003C" w:rsidRDefault="00420901" w:rsidP="00420901">
      <w:pPr>
        <w:pStyle w:val="Texto1"/>
      </w:pPr>
      <w:r w:rsidRPr="00A3003C">
        <w:t>Comentários:</w:t>
      </w:r>
    </w:p>
    <w:p w14:paraId="239CFC9D" w14:textId="77777777" w:rsidR="00BD0A72" w:rsidRPr="00A3003C" w:rsidRDefault="00BD0A72" w:rsidP="003F03B0">
      <w:pPr>
        <w:pStyle w:val="THTexto1"/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8"/>
      </w:tblGrid>
      <w:tr w:rsidR="00BD0A72" w:rsidRPr="00A3003C" w14:paraId="38F3F899" w14:textId="77777777" w:rsidTr="00BD0A72">
        <w:trPr>
          <w:jc w:val="center"/>
        </w:trPr>
        <w:tc>
          <w:tcPr>
            <w:tcW w:w="9968" w:type="dxa"/>
            <w:shd w:val="clear" w:color="auto" w:fill="auto"/>
          </w:tcPr>
          <w:p w14:paraId="5893CB88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231871BF" w14:textId="77777777" w:rsidTr="00BD0A72">
        <w:trPr>
          <w:jc w:val="center"/>
        </w:trPr>
        <w:tc>
          <w:tcPr>
            <w:tcW w:w="9968" w:type="dxa"/>
            <w:shd w:val="clear" w:color="auto" w:fill="auto"/>
          </w:tcPr>
          <w:p w14:paraId="0294D768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06C08A05" w14:textId="77777777" w:rsidTr="00BD0A72">
        <w:trPr>
          <w:jc w:val="center"/>
        </w:trPr>
        <w:tc>
          <w:tcPr>
            <w:tcW w:w="9968" w:type="dxa"/>
            <w:shd w:val="clear" w:color="auto" w:fill="auto"/>
          </w:tcPr>
          <w:p w14:paraId="7BD0725E" w14:textId="77777777" w:rsidR="00BD0A72" w:rsidRPr="00A3003C" w:rsidRDefault="00BD0A72" w:rsidP="007B16CB">
            <w:pPr>
              <w:pStyle w:val="Texto1"/>
            </w:pPr>
          </w:p>
        </w:tc>
      </w:tr>
      <w:tr w:rsidR="00BD0A72" w:rsidRPr="00A3003C" w14:paraId="585D216F" w14:textId="77777777" w:rsidTr="00BD0A72">
        <w:trPr>
          <w:jc w:val="center"/>
        </w:trPr>
        <w:tc>
          <w:tcPr>
            <w:tcW w:w="9968" w:type="dxa"/>
            <w:shd w:val="clear" w:color="auto" w:fill="auto"/>
          </w:tcPr>
          <w:p w14:paraId="237B9DB0" w14:textId="77777777" w:rsidR="00BD0A72" w:rsidRPr="00A3003C" w:rsidRDefault="00BD0A72" w:rsidP="007B16CB">
            <w:pPr>
              <w:pStyle w:val="Texto1"/>
            </w:pPr>
          </w:p>
        </w:tc>
      </w:tr>
    </w:tbl>
    <w:p w14:paraId="07D87785" w14:textId="77777777" w:rsidR="00A465A2" w:rsidRPr="00BD0A72" w:rsidRDefault="00A465A2" w:rsidP="0098569B">
      <w:pPr>
        <w:pStyle w:val="THText2"/>
      </w:pPr>
    </w:p>
    <w:sectPr w:rsidR="00A465A2" w:rsidRPr="00BD0A72" w:rsidSect="006F5E8C">
      <w:headerReference w:type="default" r:id="rId14"/>
      <w:footerReference w:type="default" r:id="rId15"/>
      <w:pgSz w:w="11907" w:h="16840" w:code="9"/>
      <w:pgMar w:top="567" w:right="567" w:bottom="851" w:left="1418" w:header="567" w:footer="85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7D47B" w14:textId="77777777" w:rsidR="00044DCF" w:rsidRPr="00A3003C" w:rsidRDefault="00044DCF">
      <w:r w:rsidRPr="00A3003C">
        <w:separator/>
      </w:r>
    </w:p>
  </w:endnote>
  <w:endnote w:type="continuationSeparator" w:id="0">
    <w:p w14:paraId="1B1701B9" w14:textId="77777777" w:rsidR="00044DCF" w:rsidRPr="00A3003C" w:rsidRDefault="00044DCF">
      <w:r w:rsidRPr="00A300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0D72B" w14:textId="77777777" w:rsidR="00A313B3" w:rsidRPr="00A3003C" w:rsidRDefault="00A313B3" w:rsidP="007E252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E696A" w14:textId="77777777" w:rsidR="00044DCF" w:rsidRPr="00A3003C" w:rsidRDefault="00044DCF">
      <w:r w:rsidRPr="00A3003C">
        <w:separator/>
      </w:r>
    </w:p>
  </w:footnote>
  <w:footnote w:type="continuationSeparator" w:id="0">
    <w:p w14:paraId="41779E8A" w14:textId="77777777" w:rsidR="00044DCF" w:rsidRPr="00A3003C" w:rsidRDefault="00044DCF">
      <w:r w:rsidRPr="00A300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FB532" w14:textId="77777777" w:rsidR="00A313B3" w:rsidRPr="00A3003C" w:rsidRDefault="00A313B3">
    <w:pPr>
      <w:pStyle w:val="Cabealho"/>
      <w:spacing w:line="20" w:lineRule="exact"/>
      <w:rPr>
        <w:sz w:val="2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36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64"/>
      <w:gridCol w:w="858"/>
      <w:gridCol w:w="2565"/>
      <w:gridCol w:w="427"/>
      <w:gridCol w:w="2425"/>
      <w:gridCol w:w="714"/>
      <w:gridCol w:w="427"/>
      <w:gridCol w:w="286"/>
      <w:gridCol w:w="143"/>
      <w:gridCol w:w="427"/>
    </w:tblGrid>
    <w:tr w:rsidR="006F5E8C" w:rsidRPr="00A3003C" w14:paraId="1E0E497D" w14:textId="77777777" w:rsidTr="008F7E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97"/>
        <w:jc w:val="right"/>
      </w:trPr>
      <w:tc>
        <w:tcPr>
          <w:tcW w:w="1664" w:type="dxa"/>
          <w:vMerge w:val="restart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055C1A7D" w14:textId="77777777" w:rsidR="006F5E8C" w:rsidRPr="00A3003C" w:rsidRDefault="006F5E8C" w:rsidP="006F5E8C">
          <w:pPr>
            <w:ind w:left="57" w:right="90"/>
            <w:jc w:val="center"/>
          </w:pPr>
          <w:r w:rsidRPr="00A3003C">
            <w:pict w14:anchorId="55830E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0;text-align:left;margin-left:4.85pt;margin-top:27.45pt;width:73.9pt;height:19.7pt;z-index:1;visibility:visible;mso-position-horizontal-relative:margin;mso-position-vertical-relative:margin">
                <v:imagedata r:id="rId1" o:title="Logo_TAG_COR"/>
                <w10:wrap type="square" anchorx="margin" anchory="margin"/>
              </v:shape>
            </w:pict>
          </w:r>
        </w:p>
      </w:tc>
      <w:tc>
        <w:tcPr>
          <w:tcW w:w="3423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970E708" w14:textId="77777777" w:rsidR="006F5E8C" w:rsidRPr="00A3003C" w:rsidRDefault="00983CDF" w:rsidP="006F5E8C">
          <w:pPr>
            <w:pStyle w:val="Ttulo9"/>
            <w:numPr>
              <w:ilvl w:val="0"/>
              <w:numId w:val="0"/>
            </w:numPr>
            <w:ind w:left="452"/>
            <w:rPr>
              <w:rFonts w:cs="Arial"/>
              <w:bCs w:val="0"/>
              <w:sz w:val="18"/>
              <w:szCs w:val="18"/>
              <w:lang w:val="pt-BR"/>
            </w:rPr>
          </w:pPr>
          <w:r w:rsidRPr="00A3003C">
            <w:rPr>
              <w:rFonts w:cs="Arial"/>
              <w:sz w:val="18"/>
              <w:szCs w:val="18"/>
              <w:lang w:val="pt-BR"/>
            </w:rPr>
            <w:t>RELATÓRIO</w:t>
          </w:r>
        </w:p>
      </w:tc>
      <w:tc>
        <w:tcPr>
          <w:tcW w:w="427" w:type="dxa"/>
          <w:tcBorders>
            <w:left w:val="single" w:sz="6" w:space="0" w:color="auto"/>
            <w:bottom w:val="single" w:sz="6" w:space="0" w:color="auto"/>
          </w:tcBorders>
        </w:tcPr>
        <w:p w14:paraId="3B5BEB88" w14:textId="77777777" w:rsidR="006F5E8C" w:rsidRPr="00A3003C" w:rsidRDefault="006F5E8C" w:rsidP="006F5E8C">
          <w:pPr>
            <w:pStyle w:val="Ttulo5"/>
            <w:keepNext w:val="0"/>
            <w:spacing w:before="20"/>
            <w:rPr>
              <w:rFonts w:ascii="Arial" w:hAnsi="Arial" w:cs="Arial"/>
              <w:b w:val="0"/>
              <w:sz w:val="22"/>
            </w:rPr>
          </w:pPr>
          <w:r w:rsidRPr="00A3003C">
            <w:rPr>
              <w:rFonts w:ascii="Arial" w:hAnsi="Arial" w:cs="Arial"/>
              <w:b w:val="0"/>
            </w:rPr>
            <w:t>Nº:</w:t>
          </w:r>
        </w:p>
      </w:tc>
      <w:tc>
        <w:tcPr>
          <w:tcW w:w="3566" w:type="dxa"/>
          <w:gridSpan w:val="3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5067A123" w14:textId="77777777" w:rsidR="006F5E8C" w:rsidRPr="00A3003C" w:rsidRDefault="00327C9E" w:rsidP="006F5E8C">
          <w:pPr>
            <w:jc w:val="center"/>
            <w:rPr>
              <w:rFonts w:ascii="Arial" w:hAnsi="Arial" w:cs="Arial"/>
              <w:b/>
              <w:bCs/>
              <w:sz w:val="20"/>
              <w:szCs w:val="18"/>
              <w:lang w:eastAsia="ko-KR"/>
            </w:rPr>
          </w:pPr>
          <w:r>
            <w:rPr>
              <w:rFonts w:ascii="Arial" w:hAnsi="Arial" w:cs="Arial"/>
              <w:b/>
              <w:sz w:val="18"/>
              <w:szCs w:val="18"/>
            </w:rPr>
            <w:t>&lt;CODIGO_DOCUMENTO&gt;</w:t>
          </w:r>
        </w:p>
      </w:tc>
      <w:tc>
        <w:tcPr>
          <w:tcW w:w="429" w:type="dxa"/>
          <w:gridSpan w:val="2"/>
          <w:tcBorders>
            <w:left w:val="single" w:sz="6" w:space="0" w:color="auto"/>
            <w:bottom w:val="single" w:sz="6" w:space="0" w:color="auto"/>
          </w:tcBorders>
        </w:tcPr>
        <w:p w14:paraId="329DA8A9" w14:textId="77777777" w:rsidR="006F5E8C" w:rsidRPr="00A3003C" w:rsidRDefault="006F5E8C" w:rsidP="006F5E8C">
          <w:pPr>
            <w:spacing w:before="20"/>
            <w:ind w:left="28"/>
            <w:rPr>
              <w:rFonts w:ascii="Arial" w:hAnsi="Arial" w:cs="Arial"/>
              <w:caps/>
              <w:sz w:val="12"/>
            </w:rPr>
          </w:pPr>
          <w:r w:rsidRPr="00A3003C">
            <w:rPr>
              <w:rFonts w:ascii="Arial" w:hAnsi="Arial" w:cs="Arial"/>
              <w:caps/>
              <w:sz w:val="12"/>
            </w:rPr>
            <w:t>REV.:</w:t>
          </w:r>
        </w:p>
      </w:tc>
      <w:tc>
        <w:tcPr>
          <w:tcW w:w="427" w:type="dxa"/>
          <w:tcBorders>
            <w:bottom w:val="single" w:sz="6" w:space="0" w:color="auto"/>
          </w:tcBorders>
          <w:vAlign w:val="center"/>
        </w:tcPr>
        <w:p w14:paraId="655C3947" w14:textId="77777777" w:rsidR="006F5E8C" w:rsidRPr="00A3003C" w:rsidRDefault="00327C9E" w:rsidP="006F5E8C">
          <w:pPr>
            <w:jc w:val="center"/>
            <w:rPr>
              <w:rFonts w:ascii="Arial" w:hAnsi="Arial" w:cs="Arial"/>
              <w:b/>
              <w:bCs/>
              <w:cap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aps/>
              <w:sz w:val="18"/>
              <w:szCs w:val="18"/>
            </w:rPr>
            <w:t>&lt;ver&gt;</w:t>
          </w:r>
        </w:p>
      </w:tc>
    </w:tr>
    <w:tr w:rsidR="006F5E8C" w:rsidRPr="00A3003C" w14:paraId="0EB6D464" w14:textId="77777777" w:rsidTr="008F7E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478"/>
        <w:jc w:val="right"/>
      </w:trPr>
      <w:tc>
        <w:tcPr>
          <w:tcW w:w="1664" w:type="dxa"/>
          <w:vMerge/>
          <w:tcBorders>
            <w:bottom w:val="single" w:sz="6" w:space="0" w:color="auto"/>
            <w:right w:val="single" w:sz="6" w:space="0" w:color="auto"/>
          </w:tcBorders>
        </w:tcPr>
        <w:p w14:paraId="2525FB15" w14:textId="77777777" w:rsidR="006F5E8C" w:rsidRPr="00A3003C" w:rsidRDefault="006F5E8C" w:rsidP="006F5E8C">
          <w:pPr>
            <w:jc w:val="center"/>
          </w:pPr>
        </w:p>
      </w:tc>
      <w:tc>
        <w:tcPr>
          <w:tcW w:w="858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3D1E10B9" w14:textId="77777777" w:rsidR="006F5E8C" w:rsidRPr="00A3003C" w:rsidRDefault="006F5E8C" w:rsidP="006F5E8C">
          <w:pPr>
            <w:spacing w:before="20"/>
            <w:ind w:left="28"/>
            <w:rPr>
              <w:rFonts w:ascii="Arial" w:hAnsi="Arial" w:cs="Arial"/>
              <w:caps/>
              <w:sz w:val="12"/>
            </w:rPr>
          </w:pPr>
          <w:r w:rsidRPr="00A3003C">
            <w:rPr>
              <w:rFonts w:ascii="Arial" w:hAnsi="Arial" w:cs="Arial"/>
              <w:caps/>
              <w:sz w:val="12"/>
            </w:rPr>
            <w:t>ÁREA:</w:t>
          </w:r>
        </w:p>
      </w:tc>
      <w:tc>
        <w:tcPr>
          <w:tcW w:w="5417" w:type="dxa"/>
          <w:gridSpan w:val="3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574569C" w14:textId="77777777" w:rsidR="006F5E8C" w:rsidRPr="00A3003C" w:rsidRDefault="00926EAD" w:rsidP="006F5E8C">
          <w:pPr>
            <w:pStyle w:val="Formulrio"/>
            <w:ind w:left="0"/>
            <w:rPr>
              <w:rFonts w:ascii="Arial" w:hAnsi="Arial" w:cs="Arial"/>
              <w:bCs/>
              <w:color w:val="FF0000"/>
              <w:sz w:val="18"/>
              <w:szCs w:val="18"/>
            </w:rPr>
          </w:pPr>
          <w:r w:rsidRPr="00A3003C">
            <w:rPr>
              <w:rFonts w:ascii="Arial" w:hAnsi="Arial"/>
              <w:sz w:val="18"/>
              <w:szCs w:val="18"/>
            </w:rPr>
            <w:t xml:space="preserve">PONTO DE ENTREGA - </w:t>
          </w:r>
          <w:r w:rsidR="00327C9E">
            <w:rPr>
              <w:rFonts w:ascii="Arial" w:hAnsi="Arial"/>
              <w:sz w:val="18"/>
              <w:szCs w:val="18"/>
            </w:rPr>
            <w:t>&lt;BASE_TITULO&gt;</w:t>
          </w:r>
          <w:r w:rsidRPr="00A3003C">
            <w:rPr>
              <w:rFonts w:ascii="Arial" w:hAnsi="Arial"/>
              <w:sz w:val="18"/>
              <w:szCs w:val="18"/>
            </w:rPr>
            <w:t xml:space="preserve"> - </w:t>
          </w:r>
          <w:r w:rsidR="00327C9E">
            <w:rPr>
              <w:rFonts w:ascii="Arial" w:hAnsi="Arial"/>
              <w:sz w:val="18"/>
              <w:szCs w:val="18"/>
            </w:rPr>
            <w:t>&lt;</w:t>
          </w:r>
          <w:r w:rsidRPr="00A3003C">
            <w:rPr>
              <w:rFonts w:ascii="Arial" w:hAnsi="Arial"/>
              <w:sz w:val="18"/>
              <w:szCs w:val="18"/>
            </w:rPr>
            <w:t>ES</w:t>
          </w:r>
          <w:r w:rsidR="00327C9E">
            <w:rPr>
              <w:rFonts w:ascii="Arial" w:hAnsi="Arial"/>
              <w:sz w:val="18"/>
              <w:szCs w:val="18"/>
            </w:rPr>
            <w:t>TADO&gt;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B2B6A80" w14:textId="77777777" w:rsidR="006F5E8C" w:rsidRPr="00A3003C" w:rsidRDefault="006F5E8C" w:rsidP="006F5E8C">
          <w:pPr>
            <w:spacing w:before="20"/>
            <w:ind w:left="28"/>
            <w:rPr>
              <w:rFonts w:ascii="Arial" w:hAnsi="Arial" w:cs="Arial"/>
              <w:caps/>
            </w:rPr>
          </w:pPr>
          <w:r w:rsidRPr="00A3003C">
            <w:rPr>
              <w:rFonts w:ascii="Arial" w:hAnsi="Arial" w:cs="Arial"/>
              <w:caps/>
              <w:sz w:val="12"/>
            </w:rPr>
            <w:t>FOLHA:</w:t>
          </w:r>
        </w:p>
      </w:tc>
      <w:tc>
        <w:tcPr>
          <w:tcW w:w="427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14:paraId="6BA18371" w14:textId="77777777" w:rsidR="006F5E8C" w:rsidRPr="00A3003C" w:rsidRDefault="006F5E8C" w:rsidP="006F5E8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A3003C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A3003C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instrText xml:space="preserve"> PAGE </w:instrText>
          </w:r>
          <w:r w:rsidRPr="00A3003C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Pr="00A3003C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t>11</w:t>
          </w:r>
          <w:r w:rsidRPr="00A3003C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86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14:paraId="2E3C892D" w14:textId="77777777" w:rsidR="006F5E8C" w:rsidRPr="00A3003C" w:rsidRDefault="006F5E8C" w:rsidP="006F5E8C">
          <w:pPr>
            <w:jc w:val="center"/>
            <w:rPr>
              <w:rFonts w:ascii="Arial" w:hAnsi="Arial" w:cs="Arial"/>
              <w:sz w:val="18"/>
            </w:rPr>
          </w:pPr>
          <w:r w:rsidRPr="00A3003C">
            <w:rPr>
              <w:rFonts w:ascii="Arial" w:hAnsi="Arial" w:cs="Arial"/>
              <w:sz w:val="18"/>
            </w:rPr>
            <w:t>de</w:t>
          </w:r>
        </w:p>
      </w:tc>
      <w:tc>
        <w:tcPr>
          <w:tcW w:w="570" w:type="dxa"/>
          <w:gridSpan w:val="2"/>
          <w:tcBorders>
            <w:top w:val="single" w:sz="6" w:space="0" w:color="auto"/>
            <w:bottom w:val="single" w:sz="6" w:space="0" w:color="auto"/>
          </w:tcBorders>
          <w:vAlign w:val="center"/>
        </w:tcPr>
        <w:p w14:paraId="63675864" w14:textId="77777777" w:rsidR="006F5E8C" w:rsidRPr="00A3003C" w:rsidRDefault="009A4A27" w:rsidP="006F5E8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A3003C">
            <w:rPr>
              <w:rFonts w:ascii="Arial" w:hAnsi="Arial" w:cs="Arial"/>
              <w:b/>
              <w:bCs/>
              <w:sz w:val="18"/>
              <w:szCs w:val="18"/>
            </w:rPr>
            <w:t>1</w:t>
          </w:r>
          <w:r w:rsidR="00457D9D" w:rsidRPr="00A3003C">
            <w:rPr>
              <w:rFonts w:ascii="Arial" w:hAnsi="Arial" w:cs="Arial"/>
              <w:b/>
              <w:bCs/>
              <w:sz w:val="18"/>
              <w:szCs w:val="18"/>
            </w:rPr>
            <w:t>4</w:t>
          </w:r>
        </w:p>
      </w:tc>
    </w:tr>
    <w:tr w:rsidR="006F5E8C" w:rsidRPr="00A3003C" w14:paraId="41621833" w14:textId="77777777" w:rsidTr="008F7E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41"/>
        <w:jc w:val="right"/>
      </w:trPr>
      <w:tc>
        <w:tcPr>
          <w:tcW w:w="1664" w:type="dxa"/>
          <w:vMerge/>
          <w:tcBorders>
            <w:bottom w:val="single" w:sz="12" w:space="0" w:color="auto"/>
            <w:right w:val="single" w:sz="6" w:space="0" w:color="auto"/>
          </w:tcBorders>
        </w:tcPr>
        <w:p w14:paraId="16FEAE90" w14:textId="77777777" w:rsidR="006F5E8C" w:rsidRPr="00A3003C" w:rsidRDefault="006F5E8C" w:rsidP="006F5E8C">
          <w:pPr>
            <w:jc w:val="center"/>
          </w:pPr>
        </w:p>
      </w:tc>
      <w:tc>
        <w:tcPr>
          <w:tcW w:w="858" w:type="dxa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</w:tcPr>
        <w:p w14:paraId="437B8090" w14:textId="77777777" w:rsidR="006F5E8C" w:rsidRPr="00A3003C" w:rsidRDefault="006F5E8C" w:rsidP="006F5E8C">
          <w:pPr>
            <w:spacing w:before="20"/>
            <w:ind w:left="28"/>
            <w:rPr>
              <w:rFonts w:ascii="Arial" w:hAnsi="Arial" w:cs="Arial"/>
              <w:caps/>
              <w:sz w:val="12"/>
            </w:rPr>
          </w:pPr>
          <w:r w:rsidRPr="00A3003C">
            <w:rPr>
              <w:rFonts w:ascii="Arial" w:hAnsi="Arial" w:cs="Arial"/>
              <w:caps/>
              <w:sz w:val="12"/>
            </w:rPr>
            <w:t>título:</w:t>
          </w:r>
        </w:p>
      </w:tc>
      <w:tc>
        <w:tcPr>
          <w:tcW w:w="5417" w:type="dxa"/>
          <w:gridSpan w:val="3"/>
          <w:tcBorders>
            <w:top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73FFDB44" w14:textId="77777777" w:rsidR="006F5E8C" w:rsidRPr="00A3003C" w:rsidRDefault="00327C9E" w:rsidP="006F5E8C">
          <w:pPr>
            <w:ind w:left="44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0"/>
            </w:rPr>
            <w:t xml:space="preserve">&lt;PAINEL&gt; - </w:t>
          </w:r>
          <w:r w:rsidR="00926EAD" w:rsidRPr="00A3003C">
            <w:rPr>
              <w:rFonts w:ascii="Arial" w:hAnsi="Arial" w:cs="Arial"/>
              <w:b/>
              <w:sz w:val="20"/>
            </w:rPr>
            <w:t>RELATÓRIO DE TAF DO PAINEL</w:t>
          </w:r>
        </w:p>
      </w:tc>
      <w:tc>
        <w:tcPr>
          <w:tcW w:w="1997" w:type="dxa"/>
          <w:gridSpan w:val="5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  <w:vAlign w:val="center"/>
        </w:tcPr>
        <w:p w14:paraId="398BC06E" w14:textId="77777777" w:rsidR="006F5E8C" w:rsidRPr="00A3003C" w:rsidRDefault="00327C9E" w:rsidP="006F5E8C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  <w:lang w:val="pt-BR" w:eastAsia="pt-BR"/>
            </w:rPr>
          </w:pPr>
          <w:r>
            <w:rPr>
              <w:rFonts w:ascii="Arial" w:hAnsi="Arial" w:cs="Arial"/>
              <w:b/>
              <w:sz w:val="18"/>
              <w:szCs w:val="18"/>
              <w:lang w:val="pt-BR" w:eastAsia="pt-BR"/>
            </w:rPr>
            <w:t>INTERNO</w:t>
          </w:r>
        </w:p>
      </w:tc>
    </w:tr>
  </w:tbl>
  <w:p w14:paraId="6B472701" w14:textId="77777777" w:rsidR="00A313B3" w:rsidRPr="00A3003C" w:rsidRDefault="00A313B3" w:rsidP="00BF4388">
    <w:pPr>
      <w:pStyle w:val="Cabealho"/>
      <w:spacing w:line="20" w:lineRule="exact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0C10"/>
    <w:multiLevelType w:val="multilevel"/>
    <w:tmpl w:val="D74072C8"/>
    <w:lvl w:ilvl="0">
      <w:start w:val="1"/>
      <w:numFmt w:val="decimal"/>
      <w:lvlText w:val="%1"/>
      <w:lvlJc w:val="left"/>
      <w:pPr>
        <w:ind w:left="812" w:hanging="36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028"/>
        </w:tabs>
        <w:ind w:left="102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2"/>
        </w:tabs>
        <w:ind w:left="117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316"/>
        </w:tabs>
        <w:ind w:left="1316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1" w15:restartNumberingAfterBreak="0">
    <w:nsid w:val="18A11CDD"/>
    <w:multiLevelType w:val="multilevel"/>
    <w:tmpl w:val="1804B51A"/>
    <w:lvl w:ilvl="0">
      <w:start w:val="1"/>
      <w:numFmt w:val="decimal"/>
      <w:pStyle w:val="THTitulo1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THTitulo2"/>
      <w:lvlText w:val="%1.%2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pStyle w:val="THTitulo3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THTitulo4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4136A65"/>
    <w:multiLevelType w:val="multilevel"/>
    <w:tmpl w:val="327E764E"/>
    <w:lvl w:ilvl="0">
      <w:start w:val="1"/>
      <w:numFmt w:val="decimal"/>
      <w:lvlText w:val="%1"/>
      <w:lvlJc w:val="left"/>
      <w:pPr>
        <w:tabs>
          <w:tab w:val="num" w:pos="454"/>
        </w:tabs>
        <w:ind w:left="88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10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72"/>
        </w:tabs>
        <w:ind w:left="1172" w:hanging="720"/>
      </w:pPr>
      <w:rPr>
        <w:rFonts w:hint="default"/>
        <w:b/>
        <w:bCs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16"/>
        </w:tabs>
        <w:ind w:left="1316" w:hanging="864"/>
      </w:pPr>
      <w:rPr>
        <w:rFonts w:hint="default"/>
        <w:b/>
        <w:bCs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3" w15:restartNumberingAfterBreak="0">
    <w:nsid w:val="699C5353"/>
    <w:multiLevelType w:val="hybridMultilevel"/>
    <w:tmpl w:val="B0BCBB5E"/>
    <w:lvl w:ilvl="0" w:tplc="770ED0B6">
      <w:start w:val="1"/>
      <w:numFmt w:val="bullet"/>
      <w:pStyle w:val="THTxtDestaque2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832E2B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1E70A9C"/>
    <w:multiLevelType w:val="hybridMultilevel"/>
    <w:tmpl w:val="7A6E2AA8"/>
    <w:lvl w:ilvl="0" w:tplc="EC3EA3E8">
      <w:start w:val="1"/>
      <w:numFmt w:val="bullet"/>
      <w:pStyle w:val="THTxtDestaque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43042618">
    <w:abstractNumId w:val="4"/>
  </w:num>
  <w:num w:numId="2" w16cid:durableId="1655375617">
    <w:abstractNumId w:val="0"/>
  </w:num>
  <w:num w:numId="3" w16cid:durableId="109789541">
    <w:abstractNumId w:val="2"/>
  </w:num>
  <w:num w:numId="4" w16cid:durableId="747310259">
    <w:abstractNumId w:val="5"/>
  </w:num>
  <w:num w:numId="5" w16cid:durableId="1209956980">
    <w:abstractNumId w:val="3"/>
  </w:num>
  <w:num w:numId="6" w16cid:durableId="143539387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pt-BR" w:vendorID="1" w:dllVersion="513" w:checkStyle="1"/>
  <w:activeWritingStyle w:appName="MSWord" w:lang="es-ES_tradnl" w:vendorID="9" w:dllVersion="512" w:checkStyle="1"/>
  <w:activeWritingStyle w:appName="MSWord" w:lang="pt-PT" w:vendorID="1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rawingGridHorizontalSpacing w:val="80"/>
  <w:displayHorizontalDrawingGridEvery w:val="0"/>
  <w:displayVerticalDrawingGridEvery w:val="0"/>
  <w:noPunctuationKerning/>
  <w:characterSpacingControl w:val="doNotCompress"/>
  <w:hdrShapeDefaults>
    <o:shapedefaults v:ext="edit" spidmax="7054" style="mso-position-vertical-relative:lin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4A8E"/>
    <w:rsid w:val="000005D4"/>
    <w:rsid w:val="000015FB"/>
    <w:rsid w:val="00001E93"/>
    <w:rsid w:val="00002DF1"/>
    <w:rsid w:val="00002EF2"/>
    <w:rsid w:val="00003407"/>
    <w:rsid w:val="00003C37"/>
    <w:rsid w:val="0000421F"/>
    <w:rsid w:val="000051B8"/>
    <w:rsid w:val="000053D3"/>
    <w:rsid w:val="0000687C"/>
    <w:rsid w:val="000069E7"/>
    <w:rsid w:val="00006A4C"/>
    <w:rsid w:val="00006B7E"/>
    <w:rsid w:val="000070C5"/>
    <w:rsid w:val="00007AE0"/>
    <w:rsid w:val="00010565"/>
    <w:rsid w:val="00010646"/>
    <w:rsid w:val="00010DC7"/>
    <w:rsid w:val="00010F89"/>
    <w:rsid w:val="00010FB9"/>
    <w:rsid w:val="000110FC"/>
    <w:rsid w:val="0001164D"/>
    <w:rsid w:val="00011D7E"/>
    <w:rsid w:val="000128F0"/>
    <w:rsid w:val="0001363E"/>
    <w:rsid w:val="00013AC3"/>
    <w:rsid w:val="0001474C"/>
    <w:rsid w:val="0001476B"/>
    <w:rsid w:val="00014903"/>
    <w:rsid w:val="00015B17"/>
    <w:rsid w:val="00015C70"/>
    <w:rsid w:val="00016201"/>
    <w:rsid w:val="00016233"/>
    <w:rsid w:val="0001638C"/>
    <w:rsid w:val="00016429"/>
    <w:rsid w:val="00016F50"/>
    <w:rsid w:val="00017C96"/>
    <w:rsid w:val="0002026A"/>
    <w:rsid w:val="00020319"/>
    <w:rsid w:val="00020595"/>
    <w:rsid w:val="00021FF3"/>
    <w:rsid w:val="00022329"/>
    <w:rsid w:val="00022814"/>
    <w:rsid w:val="00023EA7"/>
    <w:rsid w:val="00023FA0"/>
    <w:rsid w:val="000240B3"/>
    <w:rsid w:val="000243BB"/>
    <w:rsid w:val="000255E0"/>
    <w:rsid w:val="000262E9"/>
    <w:rsid w:val="00026371"/>
    <w:rsid w:val="000266F3"/>
    <w:rsid w:val="00026AC3"/>
    <w:rsid w:val="00026EC4"/>
    <w:rsid w:val="000271BA"/>
    <w:rsid w:val="00027D25"/>
    <w:rsid w:val="00030DA3"/>
    <w:rsid w:val="00031996"/>
    <w:rsid w:val="00032128"/>
    <w:rsid w:val="000326F5"/>
    <w:rsid w:val="00032871"/>
    <w:rsid w:val="00032F10"/>
    <w:rsid w:val="00033139"/>
    <w:rsid w:val="00034104"/>
    <w:rsid w:val="00034C42"/>
    <w:rsid w:val="000352D3"/>
    <w:rsid w:val="000365B7"/>
    <w:rsid w:val="00036A3F"/>
    <w:rsid w:val="000373F1"/>
    <w:rsid w:val="00037AAE"/>
    <w:rsid w:val="00037F72"/>
    <w:rsid w:val="00040F7D"/>
    <w:rsid w:val="000418F0"/>
    <w:rsid w:val="00041DC5"/>
    <w:rsid w:val="0004234E"/>
    <w:rsid w:val="0004275E"/>
    <w:rsid w:val="00042C31"/>
    <w:rsid w:val="00042CD8"/>
    <w:rsid w:val="000433A1"/>
    <w:rsid w:val="00043791"/>
    <w:rsid w:val="00043A8F"/>
    <w:rsid w:val="00043F1E"/>
    <w:rsid w:val="00044DCF"/>
    <w:rsid w:val="00044FE8"/>
    <w:rsid w:val="00045105"/>
    <w:rsid w:val="000456B9"/>
    <w:rsid w:val="00046582"/>
    <w:rsid w:val="00046FE2"/>
    <w:rsid w:val="000471EF"/>
    <w:rsid w:val="00047A6C"/>
    <w:rsid w:val="00047D1E"/>
    <w:rsid w:val="00050323"/>
    <w:rsid w:val="0005045E"/>
    <w:rsid w:val="00050540"/>
    <w:rsid w:val="000509A0"/>
    <w:rsid w:val="00050A35"/>
    <w:rsid w:val="00050A79"/>
    <w:rsid w:val="00050D8C"/>
    <w:rsid w:val="00051CB6"/>
    <w:rsid w:val="0005273E"/>
    <w:rsid w:val="000545A2"/>
    <w:rsid w:val="00055118"/>
    <w:rsid w:val="00055A44"/>
    <w:rsid w:val="00055B1C"/>
    <w:rsid w:val="00055BBE"/>
    <w:rsid w:val="00056CB8"/>
    <w:rsid w:val="00057A08"/>
    <w:rsid w:val="00060293"/>
    <w:rsid w:val="00060DB8"/>
    <w:rsid w:val="00060DF3"/>
    <w:rsid w:val="00062052"/>
    <w:rsid w:val="0006348B"/>
    <w:rsid w:val="0006383F"/>
    <w:rsid w:val="00063CA3"/>
    <w:rsid w:val="00064453"/>
    <w:rsid w:val="00064576"/>
    <w:rsid w:val="00064B6F"/>
    <w:rsid w:val="00064CF3"/>
    <w:rsid w:val="000652AC"/>
    <w:rsid w:val="0006549A"/>
    <w:rsid w:val="0006561C"/>
    <w:rsid w:val="00066497"/>
    <w:rsid w:val="0006763A"/>
    <w:rsid w:val="0007076A"/>
    <w:rsid w:val="0007086E"/>
    <w:rsid w:val="0007136E"/>
    <w:rsid w:val="00071D4A"/>
    <w:rsid w:val="00072157"/>
    <w:rsid w:val="00072680"/>
    <w:rsid w:val="00072769"/>
    <w:rsid w:val="00072FDA"/>
    <w:rsid w:val="0007585D"/>
    <w:rsid w:val="00076063"/>
    <w:rsid w:val="000760DF"/>
    <w:rsid w:val="00076757"/>
    <w:rsid w:val="00076761"/>
    <w:rsid w:val="00076AFD"/>
    <w:rsid w:val="00076C02"/>
    <w:rsid w:val="00076FAE"/>
    <w:rsid w:val="000813A8"/>
    <w:rsid w:val="00081695"/>
    <w:rsid w:val="000818E0"/>
    <w:rsid w:val="00081DDE"/>
    <w:rsid w:val="000821CE"/>
    <w:rsid w:val="00082FB9"/>
    <w:rsid w:val="00083244"/>
    <w:rsid w:val="000843C5"/>
    <w:rsid w:val="000858DF"/>
    <w:rsid w:val="00085901"/>
    <w:rsid w:val="0008689C"/>
    <w:rsid w:val="00086A3D"/>
    <w:rsid w:val="00086A8C"/>
    <w:rsid w:val="000913EB"/>
    <w:rsid w:val="000917D7"/>
    <w:rsid w:val="00091D7D"/>
    <w:rsid w:val="000929B1"/>
    <w:rsid w:val="000929D0"/>
    <w:rsid w:val="00092A0D"/>
    <w:rsid w:val="00093526"/>
    <w:rsid w:val="00094520"/>
    <w:rsid w:val="00094BC0"/>
    <w:rsid w:val="000952BB"/>
    <w:rsid w:val="0009547F"/>
    <w:rsid w:val="00095601"/>
    <w:rsid w:val="00095C39"/>
    <w:rsid w:val="0009664F"/>
    <w:rsid w:val="00096806"/>
    <w:rsid w:val="00096BCF"/>
    <w:rsid w:val="0009758B"/>
    <w:rsid w:val="000975F3"/>
    <w:rsid w:val="00097C13"/>
    <w:rsid w:val="000A0C89"/>
    <w:rsid w:val="000A0D4C"/>
    <w:rsid w:val="000A10EE"/>
    <w:rsid w:val="000A1C61"/>
    <w:rsid w:val="000A2349"/>
    <w:rsid w:val="000A2F2C"/>
    <w:rsid w:val="000A382D"/>
    <w:rsid w:val="000A39E1"/>
    <w:rsid w:val="000A3A45"/>
    <w:rsid w:val="000A4351"/>
    <w:rsid w:val="000A535B"/>
    <w:rsid w:val="000A5DA3"/>
    <w:rsid w:val="000A6089"/>
    <w:rsid w:val="000A64F5"/>
    <w:rsid w:val="000A6AD3"/>
    <w:rsid w:val="000A7028"/>
    <w:rsid w:val="000A73B3"/>
    <w:rsid w:val="000A7998"/>
    <w:rsid w:val="000B0274"/>
    <w:rsid w:val="000B03DA"/>
    <w:rsid w:val="000B08F7"/>
    <w:rsid w:val="000B0B08"/>
    <w:rsid w:val="000B1213"/>
    <w:rsid w:val="000B29EF"/>
    <w:rsid w:val="000B46CE"/>
    <w:rsid w:val="000B5FB0"/>
    <w:rsid w:val="000B6166"/>
    <w:rsid w:val="000B62FE"/>
    <w:rsid w:val="000B6CD6"/>
    <w:rsid w:val="000B6EDA"/>
    <w:rsid w:val="000B7107"/>
    <w:rsid w:val="000B7491"/>
    <w:rsid w:val="000B77F2"/>
    <w:rsid w:val="000C0960"/>
    <w:rsid w:val="000C1255"/>
    <w:rsid w:val="000C1617"/>
    <w:rsid w:val="000C24DF"/>
    <w:rsid w:val="000C2966"/>
    <w:rsid w:val="000C32B8"/>
    <w:rsid w:val="000C394D"/>
    <w:rsid w:val="000C3F5F"/>
    <w:rsid w:val="000C44B4"/>
    <w:rsid w:val="000C5AF7"/>
    <w:rsid w:val="000C5B11"/>
    <w:rsid w:val="000C5DFE"/>
    <w:rsid w:val="000C6D92"/>
    <w:rsid w:val="000C7433"/>
    <w:rsid w:val="000C77F0"/>
    <w:rsid w:val="000C7FB7"/>
    <w:rsid w:val="000D0D7E"/>
    <w:rsid w:val="000D0D97"/>
    <w:rsid w:val="000D0E61"/>
    <w:rsid w:val="000D145E"/>
    <w:rsid w:val="000D228D"/>
    <w:rsid w:val="000D2D2B"/>
    <w:rsid w:val="000D3870"/>
    <w:rsid w:val="000D58AF"/>
    <w:rsid w:val="000D5DAB"/>
    <w:rsid w:val="000D5F71"/>
    <w:rsid w:val="000D6584"/>
    <w:rsid w:val="000E0B56"/>
    <w:rsid w:val="000E1711"/>
    <w:rsid w:val="000E24CB"/>
    <w:rsid w:val="000E4CF2"/>
    <w:rsid w:val="000E565F"/>
    <w:rsid w:val="000E614B"/>
    <w:rsid w:val="000E62BE"/>
    <w:rsid w:val="000E6497"/>
    <w:rsid w:val="000E7166"/>
    <w:rsid w:val="000E72E1"/>
    <w:rsid w:val="000E7BA6"/>
    <w:rsid w:val="000E7D64"/>
    <w:rsid w:val="000F03E5"/>
    <w:rsid w:val="000F062D"/>
    <w:rsid w:val="000F0CB1"/>
    <w:rsid w:val="000F124C"/>
    <w:rsid w:val="000F3EAF"/>
    <w:rsid w:val="000F42C1"/>
    <w:rsid w:val="000F4657"/>
    <w:rsid w:val="000F7705"/>
    <w:rsid w:val="000F7837"/>
    <w:rsid w:val="00101396"/>
    <w:rsid w:val="00101DCB"/>
    <w:rsid w:val="00102106"/>
    <w:rsid w:val="00102166"/>
    <w:rsid w:val="001025BD"/>
    <w:rsid w:val="001026FE"/>
    <w:rsid w:val="00102C22"/>
    <w:rsid w:val="00105D95"/>
    <w:rsid w:val="00106927"/>
    <w:rsid w:val="001073DB"/>
    <w:rsid w:val="0010792D"/>
    <w:rsid w:val="001116DD"/>
    <w:rsid w:val="00111904"/>
    <w:rsid w:val="001130C6"/>
    <w:rsid w:val="0011403B"/>
    <w:rsid w:val="001141C7"/>
    <w:rsid w:val="001148FB"/>
    <w:rsid w:val="00114B5D"/>
    <w:rsid w:val="0011677A"/>
    <w:rsid w:val="00116A4C"/>
    <w:rsid w:val="001178DD"/>
    <w:rsid w:val="00117D00"/>
    <w:rsid w:val="001204B9"/>
    <w:rsid w:val="001204D8"/>
    <w:rsid w:val="00120572"/>
    <w:rsid w:val="00121CE6"/>
    <w:rsid w:val="00121E75"/>
    <w:rsid w:val="001225B1"/>
    <w:rsid w:val="001230C4"/>
    <w:rsid w:val="00124A6D"/>
    <w:rsid w:val="00125F84"/>
    <w:rsid w:val="00125FF0"/>
    <w:rsid w:val="00126756"/>
    <w:rsid w:val="0012766F"/>
    <w:rsid w:val="00127DF8"/>
    <w:rsid w:val="00127F58"/>
    <w:rsid w:val="00130115"/>
    <w:rsid w:val="0013054A"/>
    <w:rsid w:val="00131D4D"/>
    <w:rsid w:val="0013279A"/>
    <w:rsid w:val="00132FED"/>
    <w:rsid w:val="00133353"/>
    <w:rsid w:val="00133382"/>
    <w:rsid w:val="001343B8"/>
    <w:rsid w:val="001346A5"/>
    <w:rsid w:val="00134BF2"/>
    <w:rsid w:val="00134F8A"/>
    <w:rsid w:val="001359A4"/>
    <w:rsid w:val="001359AE"/>
    <w:rsid w:val="00135A69"/>
    <w:rsid w:val="00135C27"/>
    <w:rsid w:val="001369DF"/>
    <w:rsid w:val="00137469"/>
    <w:rsid w:val="00137B51"/>
    <w:rsid w:val="00140721"/>
    <w:rsid w:val="00140748"/>
    <w:rsid w:val="001408E6"/>
    <w:rsid w:val="0014277D"/>
    <w:rsid w:val="001430F6"/>
    <w:rsid w:val="001441EB"/>
    <w:rsid w:val="001444D6"/>
    <w:rsid w:val="00146CE5"/>
    <w:rsid w:val="001477BC"/>
    <w:rsid w:val="00147A81"/>
    <w:rsid w:val="0015096D"/>
    <w:rsid w:val="001510C1"/>
    <w:rsid w:val="0015151D"/>
    <w:rsid w:val="00152CCC"/>
    <w:rsid w:val="00152D5F"/>
    <w:rsid w:val="00153E50"/>
    <w:rsid w:val="00154555"/>
    <w:rsid w:val="00154677"/>
    <w:rsid w:val="00154E16"/>
    <w:rsid w:val="00154FAC"/>
    <w:rsid w:val="0015567A"/>
    <w:rsid w:val="00156390"/>
    <w:rsid w:val="00156805"/>
    <w:rsid w:val="00157371"/>
    <w:rsid w:val="001577DF"/>
    <w:rsid w:val="00160214"/>
    <w:rsid w:val="001608EC"/>
    <w:rsid w:val="001616B4"/>
    <w:rsid w:val="00161A28"/>
    <w:rsid w:val="00161BA9"/>
    <w:rsid w:val="001625F4"/>
    <w:rsid w:val="00162835"/>
    <w:rsid w:val="00163DCE"/>
    <w:rsid w:val="00163DF4"/>
    <w:rsid w:val="0016455F"/>
    <w:rsid w:val="00164C19"/>
    <w:rsid w:val="00164CB4"/>
    <w:rsid w:val="00165BB6"/>
    <w:rsid w:val="00166141"/>
    <w:rsid w:val="0016702D"/>
    <w:rsid w:val="00167469"/>
    <w:rsid w:val="001676A8"/>
    <w:rsid w:val="00167980"/>
    <w:rsid w:val="00167A7B"/>
    <w:rsid w:val="001700AB"/>
    <w:rsid w:val="001700CC"/>
    <w:rsid w:val="00170631"/>
    <w:rsid w:val="00170DF7"/>
    <w:rsid w:val="00171881"/>
    <w:rsid w:val="001724AD"/>
    <w:rsid w:val="00174A2B"/>
    <w:rsid w:val="001759F7"/>
    <w:rsid w:val="00175C9A"/>
    <w:rsid w:val="001761B8"/>
    <w:rsid w:val="00177886"/>
    <w:rsid w:val="00177E5E"/>
    <w:rsid w:val="00180B9F"/>
    <w:rsid w:val="001810AA"/>
    <w:rsid w:val="00181722"/>
    <w:rsid w:val="00181ADE"/>
    <w:rsid w:val="00182F84"/>
    <w:rsid w:val="001831D5"/>
    <w:rsid w:val="0018331B"/>
    <w:rsid w:val="00183AB2"/>
    <w:rsid w:val="00185328"/>
    <w:rsid w:val="00186291"/>
    <w:rsid w:val="00186629"/>
    <w:rsid w:val="00186C84"/>
    <w:rsid w:val="00190751"/>
    <w:rsid w:val="001910AD"/>
    <w:rsid w:val="00193018"/>
    <w:rsid w:val="001930D5"/>
    <w:rsid w:val="00194D51"/>
    <w:rsid w:val="00195987"/>
    <w:rsid w:val="00195DFA"/>
    <w:rsid w:val="00196542"/>
    <w:rsid w:val="00196938"/>
    <w:rsid w:val="00196BE3"/>
    <w:rsid w:val="00196CF7"/>
    <w:rsid w:val="001A3580"/>
    <w:rsid w:val="001A3FE2"/>
    <w:rsid w:val="001A5874"/>
    <w:rsid w:val="001A6272"/>
    <w:rsid w:val="001B06AE"/>
    <w:rsid w:val="001B0805"/>
    <w:rsid w:val="001B1029"/>
    <w:rsid w:val="001B13EF"/>
    <w:rsid w:val="001B6905"/>
    <w:rsid w:val="001B7C86"/>
    <w:rsid w:val="001C239F"/>
    <w:rsid w:val="001C27CA"/>
    <w:rsid w:val="001C2C77"/>
    <w:rsid w:val="001C39C8"/>
    <w:rsid w:val="001C3C6E"/>
    <w:rsid w:val="001C42CE"/>
    <w:rsid w:val="001C4375"/>
    <w:rsid w:val="001C5B2A"/>
    <w:rsid w:val="001C65A2"/>
    <w:rsid w:val="001C6EF4"/>
    <w:rsid w:val="001D02BA"/>
    <w:rsid w:val="001D0801"/>
    <w:rsid w:val="001D107B"/>
    <w:rsid w:val="001D1A69"/>
    <w:rsid w:val="001D1B50"/>
    <w:rsid w:val="001D215A"/>
    <w:rsid w:val="001D2DA8"/>
    <w:rsid w:val="001D3231"/>
    <w:rsid w:val="001D3691"/>
    <w:rsid w:val="001D3D5C"/>
    <w:rsid w:val="001D4020"/>
    <w:rsid w:val="001D4456"/>
    <w:rsid w:val="001D494B"/>
    <w:rsid w:val="001D6A69"/>
    <w:rsid w:val="001D7E05"/>
    <w:rsid w:val="001D7FF5"/>
    <w:rsid w:val="001E016C"/>
    <w:rsid w:val="001E039F"/>
    <w:rsid w:val="001E0953"/>
    <w:rsid w:val="001E0C3D"/>
    <w:rsid w:val="001E1426"/>
    <w:rsid w:val="001E1CCA"/>
    <w:rsid w:val="001E334E"/>
    <w:rsid w:val="001E392D"/>
    <w:rsid w:val="001E43B1"/>
    <w:rsid w:val="001E4784"/>
    <w:rsid w:val="001E647C"/>
    <w:rsid w:val="001E7335"/>
    <w:rsid w:val="001F0643"/>
    <w:rsid w:val="001F15EA"/>
    <w:rsid w:val="001F3102"/>
    <w:rsid w:val="001F37FC"/>
    <w:rsid w:val="001F50DE"/>
    <w:rsid w:val="001F563A"/>
    <w:rsid w:val="001F7F02"/>
    <w:rsid w:val="0020118C"/>
    <w:rsid w:val="00202627"/>
    <w:rsid w:val="00202D4E"/>
    <w:rsid w:val="00203252"/>
    <w:rsid w:val="0020372C"/>
    <w:rsid w:val="00203D6A"/>
    <w:rsid w:val="00203E10"/>
    <w:rsid w:val="00205FAF"/>
    <w:rsid w:val="00206A29"/>
    <w:rsid w:val="00206A8E"/>
    <w:rsid w:val="00206FB2"/>
    <w:rsid w:val="00206FB9"/>
    <w:rsid w:val="002070A0"/>
    <w:rsid w:val="00207AE1"/>
    <w:rsid w:val="00207AFF"/>
    <w:rsid w:val="00207E95"/>
    <w:rsid w:val="002101F3"/>
    <w:rsid w:val="00210BB3"/>
    <w:rsid w:val="00210F65"/>
    <w:rsid w:val="002121AC"/>
    <w:rsid w:val="00212A85"/>
    <w:rsid w:val="00212AA2"/>
    <w:rsid w:val="00212DE1"/>
    <w:rsid w:val="00212E6C"/>
    <w:rsid w:val="00212FA4"/>
    <w:rsid w:val="0021315A"/>
    <w:rsid w:val="002132F6"/>
    <w:rsid w:val="00213473"/>
    <w:rsid w:val="00213973"/>
    <w:rsid w:val="00213E2D"/>
    <w:rsid w:val="00214052"/>
    <w:rsid w:val="002146C8"/>
    <w:rsid w:val="00214D4F"/>
    <w:rsid w:val="00216FDE"/>
    <w:rsid w:val="002176A7"/>
    <w:rsid w:val="0021778D"/>
    <w:rsid w:val="00217CAA"/>
    <w:rsid w:val="002203C9"/>
    <w:rsid w:val="002206C3"/>
    <w:rsid w:val="00220BA2"/>
    <w:rsid w:val="0022337F"/>
    <w:rsid w:val="00223767"/>
    <w:rsid w:val="00224EA6"/>
    <w:rsid w:val="00225000"/>
    <w:rsid w:val="00226128"/>
    <w:rsid w:val="0022702F"/>
    <w:rsid w:val="0022734C"/>
    <w:rsid w:val="00227546"/>
    <w:rsid w:val="002279BD"/>
    <w:rsid w:val="00227AC6"/>
    <w:rsid w:val="00230EC1"/>
    <w:rsid w:val="00230F3D"/>
    <w:rsid w:val="00231215"/>
    <w:rsid w:val="002314B1"/>
    <w:rsid w:val="00231A07"/>
    <w:rsid w:val="00231AA2"/>
    <w:rsid w:val="002323F0"/>
    <w:rsid w:val="002326B3"/>
    <w:rsid w:val="00232C81"/>
    <w:rsid w:val="00234215"/>
    <w:rsid w:val="002343E2"/>
    <w:rsid w:val="00234439"/>
    <w:rsid w:val="002348A9"/>
    <w:rsid w:val="00235A56"/>
    <w:rsid w:val="00235B81"/>
    <w:rsid w:val="0023606E"/>
    <w:rsid w:val="00236222"/>
    <w:rsid w:val="0024091D"/>
    <w:rsid w:val="00240DCB"/>
    <w:rsid w:val="002418FE"/>
    <w:rsid w:val="0024263E"/>
    <w:rsid w:val="002432CA"/>
    <w:rsid w:val="00243D79"/>
    <w:rsid w:val="00244BAE"/>
    <w:rsid w:val="00245F7B"/>
    <w:rsid w:val="0024667C"/>
    <w:rsid w:val="00247B30"/>
    <w:rsid w:val="00247F1A"/>
    <w:rsid w:val="0025044F"/>
    <w:rsid w:val="002504E3"/>
    <w:rsid w:val="00250719"/>
    <w:rsid w:val="0025211A"/>
    <w:rsid w:val="00252704"/>
    <w:rsid w:val="00252ECC"/>
    <w:rsid w:val="00253113"/>
    <w:rsid w:val="00253C46"/>
    <w:rsid w:val="00253CA8"/>
    <w:rsid w:val="00254321"/>
    <w:rsid w:val="0025484A"/>
    <w:rsid w:val="00254DF3"/>
    <w:rsid w:val="002557A1"/>
    <w:rsid w:val="002566E5"/>
    <w:rsid w:val="00256F14"/>
    <w:rsid w:val="0025728D"/>
    <w:rsid w:val="00257793"/>
    <w:rsid w:val="002578DD"/>
    <w:rsid w:val="0026017C"/>
    <w:rsid w:val="00260A69"/>
    <w:rsid w:val="00260B80"/>
    <w:rsid w:val="00262189"/>
    <w:rsid w:val="002627B4"/>
    <w:rsid w:val="00262978"/>
    <w:rsid w:val="00262A07"/>
    <w:rsid w:val="00263D64"/>
    <w:rsid w:val="00264549"/>
    <w:rsid w:val="002650A3"/>
    <w:rsid w:val="00265463"/>
    <w:rsid w:val="00265482"/>
    <w:rsid w:val="00265BD7"/>
    <w:rsid w:val="00266139"/>
    <w:rsid w:val="00270479"/>
    <w:rsid w:val="0027054C"/>
    <w:rsid w:val="002705AC"/>
    <w:rsid w:val="00271217"/>
    <w:rsid w:val="00271DBB"/>
    <w:rsid w:val="002722BA"/>
    <w:rsid w:val="00272511"/>
    <w:rsid w:val="00272770"/>
    <w:rsid w:val="00272D35"/>
    <w:rsid w:val="00272DF2"/>
    <w:rsid w:val="002736A1"/>
    <w:rsid w:val="00273C78"/>
    <w:rsid w:val="00273D9E"/>
    <w:rsid w:val="0027439C"/>
    <w:rsid w:val="0027495A"/>
    <w:rsid w:val="00274B88"/>
    <w:rsid w:val="00277B39"/>
    <w:rsid w:val="00280BB0"/>
    <w:rsid w:val="00280FEB"/>
    <w:rsid w:val="00281580"/>
    <w:rsid w:val="00281693"/>
    <w:rsid w:val="002829E4"/>
    <w:rsid w:val="0028342E"/>
    <w:rsid w:val="00283BB3"/>
    <w:rsid w:val="00284BDB"/>
    <w:rsid w:val="00285C11"/>
    <w:rsid w:val="00286B0F"/>
    <w:rsid w:val="00287297"/>
    <w:rsid w:val="00287A37"/>
    <w:rsid w:val="002900FD"/>
    <w:rsid w:val="00290F95"/>
    <w:rsid w:val="00291593"/>
    <w:rsid w:val="002919BE"/>
    <w:rsid w:val="00291A62"/>
    <w:rsid w:val="0029356D"/>
    <w:rsid w:val="00294A13"/>
    <w:rsid w:val="00295461"/>
    <w:rsid w:val="002954D8"/>
    <w:rsid w:val="0029593B"/>
    <w:rsid w:val="00295F11"/>
    <w:rsid w:val="0029621D"/>
    <w:rsid w:val="0029694E"/>
    <w:rsid w:val="00296C37"/>
    <w:rsid w:val="002976C1"/>
    <w:rsid w:val="002A0345"/>
    <w:rsid w:val="002A04BB"/>
    <w:rsid w:val="002A0EAB"/>
    <w:rsid w:val="002A2B17"/>
    <w:rsid w:val="002A2B47"/>
    <w:rsid w:val="002A36B3"/>
    <w:rsid w:val="002A3C01"/>
    <w:rsid w:val="002A4325"/>
    <w:rsid w:val="002A582A"/>
    <w:rsid w:val="002A5BA6"/>
    <w:rsid w:val="002A5D3A"/>
    <w:rsid w:val="002A6282"/>
    <w:rsid w:val="002A64D2"/>
    <w:rsid w:val="002A6507"/>
    <w:rsid w:val="002A6709"/>
    <w:rsid w:val="002A76B1"/>
    <w:rsid w:val="002A7758"/>
    <w:rsid w:val="002B192F"/>
    <w:rsid w:val="002B1B1C"/>
    <w:rsid w:val="002B1D24"/>
    <w:rsid w:val="002B3438"/>
    <w:rsid w:val="002B3B4B"/>
    <w:rsid w:val="002B3F55"/>
    <w:rsid w:val="002B3FA4"/>
    <w:rsid w:val="002B4433"/>
    <w:rsid w:val="002B6559"/>
    <w:rsid w:val="002C0722"/>
    <w:rsid w:val="002C1689"/>
    <w:rsid w:val="002C28C6"/>
    <w:rsid w:val="002C3370"/>
    <w:rsid w:val="002C397F"/>
    <w:rsid w:val="002C3CE1"/>
    <w:rsid w:val="002C42C1"/>
    <w:rsid w:val="002C49E1"/>
    <w:rsid w:val="002C4A9B"/>
    <w:rsid w:val="002C52CC"/>
    <w:rsid w:val="002C53B2"/>
    <w:rsid w:val="002C57E4"/>
    <w:rsid w:val="002C5ECB"/>
    <w:rsid w:val="002C6AD5"/>
    <w:rsid w:val="002C7805"/>
    <w:rsid w:val="002C7A71"/>
    <w:rsid w:val="002D05A3"/>
    <w:rsid w:val="002D1FC7"/>
    <w:rsid w:val="002D27F5"/>
    <w:rsid w:val="002D2B24"/>
    <w:rsid w:val="002D2E7F"/>
    <w:rsid w:val="002D45F1"/>
    <w:rsid w:val="002D483F"/>
    <w:rsid w:val="002D50C3"/>
    <w:rsid w:val="002D5C0E"/>
    <w:rsid w:val="002D5D1B"/>
    <w:rsid w:val="002D6148"/>
    <w:rsid w:val="002D65C1"/>
    <w:rsid w:val="002D662E"/>
    <w:rsid w:val="002D744F"/>
    <w:rsid w:val="002D7B9A"/>
    <w:rsid w:val="002E1645"/>
    <w:rsid w:val="002E1E0E"/>
    <w:rsid w:val="002E1E8B"/>
    <w:rsid w:val="002E243F"/>
    <w:rsid w:val="002E2562"/>
    <w:rsid w:val="002E25A8"/>
    <w:rsid w:val="002E2AD9"/>
    <w:rsid w:val="002E3853"/>
    <w:rsid w:val="002E3C45"/>
    <w:rsid w:val="002E427D"/>
    <w:rsid w:val="002E4A9C"/>
    <w:rsid w:val="002E4E65"/>
    <w:rsid w:val="002E5420"/>
    <w:rsid w:val="002E56EF"/>
    <w:rsid w:val="002E5D50"/>
    <w:rsid w:val="002E5FD0"/>
    <w:rsid w:val="002E64C0"/>
    <w:rsid w:val="002E6B30"/>
    <w:rsid w:val="002E6C48"/>
    <w:rsid w:val="002E793F"/>
    <w:rsid w:val="002E79A8"/>
    <w:rsid w:val="002E7A03"/>
    <w:rsid w:val="002F07BD"/>
    <w:rsid w:val="002F10E5"/>
    <w:rsid w:val="002F1314"/>
    <w:rsid w:val="002F2279"/>
    <w:rsid w:val="002F2B8F"/>
    <w:rsid w:val="002F33EE"/>
    <w:rsid w:val="002F445F"/>
    <w:rsid w:val="002F5045"/>
    <w:rsid w:val="002F63D2"/>
    <w:rsid w:val="002F6FD3"/>
    <w:rsid w:val="002F7047"/>
    <w:rsid w:val="0030188A"/>
    <w:rsid w:val="0030239C"/>
    <w:rsid w:val="00302559"/>
    <w:rsid w:val="003028D5"/>
    <w:rsid w:val="00302C32"/>
    <w:rsid w:val="003030EB"/>
    <w:rsid w:val="00303E03"/>
    <w:rsid w:val="00304109"/>
    <w:rsid w:val="00304804"/>
    <w:rsid w:val="00304984"/>
    <w:rsid w:val="00304D00"/>
    <w:rsid w:val="0030569D"/>
    <w:rsid w:val="00305722"/>
    <w:rsid w:val="003063D7"/>
    <w:rsid w:val="00307B99"/>
    <w:rsid w:val="00307D21"/>
    <w:rsid w:val="0031019E"/>
    <w:rsid w:val="003110B9"/>
    <w:rsid w:val="0031185D"/>
    <w:rsid w:val="00312254"/>
    <w:rsid w:val="003130A0"/>
    <w:rsid w:val="00313167"/>
    <w:rsid w:val="00314211"/>
    <w:rsid w:val="00314F43"/>
    <w:rsid w:val="00315640"/>
    <w:rsid w:val="0031691C"/>
    <w:rsid w:val="00317049"/>
    <w:rsid w:val="003173CB"/>
    <w:rsid w:val="003174AC"/>
    <w:rsid w:val="00317703"/>
    <w:rsid w:val="00317CDD"/>
    <w:rsid w:val="00317D58"/>
    <w:rsid w:val="00317E84"/>
    <w:rsid w:val="00317FAC"/>
    <w:rsid w:val="003210BD"/>
    <w:rsid w:val="003211B6"/>
    <w:rsid w:val="00322360"/>
    <w:rsid w:val="00322DB1"/>
    <w:rsid w:val="003230F7"/>
    <w:rsid w:val="00323D14"/>
    <w:rsid w:val="0032446B"/>
    <w:rsid w:val="00324CC2"/>
    <w:rsid w:val="00324DA6"/>
    <w:rsid w:val="00326A4B"/>
    <w:rsid w:val="00326C76"/>
    <w:rsid w:val="00326D4E"/>
    <w:rsid w:val="003275D4"/>
    <w:rsid w:val="003278BA"/>
    <w:rsid w:val="00327C9E"/>
    <w:rsid w:val="00330CD2"/>
    <w:rsid w:val="003317E2"/>
    <w:rsid w:val="00332490"/>
    <w:rsid w:val="003327DE"/>
    <w:rsid w:val="003332DA"/>
    <w:rsid w:val="0033346A"/>
    <w:rsid w:val="00333740"/>
    <w:rsid w:val="0033454D"/>
    <w:rsid w:val="00334A12"/>
    <w:rsid w:val="00336BDA"/>
    <w:rsid w:val="003403E8"/>
    <w:rsid w:val="00340850"/>
    <w:rsid w:val="00340A8A"/>
    <w:rsid w:val="00340D1D"/>
    <w:rsid w:val="003410C2"/>
    <w:rsid w:val="0034153A"/>
    <w:rsid w:val="00341F91"/>
    <w:rsid w:val="00342A67"/>
    <w:rsid w:val="00342C19"/>
    <w:rsid w:val="003431BE"/>
    <w:rsid w:val="003431D9"/>
    <w:rsid w:val="003434A8"/>
    <w:rsid w:val="003445A3"/>
    <w:rsid w:val="00345172"/>
    <w:rsid w:val="003456DB"/>
    <w:rsid w:val="00346702"/>
    <w:rsid w:val="003469EB"/>
    <w:rsid w:val="00346AD5"/>
    <w:rsid w:val="00347DA5"/>
    <w:rsid w:val="00347EF4"/>
    <w:rsid w:val="0035069E"/>
    <w:rsid w:val="003519DF"/>
    <w:rsid w:val="00352096"/>
    <w:rsid w:val="00352B99"/>
    <w:rsid w:val="00352CE3"/>
    <w:rsid w:val="00353E2E"/>
    <w:rsid w:val="00353FC4"/>
    <w:rsid w:val="003544E4"/>
    <w:rsid w:val="00354C7F"/>
    <w:rsid w:val="00355967"/>
    <w:rsid w:val="003562B9"/>
    <w:rsid w:val="00356609"/>
    <w:rsid w:val="003570C6"/>
    <w:rsid w:val="00357EED"/>
    <w:rsid w:val="003614E5"/>
    <w:rsid w:val="003620EC"/>
    <w:rsid w:val="003628C9"/>
    <w:rsid w:val="00362CED"/>
    <w:rsid w:val="00363467"/>
    <w:rsid w:val="003634FB"/>
    <w:rsid w:val="0036379F"/>
    <w:rsid w:val="003652E3"/>
    <w:rsid w:val="003655BE"/>
    <w:rsid w:val="0036610C"/>
    <w:rsid w:val="00366CCC"/>
    <w:rsid w:val="00367A8A"/>
    <w:rsid w:val="00367D4C"/>
    <w:rsid w:val="00370B96"/>
    <w:rsid w:val="00372110"/>
    <w:rsid w:val="00372729"/>
    <w:rsid w:val="00372F48"/>
    <w:rsid w:val="003731EE"/>
    <w:rsid w:val="0037333A"/>
    <w:rsid w:val="0037337F"/>
    <w:rsid w:val="00373436"/>
    <w:rsid w:val="00373812"/>
    <w:rsid w:val="003739A7"/>
    <w:rsid w:val="00373FD6"/>
    <w:rsid w:val="003748E8"/>
    <w:rsid w:val="003753A6"/>
    <w:rsid w:val="00375BD2"/>
    <w:rsid w:val="00375D75"/>
    <w:rsid w:val="0037617B"/>
    <w:rsid w:val="003763ED"/>
    <w:rsid w:val="00376E70"/>
    <w:rsid w:val="003779B8"/>
    <w:rsid w:val="003779BD"/>
    <w:rsid w:val="003803A3"/>
    <w:rsid w:val="0038040F"/>
    <w:rsid w:val="00380A4D"/>
    <w:rsid w:val="00380DD3"/>
    <w:rsid w:val="003810D3"/>
    <w:rsid w:val="0038167E"/>
    <w:rsid w:val="00381FAB"/>
    <w:rsid w:val="003821A5"/>
    <w:rsid w:val="00382389"/>
    <w:rsid w:val="00382531"/>
    <w:rsid w:val="00382EC1"/>
    <w:rsid w:val="003830C9"/>
    <w:rsid w:val="00383874"/>
    <w:rsid w:val="003839AA"/>
    <w:rsid w:val="0038439D"/>
    <w:rsid w:val="00384583"/>
    <w:rsid w:val="003849F3"/>
    <w:rsid w:val="00385BC6"/>
    <w:rsid w:val="0038669A"/>
    <w:rsid w:val="00386B83"/>
    <w:rsid w:val="00386FD2"/>
    <w:rsid w:val="003870D3"/>
    <w:rsid w:val="00387590"/>
    <w:rsid w:val="00390312"/>
    <w:rsid w:val="003905C4"/>
    <w:rsid w:val="003916E5"/>
    <w:rsid w:val="0039227C"/>
    <w:rsid w:val="00392969"/>
    <w:rsid w:val="00393469"/>
    <w:rsid w:val="003935D3"/>
    <w:rsid w:val="00393AC5"/>
    <w:rsid w:val="00394366"/>
    <w:rsid w:val="00394703"/>
    <w:rsid w:val="00394778"/>
    <w:rsid w:val="003951D9"/>
    <w:rsid w:val="0039618B"/>
    <w:rsid w:val="00396CFE"/>
    <w:rsid w:val="003977E8"/>
    <w:rsid w:val="003A077E"/>
    <w:rsid w:val="003A125E"/>
    <w:rsid w:val="003A1A5D"/>
    <w:rsid w:val="003A1E08"/>
    <w:rsid w:val="003A2913"/>
    <w:rsid w:val="003A31E1"/>
    <w:rsid w:val="003A320A"/>
    <w:rsid w:val="003A3BAB"/>
    <w:rsid w:val="003A48C9"/>
    <w:rsid w:val="003A52DC"/>
    <w:rsid w:val="003A5C75"/>
    <w:rsid w:val="003A6742"/>
    <w:rsid w:val="003A7923"/>
    <w:rsid w:val="003B14CB"/>
    <w:rsid w:val="003B1722"/>
    <w:rsid w:val="003B1ED0"/>
    <w:rsid w:val="003B2B66"/>
    <w:rsid w:val="003B2E44"/>
    <w:rsid w:val="003B307E"/>
    <w:rsid w:val="003B3467"/>
    <w:rsid w:val="003B36F0"/>
    <w:rsid w:val="003B37C7"/>
    <w:rsid w:val="003B39FC"/>
    <w:rsid w:val="003B4280"/>
    <w:rsid w:val="003B4AB1"/>
    <w:rsid w:val="003B59D4"/>
    <w:rsid w:val="003B5ED9"/>
    <w:rsid w:val="003B6E45"/>
    <w:rsid w:val="003C05EA"/>
    <w:rsid w:val="003C1CB1"/>
    <w:rsid w:val="003C335C"/>
    <w:rsid w:val="003C3561"/>
    <w:rsid w:val="003C3A24"/>
    <w:rsid w:val="003C516B"/>
    <w:rsid w:val="003C5741"/>
    <w:rsid w:val="003C5B55"/>
    <w:rsid w:val="003C6466"/>
    <w:rsid w:val="003C660B"/>
    <w:rsid w:val="003C6927"/>
    <w:rsid w:val="003C6960"/>
    <w:rsid w:val="003C6BC0"/>
    <w:rsid w:val="003C6EFF"/>
    <w:rsid w:val="003C7211"/>
    <w:rsid w:val="003D0EA1"/>
    <w:rsid w:val="003D0ED4"/>
    <w:rsid w:val="003D17FC"/>
    <w:rsid w:val="003D1A42"/>
    <w:rsid w:val="003D1F7B"/>
    <w:rsid w:val="003D21D5"/>
    <w:rsid w:val="003D2C92"/>
    <w:rsid w:val="003D315C"/>
    <w:rsid w:val="003D32A0"/>
    <w:rsid w:val="003D3FB1"/>
    <w:rsid w:val="003D48C9"/>
    <w:rsid w:val="003D4FD3"/>
    <w:rsid w:val="003D505E"/>
    <w:rsid w:val="003D5D45"/>
    <w:rsid w:val="003D6234"/>
    <w:rsid w:val="003D652B"/>
    <w:rsid w:val="003D6F48"/>
    <w:rsid w:val="003D7E7B"/>
    <w:rsid w:val="003E05A2"/>
    <w:rsid w:val="003E0892"/>
    <w:rsid w:val="003E0B97"/>
    <w:rsid w:val="003E1269"/>
    <w:rsid w:val="003E2B37"/>
    <w:rsid w:val="003E2BA9"/>
    <w:rsid w:val="003E35CF"/>
    <w:rsid w:val="003E39B1"/>
    <w:rsid w:val="003E3A2A"/>
    <w:rsid w:val="003E48F5"/>
    <w:rsid w:val="003E6603"/>
    <w:rsid w:val="003E6F72"/>
    <w:rsid w:val="003E7624"/>
    <w:rsid w:val="003E7630"/>
    <w:rsid w:val="003F00CD"/>
    <w:rsid w:val="003F03B0"/>
    <w:rsid w:val="003F1FA9"/>
    <w:rsid w:val="003F231D"/>
    <w:rsid w:val="003F2659"/>
    <w:rsid w:val="003F27F3"/>
    <w:rsid w:val="003F2B16"/>
    <w:rsid w:val="003F3BEF"/>
    <w:rsid w:val="003F3DD2"/>
    <w:rsid w:val="003F486B"/>
    <w:rsid w:val="003F5093"/>
    <w:rsid w:val="003F5EB1"/>
    <w:rsid w:val="003F62D5"/>
    <w:rsid w:val="003F718A"/>
    <w:rsid w:val="003F71F3"/>
    <w:rsid w:val="003F72A5"/>
    <w:rsid w:val="003F7674"/>
    <w:rsid w:val="003F7829"/>
    <w:rsid w:val="003F7B40"/>
    <w:rsid w:val="00400792"/>
    <w:rsid w:val="00400912"/>
    <w:rsid w:val="00401844"/>
    <w:rsid w:val="00401AEC"/>
    <w:rsid w:val="00402C30"/>
    <w:rsid w:val="00403536"/>
    <w:rsid w:val="00403A51"/>
    <w:rsid w:val="00403B33"/>
    <w:rsid w:val="004041BD"/>
    <w:rsid w:val="004046D9"/>
    <w:rsid w:val="00404A31"/>
    <w:rsid w:val="00404B73"/>
    <w:rsid w:val="00406A07"/>
    <w:rsid w:val="00407AC8"/>
    <w:rsid w:val="004102DD"/>
    <w:rsid w:val="00410975"/>
    <w:rsid w:val="0041135C"/>
    <w:rsid w:val="0041170F"/>
    <w:rsid w:val="00411786"/>
    <w:rsid w:val="004117BD"/>
    <w:rsid w:val="00411BAE"/>
    <w:rsid w:val="00413034"/>
    <w:rsid w:val="00413511"/>
    <w:rsid w:val="0041405D"/>
    <w:rsid w:val="00414B58"/>
    <w:rsid w:val="00414D04"/>
    <w:rsid w:val="00415063"/>
    <w:rsid w:val="004154E3"/>
    <w:rsid w:val="00416126"/>
    <w:rsid w:val="00417714"/>
    <w:rsid w:val="00420901"/>
    <w:rsid w:val="00420BF8"/>
    <w:rsid w:val="0042142A"/>
    <w:rsid w:val="00421558"/>
    <w:rsid w:val="004215EB"/>
    <w:rsid w:val="0042192A"/>
    <w:rsid w:val="00421CD5"/>
    <w:rsid w:val="00422583"/>
    <w:rsid w:val="00423580"/>
    <w:rsid w:val="00423747"/>
    <w:rsid w:val="00423F59"/>
    <w:rsid w:val="00424AC3"/>
    <w:rsid w:val="00424FF6"/>
    <w:rsid w:val="0042589C"/>
    <w:rsid w:val="00427077"/>
    <w:rsid w:val="004271F0"/>
    <w:rsid w:val="0042724F"/>
    <w:rsid w:val="00427346"/>
    <w:rsid w:val="00427B22"/>
    <w:rsid w:val="00427C93"/>
    <w:rsid w:val="00427E01"/>
    <w:rsid w:val="0043026C"/>
    <w:rsid w:val="0043150B"/>
    <w:rsid w:val="0043305C"/>
    <w:rsid w:val="00433E39"/>
    <w:rsid w:val="0043449A"/>
    <w:rsid w:val="00434E2F"/>
    <w:rsid w:val="00435657"/>
    <w:rsid w:val="00435916"/>
    <w:rsid w:val="0043767B"/>
    <w:rsid w:val="00437891"/>
    <w:rsid w:val="00437B38"/>
    <w:rsid w:val="00442B7F"/>
    <w:rsid w:val="00442DB1"/>
    <w:rsid w:val="00443270"/>
    <w:rsid w:val="00443FA4"/>
    <w:rsid w:val="0044443E"/>
    <w:rsid w:val="00444935"/>
    <w:rsid w:val="004450B4"/>
    <w:rsid w:val="004451FF"/>
    <w:rsid w:val="004466C2"/>
    <w:rsid w:val="00450028"/>
    <w:rsid w:val="00450C8B"/>
    <w:rsid w:val="004527FA"/>
    <w:rsid w:val="004536ED"/>
    <w:rsid w:val="00453925"/>
    <w:rsid w:val="00453FA6"/>
    <w:rsid w:val="00454719"/>
    <w:rsid w:val="00454A36"/>
    <w:rsid w:val="004554B0"/>
    <w:rsid w:val="0045598E"/>
    <w:rsid w:val="004569EB"/>
    <w:rsid w:val="00456E1D"/>
    <w:rsid w:val="00456F41"/>
    <w:rsid w:val="004570CB"/>
    <w:rsid w:val="00457302"/>
    <w:rsid w:val="004573EB"/>
    <w:rsid w:val="00457D9D"/>
    <w:rsid w:val="004606E0"/>
    <w:rsid w:val="0046091B"/>
    <w:rsid w:val="00461211"/>
    <w:rsid w:val="00461251"/>
    <w:rsid w:val="004615E0"/>
    <w:rsid w:val="00461B01"/>
    <w:rsid w:val="00461CA2"/>
    <w:rsid w:val="004624AD"/>
    <w:rsid w:val="00462524"/>
    <w:rsid w:val="00463A29"/>
    <w:rsid w:val="00463DBD"/>
    <w:rsid w:val="00464B7A"/>
    <w:rsid w:val="004659C3"/>
    <w:rsid w:val="004660DB"/>
    <w:rsid w:val="00467A45"/>
    <w:rsid w:val="00470F70"/>
    <w:rsid w:val="00471541"/>
    <w:rsid w:val="00472062"/>
    <w:rsid w:val="004728CD"/>
    <w:rsid w:val="00472CE2"/>
    <w:rsid w:val="00473DCD"/>
    <w:rsid w:val="00474E1F"/>
    <w:rsid w:val="0047531B"/>
    <w:rsid w:val="004757AC"/>
    <w:rsid w:val="00476E1E"/>
    <w:rsid w:val="004772AD"/>
    <w:rsid w:val="00480172"/>
    <w:rsid w:val="00482F88"/>
    <w:rsid w:val="004836A9"/>
    <w:rsid w:val="00483AE6"/>
    <w:rsid w:val="00483E2E"/>
    <w:rsid w:val="0048403D"/>
    <w:rsid w:val="004848E5"/>
    <w:rsid w:val="00485795"/>
    <w:rsid w:val="00486108"/>
    <w:rsid w:val="00486180"/>
    <w:rsid w:val="00486596"/>
    <w:rsid w:val="004873D0"/>
    <w:rsid w:val="00487668"/>
    <w:rsid w:val="00487871"/>
    <w:rsid w:val="0049081C"/>
    <w:rsid w:val="004909BA"/>
    <w:rsid w:val="00491BBC"/>
    <w:rsid w:val="004923B1"/>
    <w:rsid w:val="004932D0"/>
    <w:rsid w:val="00494257"/>
    <w:rsid w:val="00494F31"/>
    <w:rsid w:val="004956F8"/>
    <w:rsid w:val="00495DDA"/>
    <w:rsid w:val="004966FE"/>
    <w:rsid w:val="0049681E"/>
    <w:rsid w:val="00496ABF"/>
    <w:rsid w:val="00497387"/>
    <w:rsid w:val="00497AE2"/>
    <w:rsid w:val="004A09A5"/>
    <w:rsid w:val="004A0D43"/>
    <w:rsid w:val="004A0FFC"/>
    <w:rsid w:val="004A1688"/>
    <w:rsid w:val="004A2431"/>
    <w:rsid w:val="004A282D"/>
    <w:rsid w:val="004A3233"/>
    <w:rsid w:val="004A3B3B"/>
    <w:rsid w:val="004A3F4D"/>
    <w:rsid w:val="004A4115"/>
    <w:rsid w:val="004A48F3"/>
    <w:rsid w:val="004A4B7E"/>
    <w:rsid w:val="004A7CD4"/>
    <w:rsid w:val="004A7CE5"/>
    <w:rsid w:val="004B0308"/>
    <w:rsid w:val="004B1066"/>
    <w:rsid w:val="004B1422"/>
    <w:rsid w:val="004B1E25"/>
    <w:rsid w:val="004B2FCF"/>
    <w:rsid w:val="004B313B"/>
    <w:rsid w:val="004B36BE"/>
    <w:rsid w:val="004B4368"/>
    <w:rsid w:val="004B4807"/>
    <w:rsid w:val="004B4A12"/>
    <w:rsid w:val="004B4FC2"/>
    <w:rsid w:val="004B5FC7"/>
    <w:rsid w:val="004B6711"/>
    <w:rsid w:val="004B69AD"/>
    <w:rsid w:val="004B6F31"/>
    <w:rsid w:val="004C0696"/>
    <w:rsid w:val="004C070A"/>
    <w:rsid w:val="004C07FF"/>
    <w:rsid w:val="004C11D8"/>
    <w:rsid w:val="004C2375"/>
    <w:rsid w:val="004C30CC"/>
    <w:rsid w:val="004C30DB"/>
    <w:rsid w:val="004C317C"/>
    <w:rsid w:val="004C3B86"/>
    <w:rsid w:val="004C430D"/>
    <w:rsid w:val="004C4E3A"/>
    <w:rsid w:val="004C597C"/>
    <w:rsid w:val="004C5FA6"/>
    <w:rsid w:val="004D1B9B"/>
    <w:rsid w:val="004D23B8"/>
    <w:rsid w:val="004D324C"/>
    <w:rsid w:val="004D40C6"/>
    <w:rsid w:val="004D471D"/>
    <w:rsid w:val="004D4D0B"/>
    <w:rsid w:val="004D4E69"/>
    <w:rsid w:val="004D5BBB"/>
    <w:rsid w:val="004D5BC0"/>
    <w:rsid w:val="004D6EEA"/>
    <w:rsid w:val="004D7A4F"/>
    <w:rsid w:val="004E0578"/>
    <w:rsid w:val="004E0592"/>
    <w:rsid w:val="004E0843"/>
    <w:rsid w:val="004E137D"/>
    <w:rsid w:val="004E174E"/>
    <w:rsid w:val="004E18A7"/>
    <w:rsid w:val="004E2619"/>
    <w:rsid w:val="004E287D"/>
    <w:rsid w:val="004E3207"/>
    <w:rsid w:val="004E36F6"/>
    <w:rsid w:val="004E3E15"/>
    <w:rsid w:val="004E42B4"/>
    <w:rsid w:val="004E56BE"/>
    <w:rsid w:val="004E670B"/>
    <w:rsid w:val="004E6FFD"/>
    <w:rsid w:val="004E7EAE"/>
    <w:rsid w:val="004F01DD"/>
    <w:rsid w:val="004F2863"/>
    <w:rsid w:val="004F395F"/>
    <w:rsid w:val="004F3C34"/>
    <w:rsid w:val="004F3D45"/>
    <w:rsid w:val="004F3DD7"/>
    <w:rsid w:val="004F6851"/>
    <w:rsid w:val="00500351"/>
    <w:rsid w:val="00500FC4"/>
    <w:rsid w:val="005011BB"/>
    <w:rsid w:val="00501801"/>
    <w:rsid w:val="005019E7"/>
    <w:rsid w:val="00501A2C"/>
    <w:rsid w:val="00501ACA"/>
    <w:rsid w:val="00501E02"/>
    <w:rsid w:val="005034A2"/>
    <w:rsid w:val="005037F9"/>
    <w:rsid w:val="00503A8E"/>
    <w:rsid w:val="00503B86"/>
    <w:rsid w:val="0050459D"/>
    <w:rsid w:val="00504A4B"/>
    <w:rsid w:val="00506D16"/>
    <w:rsid w:val="0050702F"/>
    <w:rsid w:val="00510B74"/>
    <w:rsid w:val="00513D94"/>
    <w:rsid w:val="0051432B"/>
    <w:rsid w:val="00514347"/>
    <w:rsid w:val="00515914"/>
    <w:rsid w:val="0051633D"/>
    <w:rsid w:val="0052018A"/>
    <w:rsid w:val="005209A6"/>
    <w:rsid w:val="00520F38"/>
    <w:rsid w:val="00521CC4"/>
    <w:rsid w:val="00522C76"/>
    <w:rsid w:val="00522FF9"/>
    <w:rsid w:val="0052403B"/>
    <w:rsid w:val="00526F8E"/>
    <w:rsid w:val="00527213"/>
    <w:rsid w:val="0053013C"/>
    <w:rsid w:val="00530921"/>
    <w:rsid w:val="00530B05"/>
    <w:rsid w:val="00531914"/>
    <w:rsid w:val="00531B91"/>
    <w:rsid w:val="00531F8B"/>
    <w:rsid w:val="005332B5"/>
    <w:rsid w:val="00533415"/>
    <w:rsid w:val="005334D5"/>
    <w:rsid w:val="00533912"/>
    <w:rsid w:val="00534268"/>
    <w:rsid w:val="00534820"/>
    <w:rsid w:val="00535801"/>
    <w:rsid w:val="005358B9"/>
    <w:rsid w:val="00536049"/>
    <w:rsid w:val="005366E1"/>
    <w:rsid w:val="0053768D"/>
    <w:rsid w:val="00537B2D"/>
    <w:rsid w:val="00537CE5"/>
    <w:rsid w:val="005410C1"/>
    <w:rsid w:val="00542409"/>
    <w:rsid w:val="00542492"/>
    <w:rsid w:val="00542860"/>
    <w:rsid w:val="00542A61"/>
    <w:rsid w:val="00543416"/>
    <w:rsid w:val="0054424E"/>
    <w:rsid w:val="00545F5F"/>
    <w:rsid w:val="00546DCC"/>
    <w:rsid w:val="00547155"/>
    <w:rsid w:val="005476A7"/>
    <w:rsid w:val="00550614"/>
    <w:rsid w:val="00550687"/>
    <w:rsid w:val="00550C34"/>
    <w:rsid w:val="00551452"/>
    <w:rsid w:val="00552664"/>
    <w:rsid w:val="00553BF2"/>
    <w:rsid w:val="00553DF3"/>
    <w:rsid w:val="00553E11"/>
    <w:rsid w:val="00553EFF"/>
    <w:rsid w:val="005543F4"/>
    <w:rsid w:val="00554765"/>
    <w:rsid w:val="0055512C"/>
    <w:rsid w:val="005556C5"/>
    <w:rsid w:val="00555A91"/>
    <w:rsid w:val="00555E88"/>
    <w:rsid w:val="00555EB1"/>
    <w:rsid w:val="0055724D"/>
    <w:rsid w:val="00557736"/>
    <w:rsid w:val="00557A8F"/>
    <w:rsid w:val="00557DB1"/>
    <w:rsid w:val="00557EBD"/>
    <w:rsid w:val="00560491"/>
    <w:rsid w:val="00560B79"/>
    <w:rsid w:val="00560CC0"/>
    <w:rsid w:val="00561577"/>
    <w:rsid w:val="00561A6A"/>
    <w:rsid w:val="005622E3"/>
    <w:rsid w:val="00562B77"/>
    <w:rsid w:val="00563B27"/>
    <w:rsid w:val="005650EC"/>
    <w:rsid w:val="00565999"/>
    <w:rsid w:val="00565C9A"/>
    <w:rsid w:val="00566946"/>
    <w:rsid w:val="00566F4A"/>
    <w:rsid w:val="00567BA9"/>
    <w:rsid w:val="00570265"/>
    <w:rsid w:val="0057054A"/>
    <w:rsid w:val="00571166"/>
    <w:rsid w:val="005712E1"/>
    <w:rsid w:val="00571F12"/>
    <w:rsid w:val="00572A0B"/>
    <w:rsid w:val="0057311B"/>
    <w:rsid w:val="005732E8"/>
    <w:rsid w:val="0057343C"/>
    <w:rsid w:val="005737BF"/>
    <w:rsid w:val="00574869"/>
    <w:rsid w:val="00574E49"/>
    <w:rsid w:val="00575770"/>
    <w:rsid w:val="0057606D"/>
    <w:rsid w:val="0057625E"/>
    <w:rsid w:val="00576BE9"/>
    <w:rsid w:val="00576F86"/>
    <w:rsid w:val="0057736E"/>
    <w:rsid w:val="005776F2"/>
    <w:rsid w:val="00577A72"/>
    <w:rsid w:val="00580800"/>
    <w:rsid w:val="00580A52"/>
    <w:rsid w:val="00581185"/>
    <w:rsid w:val="00581445"/>
    <w:rsid w:val="005824F4"/>
    <w:rsid w:val="005838F9"/>
    <w:rsid w:val="005859B9"/>
    <w:rsid w:val="00585F31"/>
    <w:rsid w:val="005867DC"/>
    <w:rsid w:val="00586952"/>
    <w:rsid w:val="00586CAA"/>
    <w:rsid w:val="00587118"/>
    <w:rsid w:val="00587B02"/>
    <w:rsid w:val="00590935"/>
    <w:rsid w:val="005909AC"/>
    <w:rsid w:val="0059121B"/>
    <w:rsid w:val="00591887"/>
    <w:rsid w:val="00591B3D"/>
    <w:rsid w:val="00591DCE"/>
    <w:rsid w:val="005935F8"/>
    <w:rsid w:val="00593C20"/>
    <w:rsid w:val="00593EDD"/>
    <w:rsid w:val="0059436D"/>
    <w:rsid w:val="005947DA"/>
    <w:rsid w:val="005948D7"/>
    <w:rsid w:val="0059498E"/>
    <w:rsid w:val="00595B85"/>
    <w:rsid w:val="00595DFD"/>
    <w:rsid w:val="0059656E"/>
    <w:rsid w:val="005967E9"/>
    <w:rsid w:val="00597371"/>
    <w:rsid w:val="00597A84"/>
    <w:rsid w:val="005A0512"/>
    <w:rsid w:val="005A0FAB"/>
    <w:rsid w:val="005A10FF"/>
    <w:rsid w:val="005A1626"/>
    <w:rsid w:val="005A1AB3"/>
    <w:rsid w:val="005A1B39"/>
    <w:rsid w:val="005A1C9E"/>
    <w:rsid w:val="005A205D"/>
    <w:rsid w:val="005A23E3"/>
    <w:rsid w:val="005A25F3"/>
    <w:rsid w:val="005A26C8"/>
    <w:rsid w:val="005A35B3"/>
    <w:rsid w:val="005A3A7B"/>
    <w:rsid w:val="005A44B7"/>
    <w:rsid w:val="005A4FA3"/>
    <w:rsid w:val="005A58EA"/>
    <w:rsid w:val="005A5957"/>
    <w:rsid w:val="005A6625"/>
    <w:rsid w:val="005A6981"/>
    <w:rsid w:val="005A7613"/>
    <w:rsid w:val="005A776A"/>
    <w:rsid w:val="005A7BD8"/>
    <w:rsid w:val="005A7DBE"/>
    <w:rsid w:val="005A7F81"/>
    <w:rsid w:val="005B07C4"/>
    <w:rsid w:val="005B115C"/>
    <w:rsid w:val="005B390A"/>
    <w:rsid w:val="005B447C"/>
    <w:rsid w:val="005B46F0"/>
    <w:rsid w:val="005B4BD8"/>
    <w:rsid w:val="005B50C4"/>
    <w:rsid w:val="005B6610"/>
    <w:rsid w:val="005B6696"/>
    <w:rsid w:val="005B7263"/>
    <w:rsid w:val="005B731A"/>
    <w:rsid w:val="005C119D"/>
    <w:rsid w:val="005C13D1"/>
    <w:rsid w:val="005C1DBC"/>
    <w:rsid w:val="005C1F35"/>
    <w:rsid w:val="005C2003"/>
    <w:rsid w:val="005C325E"/>
    <w:rsid w:val="005C3305"/>
    <w:rsid w:val="005C348D"/>
    <w:rsid w:val="005C3C99"/>
    <w:rsid w:val="005C3F92"/>
    <w:rsid w:val="005C40A0"/>
    <w:rsid w:val="005C48F8"/>
    <w:rsid w:val="005C4FC5"/>
    <w:rsid w:val="005C5693"/>
    <w:rsid w:val="005C6686"/>
    <w:rsid w:val="005C6745"/>
    <w:rsid w:val="005C703C"/>
    <w:rsid w:val="005C79A5"/>
    <w:rsid w:val="005C79C1"/>
    <w:rsid w:val="005C79EE"/>
    <w:rsid w:val="005D00B0"/>
    <w:rsid w:val="005D0202"/>
    <w:rsid w:val="005D0E14"/>
    <w:rsid w:val="005D114E"/>
    <w:rsid w:val="005D121B"/>
    <w:rsid w:val="005D1468"/>
    <w:rsid w:val="005D1510"/>
    <w:rsid w:val="005D1880"/>
    <w:rsid w:val="005D1B86"/>
    <w:rsid w:val="005D253F"/>
    <w:rsid w:val="005D2C11"/>
    <w:rsid w:val="005D336A"/>
    <w:rsid w:val="005D4271"/>
    <w:rsid w:val="005D467F"/>
    <w:rsid w:val="005D63CD"/>
    <w:rsid w:val="005D6DA8"/>
    <w:rsid w:val="005D6EA6"/>
    <w:rsid w:val="005D75B0"/>
    <w:rsid w:val="005E0098"/>
    <w:rsid w:val="005E0F31"/>
    <w:rsid w:val="005E1C45"/>
    <w:rsid w:val="005E1DE0"/>
    <w:rsid w:val="005E3B30"/>
    <w:rsid w:val="005E3D92"/>
    <w:rsid w:val="005E4296"/>
    <w:rsid w:val="005E467A"/>
    <w:rsid w:val="005E4E65"/>
    <w:rsid w:val="005E5FD8"/>
    <w:rsid w:val="005E65A3"/>
    <w:rsid w:val="005E6D30"/>
    <w:rsid w:val="005E6F42"/>
    <w:rsid w:val="005E7866"/>
    <w:rsid w:val="005F0291"/>
    <w:rsid w:val="005F03E2"/>
    <w:rsid w:val="005F05B6"/>
    <w:rsid w:val="005F1447"/>
    <w:rsid w:val="005F1EFD"/>
    <w:rsid w:val="005F23DA"/>
    <w:rsid w:val="005F2D36"/>
    <w:rsid w:val="005F2E0B"/>
    <w:rsid w:val="005F3A09"/>
    <w:rsid w:val="005F3AAF"/>
    <w:rsid w:val="005F4348"/>
    <w:rsid w:val="005F447F"/>
    <w:rsid w:val="005F53B7"/>
    <w:rsid w:val="005F5449"/>
    <w:rsid w:val="005F5A1D"/>
    <w:rsid w:val="005F5FEB"/>
    <w:rsid w:val="005F6194"/>
    <w:rsid w:val="005F6656"/>
    <w:rsid w:val="00600256"/>
    <w:rsid w:val="00600684"/>
    <w:rsid w:val="00600DF8"/>
    <w:rsid w:val="006017A0"/>
    <w:rsid w:val="00602943"/>
    <w:rsid w:val="00602B92"/>
    <w:rsid w:val="00602D99"/>
    <w:rsid w:val="00603C18"/>
    <w:rsid w:val="00603C50"/>
    <w:rsid w:val="00603EC9"/>
    <w:rsid w:val="006045E5"/>
    <w:rsid w:val="0060484F"/>
    <w:rsid w:val="00605198"/>
    <w:rsid w:val="0060520F"/>
    <w:rsid w:val="00605A63"/>
    <w:rsid w:val="00605CAE"/>
    <w:rsid w:val="00605D45"/>
    <w:rsid w:val="00610ADC"/>
    <w:rsid w:val="00610CB4"/>
    <w:rsid w:val="006111E6"/>
    <w:rsid w:val="0061156A"/>
    <w:rsid w:val="00611660"/>
    <w:rsid w:val="00611879"/>
    <w:rsid w:val="00611922"/>
    <w:rsid w:val="00612611"/>
    <w:rsid w:val="00612C33"/>
    <w:rsid w:val="00612C4E"/>
    <w:rsid w:val="00612F06"/>
    <w:rsid w:val="0061304D"/>
    <w:rsid w:val="0061525E"/>
    <w:rsid w:val="00615457"/>
    <w:rsid w:val="006155A6"/>
    <w:rsid w:val="006159AD"/>
    <w:rsid w:val="006168A4"/>
    <w:rsid w:val="00616DBC"/>
    <w:rsid w:val="00616F40"/>
    <w:rsid w:val="00616FC4"/>
    <w:rsid w:val="00617A47"/>
    <w:rsid w:val="00617C00"/>
    <w:rsid w:val="00617FA0"/>
    <w:rsid w:val="0062025A"/>
    <w:rsid w:val="006211E1"/>
    <w:rsid w:val="00621249"/>
    <w:rsid w:val="00621E9E"/>
    <w:rsid w:val="006234CF"/>
    <w:rsid w:val="00623559"/>
    <w:rsid w:val="00623872"/>
    <w:rsid w:val="00623A1E"/>
    <w:rsid w:val="00624ED9"/>
    <w:rsid w:val="00625096"/>
    <w:rsid w:val="006254BE"/>
    <w:rsid w:val="00625B59"/>
    <w:rsid w:val="0062651F"/>
    <w:rsid w:val="00626E5C"/>
    <w:rsid w:val="00627AC8"/>
    <w:rsid w:val="00627E11"/>
    <w:rsid w:val="00627EED"/>
    <w:rsid w:val="006305CA"/>
    <w:rsid w:val="006314C1"/>
    <w:rsid w:val="00631D23"/>
    <w:rsid w:val="00632B35"/>
    <w:rsid w:val="00632E56"/>
    <w:rsid w:val="006331B7"/>
    <w:rsid w:val="00633368"/>
    <w:rsid w:val="00634632"/>
    <w:rsid w:val="006349CE"/>
    <w:rsid w:val="00636589"/>
    <w:rsid w:val="00636EB7"/>
    <w:rsid w:val="00636FAF"/>
    <w:rsid w:val="00640889"/>
    <w:rsid w:val="006412D0"/>
    <w:rsid w:val="00641C21"/>
    <w:rsid w:val="006429D0"/>
    <w:rsid w:val="006434A9"/>
    <w:rsid w:val="00643736"/>
    <w:rsid w:val="0064374C"/>
    <w:rsid w:val="00644139"/>
    <w:rsid w:val="00644987"/>
    <w:rsid w:val="006450C8"/>
    <w:rsid w:val="00645469"/>
    <w:rsid w:val="00645EB1"/>
    <w:rsid w:val="0064605D"/>
    <w:rsid w:val="0064693B"/>
    <w:rsid w:val="00647CD7"/>
    <w:rsid w:val="00650119"/>
    <w:rsid w:val="006506B8"/>
    <w:rsid w:val="00650FB8"/>
    <w:rsid w:val="0065122F"/>
    <w:rsid w:val="00651954"/>
    <w:rsid w:val="00651A87"/>
    <w:rsid w:val="00651F94"/>
    <w:rsid w:val="006522A8"/>
    <w:rsid w:val="00652B23"/>
    <w:rsid w:val="00652CB6"/>
    <w:rsid w:val="00654F30"/>
    <w:rsid w:val="00656814"/>
    <w:rsid w:val="0065687C"/>
    <w:rsid w:val="00656C89"/>
    <w:rsid w:val="0065704B"/>
    <w:rsid w:val="00657304"/>
    <w:rsid w:val="006579B2"/>
    <w:rsid w:val="00660813"/>
    <w:rsid w:val="006611C3"/>
    <w:rsid w:val="00662238"/>
    <w:rsid w:val="006622F3"/>
    <w:rsid w:val="00662D38"/>
    <w:rsid w:val="006630E2"/>
    <w:rsid w:val="00663D9B"/>
    <w:rsid w:val="00664EF1"/>
    <w:rsid w:val="00665D17"/>
    <w:rsid w:val="006663B7"/>
    <w:rsid w:val="00666DEC"/>
    <w:rsid w:val="0066798A"/>
    <w:rsid w:val="00667AFF"/>
    <w:rsid w:val="0067025F"/>
    <w:rsid w:val="00671504"/>
    <w:rsid w:val="006736F6"/>
    <w:rsid w:val="00673B29"/>
    <w:rsid w:val="006742BE"/>
    <w:rsid w:val="00674790"/>
    <w:rsid w:val="00674F9E"/>
    <w:rsid w:val="006756FB"/>
    <w:rsid w:val="00675C4C"/>
    <w:rsid w:val="0067797F"/>
    <w:rsid w:val="00677AC7"/>
    <w:rsid w:val="00677C84"/>
    <w:rsid w:val="00682726"/>
    <w:rsid w:val="00682B1E"/>
    <w:rsid w:val="00682FEB"/>
    <w:rsid w:val="00683622"/>
    <w:rsid w:val="006837AB"/>
    <w:rsid w:val="00683965"/>
    <w:rsid w:val="00684DF2"/>
    <w:rsid w:val="006859B6"/>
    <w:rsid w:val="00685A3C"/>
    <w:rsid w:val="00685E2B"/>
    <w:rsid w:val="006860BC"/>
    <w:rsid w:val="00686188"/>
    <w:rsid w:val="00686797"/>
    <w:rsid w:val="006869A5"/>
    <w:rsid w:val="00687815"/>
    <w:rsid w:val="00690CB3"/>
    <w:rsid w:val="00690CE6"/>
    <w:rsid w:val="006919C6"/>
    <w:rsid w:val="006929DF"/>
    <w:rsid w:val="006933FE"/>
    <w:rsid w:val="00693B5A"/>
    <w:rsid w:val="0069424E"/>
    <w:rsid w:val="00694E28"/>
    <w:rsid w:val="006951D1"/>
    <w:rsid w:val="00695439"/>
    <w:rsid w:val="006954D5"/>
    <w:rsid w:val="00695705"/>
    <w:rsid w:val="00695BA6"/>
    <w:rsid w:val="00696052"/>
    <w:rsid w:val="00696294"/>
    <w:rsid w:val="006965DC"/>
    <w:rsid w:val="00696A73"/>
    <w:rsid w:val="006A017E"/>
    <w:rsid w:val="006A119D"/>
    <w:rsid w:val="006A194D"/>
    <w:rsid w:val="006A1999"/>
    <w:rsid w:val="006A26A7"/>
    <w:rsid w:val="006A3250"/>
    <w:rsid w:val="006A3F60"/>
    <w:rsid w:val="006A4EF8"/>
    <w:rsid w:val="006A553C"/>
    <w:rsid w:val="006A5A73"/>
    <w:rsid w:val="006A5CB5"/>
    <w:rsid w:val="006A6D01"/>
    <w:rsid w:val="006A7A96"/>
    <w:rsid w:val="006B1AA5"/>
    <w:rsid w:val="006B2F8F"/>
    <w:rsid w:val="006B337D"/>
    <w:rsid w:val="006B460A"/>
    <w:rsid w:val="006B47F0"/>
    <w:rsid w:val="006B503D"/>
    <w:rsid w:val="006B5E8C"/>
    <w:rsid w:val="006B5FA7"/>
    <w:rsid w:val="006B6208"/>
    <w:rsid w:val="006B64FC"/>
    <w:rsid w:val="006B6803"/>
    <w:rsid w:val="006B6CF3"/>
    <w:rsid w:val="006B71C1"/>
    <w:rsid w:val="006B7F94"/>
    <w:rsid w:val="006B7F9F"/>
    <w:rsid w:val="006C02B9"/>
    <w:rsid w:val="006C02E7"/>
    <w:rsid w:val="006C07DD"/>
    <w:rsid w:val="006C1B66"/>
    <w:rsid w:val="006C279E"/>
    <w:rsid w:val="006C2AC1"/>
    <w:rsid w:val="006C2ED6"/>
    <w:rsid w:val="006C3204"/>
    <w:rsid w:val="006C3A99"/>
    <w:rsid w:val="006C3F66"/>
    <w:rsid w:val="006C4021"/>
    <w:rsid w:val="006C490A"/>
    <w:rsid w:val="006C4AFD"/>
    <w:rsid w:val="006C56C8"/>
    <w:rsid w:val="006C5AEB"/>
    <w:rsid w:val="006C684F"/>
    <w:rsid w:val="006C6EF2"/>
    <w:rsid w:val="006C792C"/>
    <w:rsid w:val="006D0050"/>
    <w:rsid w:val="006D01D4"/>
    <w:rsid w:val="006D0887"/>
    <w:rsid w:val="006D0B89"/>
    <w:rsid w:val="006D1102"/>
    <w:rsid w:val="006D1388"/>
    <w:rsid w:val="006D25B0"/>
    <w:rsid w:val="006D3707"/>
    <w:rsid w:val="006D3C82"/>
    <w:rsid w:val="006D3ED0"/>
    <w:rsid w:val="006D4657"/>
    <w:rsid w:val="006D5A03"/>
    <w:rsid w:val="006D5F2B"/>
    <w:rsid w:val="006D613F"/>
    <w:rsid w:val="006D628F"/>
    <w:rsid w:val="006D64D5"/>
    <w:rsid w:val="006D689C"/>
    <w:rsid w:val="006D770A"/>
    <w:rsid w:val="006D7ED3"/>
    <w:rsid w:val="006E069D"/>
    <w:rsid w:val="006E1379"/>
    <w:rsid w:val="006E1C4B"/>
    <w:rsid w:val="006E242B"/>
    <w:rsid w:val="006E326B"/>
    <w:rsid w:val="006E33BD"/>
    <w:rsid w:val="006E4CE4"/>
    <w:rsid w:val="006E6048"/>
    <w:rsid w:val="006E60A4"/>
    <w:rsid w:val="006E665A"/>
    <w:rsid w:val="006E6F15"/>
    <w:rsid w:val="006E7339"/>
    <w:rsid w:val="006F0047"/>
    <w:rsid w:val="006F0361"/>
    <w:rsid w:val="006F0E3C"/>
    <w:rsid w:val="006F1423"/>
    <w:rsid w:val="006F146E"/>
    <w:rsid w:val="006F1CDD"/>
    <w:rsid w:val="006F292F"/>
    <w:rsid w:val="006F33CA"/>
    <w:rsid w:val="006F3981"/>
    <w:rsid w:val="006F3E00"/>
    <w:rsid w:val="006F4A82"/>
    <w:rsid w:val="006F51A6"/>
    <w:rsid w:val="006F54BF"/>
    <w:rsid w:val="006F5E8C"/>
    <w:rsid w:val="006F6643"/>
    <w:rsid w:val="0070026D"/>
    <w:rsid w:val="0070048B"/>
    <w:rsid w:val="007009BC"/>
    <w:rsid w:val="007012AC"/>
    <w:rsid w:val="0070182C"/>
    <w:rsid w:val="00701938"/>
    <w:rsid w:val="00701B4D"/>
    <w:rsid w:val="00702234"/>
    <w:rsid w:val="00702D3F"/>
    <w:rsid w:val="0070377F"/>
    <w:rsid w:val="00703E4B"/>
    <w:rsid w:val="00705953"/>
    <w:rsid w:val="00706158"/>
    <w:rsid w:val="007070F9"/>
    <w:rsid w:val="007101A7"/>
    <w:rsid w:val="00710F21"/>
    <w:rsid w:val="007123E1"/>
    <w:rsid w:val="00712523"/>
    <w:rsid w:val="00712B91"/>
    <w:rsid w:val="007131DF"/>
    <w:rsid w:val="00713EB8"/>
    <w:rsid w:val="00714446"/>
    <w:rsid w:val="00714A2C"/>
    <w:rsid w:val="00714C28"/>
    <w:rsid w:val="007150E4"/>
    <w:rsid w:val="00715589"/>
    <w:rsid w:val="00717466"/>
    <w:rsid w:val="0072006E"/>
    <w:rsid w:val="007201D2"/>
    <w:rsid w:val="00720D48"/>
    <w:rsid w:val="007212A7"/>
    <w:rsid w:val="00721777"/>
    <w:rsid w:val="00723B8D"/>
    <w:rsid w:val="00725BB8"/>
    <w:rsid w:val="00725C43"/>
    <w:rsid w:val="00725D04"/>
    <w:rsid w:val="00726020"/>
    <w:rsid w:val="007267DB"/>
    <w:rsid w:val="00730902"/>
    <w:rsid w:val="00730C5A"/>
    <w:rsid w:val="00730CE4"/>
    <w:rsid w:val="007312FB"/>
    <w:rsid w:val="00731760"/>
    <w:rsid w:val="00731B3E"/>
    <w:rsid w:val="00731E56"/>
    <w:rsid w:val="00731F0A"/>
    <w:rsid w:val="00731F5D"/>
    <w:rsid w:val="00732A10"/>
    <w:rsid w:val="00734586"/>
    <w:rsid w:val="00734B2A"/>
    <w:rsid w:val="00736947"/>
    <w:rsid w:val="00736BCF"/>
    <w:rsid w:val="0073720C"/>
    <w:rsid w:val="0073729B"/>
    <w:rsid w:val="00737352"/>
    <w:rsid w:val="00737656"/>
    <w:rsid w:val="0074062F"/>
    <w:rsid w:val="007406AA"/>
    <w:rsid w:val="007408BF"/>
    <w:rsid w:val="00740973"/>
    <w:rsid w:val="00742751"/>
    <w:rsid w:val="007429F2"/>
    <w:rsid w:val="00742A4C"/>
    <w:rsid w:val="00742F79"/>
    <w:rsid w:val="00743333"/>
    <w:rsid w:val="007440D0"/>
    <w:rsid w:val="00744444"/>
    <w:rsid w:val="00744885"/>
    <w:rsid w:val="00744F99"/>
    <w:rsid w:val="0074567F"/>
    <w:rsid w:val="00745D9F"/>
    <w:rsid w:val="00746304"/>
    <w:rsid w:val="007468B5"/>
    <w:rsid w:val="007468E1"/>
    <w:rsid w:val="007476B2"/>
    <w:rsid w:val="00747780"/>
    <w:rsid w:val="00747DE0"/>
    <w:rsid w:val="007502D0"/>
    <w:rsid w:val="00751109"/>
    <w:rsid w:val="007512D6"/>
    <w:rsid w:val="00751B75"/>
    <w:rsid w:val="00752393"/>
    <w:rsid w:val="007539D0"/>
    <w:rsid w:val="00754264"/>
    <w:rsid w:val="00755025"/>
    <w:rsid w:val="0075643E"/>
    <w:rsid w:val="007568B9"/>
    <w:rsid w:val="007572C6"/>
    <w:rsid w:val="00757B47"/>
    <w:rsid w:val="0076045F"/>
    <w:rsid w:val="007611A3"/>
    <w:rsid w:val="00761813"/>
    <w:rsid w:val="00761844"/>
    <w:rsid w:val="00762135"/>
    <w:rsid w:val="007621BF"/>
    <w:rsid w:val="0076290D"/>
    <w:rsid w:val="0076332B"/>
    <w:rsid w:val="0076398B"/>
    <w:rsid w:val="007647B3"/>
    <w:rsid w:val="00764BA1"/>
    <w:rsid w:val="007656A5"/>
    <w:rsid w:val="007662AF"/>
    <w:rsid w:val="0076690A"/>
    <w:rsid w:val="00766FE8"/>
    <w:rsid w:val="00767224"/>
    <w:rsid w:val="0077022C"/>
    <w:rsid w:val="00770C11"/>
    <w:rsid w:val="007715F2"/>
    <w:rsid w:val="00771BFE"/>
    <w:rsid w:val="00771CEB"/>
    <w:rsid w:val="007720F0"/>
    <w:rsid w:val="00772371"/>
    <w:rsid w:val="00774305"/>
    <w:rsid w:val="007757F3"/>
    <w:rsid w:val="00775BBC"/>
    <w:rsid w:val="00775EF0"/>
    <w:rsid w:val="00777907"/>
    <w:rsid w:val="00780253"/>
    <w:rsid w:val="00781CAE"/>
    <w:rsid w:val="007828AE"/>
    <w:rsid w:val="00782B49"/>
    <w:rsid w:val="007832A5"/>
    <w:rsid w:val="007837C0"/>
    <w:rsid w:val="0078389C"/>
    <w:rsid w:val="007838B0"/>
    <w:rsid w:val="00783B48"/>
    <w:rsid w:val="00784CDA"/>
    <w:rsid w:val="00785462"/>
    <w:rsid w:val="007858EA"/>
    <w:rsid w:val="00786A5D"/>
    <w:rsid w:val="00786DCB"/>
    <w:rsid w:val="00786F47"/>
    <w:rsid w:val="00787583"/>
    <w:rsid w:val="00787D3C"/>
    <w:rsid w:val="007907CD"/>
    <w:rsid w:val="00790B61"/>
    <w:rsid w:val="00790F21"/>
    <w:rsid w:val="00791F73"/>
    <w:rsid w:val="0079272A"/>
    <w:rsid w:val="0079286C"/>
    <w:rsid w:val="0079314B"/>
    <w:rsid w:val="0079346E"/>
    <w:rsid w:val="0079371A"/>
    <w:rsid w:val="007937B4"/>
    <w:rsid w:val="0079394F"/>
    <w:rsid w:val="00793A4E"/>
    <w:rsid w:val="00793C7B"/>
    <w:rsid w:val="007945D6"/>
    <w:rsid w:val="007970E4"/>
    <w:rsid w:val="007A00F7"/>
    <w:rsid w:val="007A04E6"/>
    <w:rsid w:val="007A0A21"/>
    <w:rsid w:val="007A0AF2"/>
    <w:rsid w:val="007A0EA6"/>
    <w:rsid w:val="007A158E"/>
    <w:rsid w:val="007A1957"/>
    <w:rsid w:val="007A3E2A"/>
    <w:rsid w:val="007A416D"/>
    <w:rsid w:val="007A4E3E"/>
    <w:rsid w:val="007A555D"/>
    <w:rsid w:val="007A58A7"/>
    <w:rsid w:val="007A7281"/>
    <w:rsid w:val="007A7956"/>
    <w:rsid w:val="007B1034"/>
    <w:rsid w:val="007B13B9"/>
    <w:rsid w:val="007B16CB"/>
    <w:rsid w:val="007B1D8F"/>
    <w:rsid w:val="007B357E"/>
    <w:rsid w:val="007B37C4"/>
    <w:rsid w:val="007B3C6B"/>
    <w:rsid w:val="007B4116"/>
    <w:rsid w:val="007B465D"/>
    <w:rsid w:val="007B4D43"/>
    <w:rsid w:val="007B556F"/>
    <w:rsid w:val="007B5805"/>
    <w:rsid w:val="007B5B1C"/>
    <w:rsid w:val="007B62CE"/>
    <w:rsid w:val="007B6AD3"/>
    <w:rsid w:val="007B6F8A"/>
    <w:rsid w:val="007B7062"/>
    <w:rsid w:val="007B7292"/>
    <w:rsid w:val="007B7FCE"/>
    <w:rsid w:val="007C0BDF"/>
    <w:rsid w:val="007C103A"/>
    <w:rsid w:val="007C18AC"/>
    <w:rsid w:val="007C25FB"/>
    <w:rsid w:val="007C35C3"/>
    <w:rsid w:val="007C4479"/>
    <w:rsid w:val="007C4745"/>
    <w:rsid w:val="007C507A"/>
    <w:rsid w:val="007C518F"/>
    <w:rsid w:val="007C6119"/>
    <w:rsid w:val="007C66E9"/>
    <w:rsid w:val="007C6B6D"/>
    <w:rsid w:val="007C70CC"/>
    <w:rsid w:val="007C7624"/>
    <w:rsid w:val="007C7694"/>
    <w:rsid w:val="007C797F"/>
    <w:rsid w:val="007C7BD9"/>
    <w:rsid w:val="007D038B"/>
    <w:rsid w:val="007D06FC"/>
    <w:rsid w:val="007D0AB6"/>
    <w:rsid w:val="007D10E7"/>
    <w:rsid w:val="007D230B"/>
    <w:rsid w:val="007D2888"/>
    <w:rsid w:val="007D28A3"/>
    <w:rsid w:val="007D2F3A"/>
    <w:rsid w:val="007D50F3"/>
    <w:rsid w:val="007D512B"/>
    <w:rsid w:val="007D584C"/>
    <w:rsid w:val="007D5D8F"/>
    <w:rsid w:val="007D62ED"/>
    <w:rsid w:val="007D69D7"/>
    <w:rsid w:val="007D73FA"/>
    <w:rsid w:val="007D753F"/>
    <w:rsid w:val="007E073A"/>
    <w:rsid w:val="007E07FE"/>
    <w:rsid w:val="007E115A"/>
    <w:rsid w:val="007E1430"/>
    <w:rsid w:val="007E1833"/>
    <w:rsid w:val="007E22E9"/>
    <w:rsid w:val="007E252C"/>
    <w:rsid w:val="007E2B8A"/>
    <w:rsid w:val="007E329E"/>
    <w:rsid w:val="007E4088"/>
    <w:rsid w:val="007E4F99"/>
    <w:rsid w:val="007E6136"/>
    <w:rsid w:val="007E629B"/>
    <w:rsid w:val="007E649E"/>
    <w:rsid w:val="007E6666"/>
    <w:rsid w:val="007E6723"/>
    <w:rsid w:val="007E6B28"/>
    <w:rsid w:val="007E78BC"/>
    <w:rsid w:val="007F04D7"/>
    <w:rsid w:val="007F065F"/>
    <w:rsid w:val="007F14AA"/>
    <w:rsid w:val="007F2753"/>
    <w:rsid w:val="007F29D6"/>
    <w:rsid w:val="007F6052"/>
    <w:rsid w:val="007F6155"/>
    <w:rsid w:val="007F6C20"/>
    <w:rsid w:val="007F6F11"/>
    <w:rsid w:val="0080080E"/>
    <w:rsid w:val="00800886"/>
    <w:rsid w:val="00800E85"/>
    <w:rsid w:val="008010F3"/>
    <w:rsid w:val="00801664"/>
    <w:rsid w:val="00801A3B"/>
    <w:rsid w:val="008025B9"/>
    <w:rsid w:val="00802FF7"/>
    <w:rsid w:val="00803F49"/>
    <w:rsid w:val="008045CF"/>
    <w:rsid w:val="00804E3B"/>
    <w:rsid w:val="0080535C"/>
    <w:rsid w:val="00805419"/>
    <w:rsid w:val="00805F1B"/>
    <w:rsid w:val="008102CA"/>
    <w:rsid w:val="00810523"/>
    <w:rsid w:val="00810584"/>
    <w:rsid w:val="00810726"/>
    <w:rsid w:val="00811462"/>
    <w:rsid w:val="00813AB3"/>
    <w:rsid w:val="00813C71"/>
    <w:rsid w:val="00813FEE"/>
    <w:rsid w:val="0081433B"/>
    <w:rsid w:val="008143F5"/>
    <w:rsid w:val="00815320"/>
    <w:rsid w:val="00815BA5"/>
    <w:rsid w:val="00815F9A"/>
    <w:rsid w:val="008167F6"/>
    <w:rsid w:val="00816930"/>
    <w:rsid w:val="0081708F"/>
    <w:rsid w:val="008214E2"/>
    <w:rsid w:val="00821DE8"/>
    <w:rsid w:val="008220DC"/>
    <w:rsid w:val="00823424"/>
    <w:rsid w:val="00823BC2"/>
    <w:rsid w:val="00823C07"/>
    <w:rsid w:val="00824525"/>
    <w:rsid w:val="00824562"/>
    <w:rsid w:val="00824FF9"/>
    <w:rsid w:val="00826896"/>
    <w:rsid w:val="00826B91"/>
    <w:rsid w:val="00827504"/>
    <w:rsid w:val="0082770C"/>
    <w:rsid w:val="008277AC"/>
    <w:rsid w:val="00827D21"/>
    <w:rsid w:val="00830484"/>
    <w:rsid w:val="0083112C"/>
    <w:rsid w:val="008317B9"/>
    <w:rsid w:val="008323A6"/>
    <w:rsid w:val="0083240D"/>
    <w:rsid w:val="0083339F"/>
    <w:rsid w:val="008334EB"/>
    <w:rsid w:val="0083396B"/>
    <w:rsid w:val="00834FD5"/>
    <w:rsid w:val="00835CD1"/>
    <w:rsid w:val="00836269"/>
    <w:rsid w:val="008362B8"/>
    <w:rsid w:val="00836675"/>
    <w:rsid w:val="00836FB3"/>
    <w:rsid w:val="0083701F"/>
    <w:rsid w:val="008409DE"/>
    <w:rsid w:val="00840E3F"/>
    <w:rsid w:val="00841905"/>
    <w:rsid w:val="00841C55"/>
    <w:rsid w:val="0084201E"/>
    <w:rsid w:val="0084209C"/>
    <w:rsid w:val="00842504"/>
    <w:rsid w:val="00842A33"/>
    <w:rsid w:val="008433E8"/>
    <w:rsid w:val="00843CD2"/>
    <w:rsid w:val="0084400F"/>
    <w:rsid w:val="00845202"/>
    <w:rsid w:val="008453F1"/>
    <w:rsid w:val="008455CB"/>
    <w:rsid w:val="00845725"/>
    <w:rsid w:val="00845CFA"/>
    <w:rsid w:val="00845D1A"/>
    <w:rsid w:val="00846411"/>
    <w:rsid w:val="00846494"/>
    <w:rsid w:val="00846D6E"/>
    <w:rsid w:val="008471B7"/>
    <w:rsid w:val="0084766A"/>
    <w:rsid w:val="0084783D"/>
    <w:rsid w:val="00850E59"/>
    <w:rsid w:val="00852018"/>
    <w:rsid w:val="00852147"/>
    <w:rsid w:val="008528AE"/>
    <w:rsid w:val="0085321B"/>
    <w:rsid w:val="0085361F"/>
    <w:rsid w:val="00853DC6"/>
    <w:rsid w:val="00854199"/>
    <w:rsid w:val="0085450B"/>
    <w:rsid w:val="008546D7"/>
    <w:rsid w:val="00854AE5"/>
    <w:rsid w:val="00854DC4"/>
    <w:rsid w:val="008553A5"/>
    <w:rsid w:val="00856026"/>
    <w:rsid w:val="00857398"/>
    <w:rsid w:val="008574AC"/>
    <w:rsid w:val="008577CE"/>
    <w:rsid w:val="00860015"/>
    <w:rsid w:val="0086064C"/>
    <w:rsid w:val="00860796"/>
    <w:rsid w:val="008619F6"/>
    <w:rsid w:val="0086249E"/>
    <w:rsid w:val="008624AD"/>
    <w:rsid w:val="00862A1B"/>
    <w:rsid w:val="008633FE"/>
    <w:rsid w:val="0086577F"/>
    <w:rsid w:val="00867282"/>
    <w:rsid w:val="00871762"/>
    <w:rsid w:val="00871E32"/>
    <w:rsid w:val="00871F67"/>
    <w:rsid w:val="00873317"/>
    <w:rsid w:val="00874B39"/>
    <w:rsid w:val="00874EA1"/>
    <w:rsid w:val="00875A49"/>
    <w:rsid w:val="008767F0"/>
    <w:rsid w:val="00876838"/>
    <w:rsid w:val="00876DFE"/>
    <w:rsid w:val="0087736F"/>
    <w:rsid w:val="00877D23"/>
    <w:rsid w:val="008802BF"/>
    <w:rsid w:val="00880978"/>
    <w:rsid w:val="00881463"/>
    <w:rsid w:val="008819A9"/>
    <w:rsid w:val="00883593"/>
    <w:rsid w:val="00884AFB"/>
    <w:rsid w:val="00884BAE"/>
    <w:rsid w:val="00886084"/>
    <w:rsid w:val="00886898"/>
    <w:rsid w:val="00886C41"/>
    <w:rsid w:val="008874CE"/>
    <w:rsid w:val="00887536"/>
    <w:rsid w:val="00887BA8"/>
    <w:rsid w:val="00887ED6"/>
    <w:rsid w:val="00890A1F"/>
    <w:rsid w:val="008919C1"/>
    <w:rsid w:val="00891AAB"/>
    <w:rsid w:val="00891C4C"/>
    <w:rsid w:val="0089284A"/>
    <w:rsid w:val="0089334B"/>
    <w:rsid w:val="00893B72"/>
    <w:rsid w:val="00895A83"/>
    <w:rsid w:val="00896489"/>
    <w:rsid w:val="00896DCC"/>
    <w:rsid w:val="00897766"/>
    <w:rsid w:val="008A0552"/>
    <w:rsid w:val="008A0CA1"/>
    <w:rsid w:val="008A0DC3"/>
    <w:rsid w:val="008A103D"/>
    <w:rsid w:val="008A1561"/>
    <w:rsid w:val="008A1587"/>
    <w:rsid w:val="008A17EB"/>
    <w:rsid w:val="008A1FFB"/>
    <w:rsid w:val="008A2512"/>
    <w:rsid w:val="008A2EF8"/>
    <w:rsid w:val="008A408D"/>
    <w:rsid w:val="008A41D5"/>
    <w:rsid w:val="008A445E"/>
    <w:rsid w:val="008A4523"/>
    <w:rsid w:val="008A47BA"/>
    <w:rsid w:val="008A4861"/>
    <w:rsid w:val="008A4A36"/>
    <w:rsid w:val="008A4CEB"/>
    <w:rsid w:val="008A5759"/>
    <w:rsid w:val="008A5A58"/>
    <w:rsid w:val="008A624F"/>
    <w:rsid w:val="008A6421"/>
    <w:rsid w:val="008A6D56"/>
    <w:rsid w:val="008A7EF4"/>
    <w:rsid w:val="008B0A30"/>
    <w:rsid w:val="008B1FCE"/>
    <w:rsid w:val="008B29D6"/>
    <w:rsid w:val="008B29F9"/>
    <w:rsid w:val="008B3D9E"/>
    <w:rsid w:val="008B49B2"/>
    <w:rsid w:val="008B585D"/>
    <w:rsid w:val="008B6D5B"/>
    <w:rsid w:val="008B7150"/>
    <w:rsid w:val="008B787A"/>
    <w:rsid w:val="008C048C"/>
    <w:rsid w:val="008C04A6"/>
    <w:rsid w:val="008C11B7"/>
    <w:rsid w:val="008C158E"/>
    <w:rsid w:val="008C1CBE"/>
    <w:rsid w:val="008C1E43"/>
    <w:rsid w:val="008C2552"/>
    <w:rsid w:val="008C4EC8"/>
    <w:rsid w:val="008C5339"/>
    <w:rsid w:val="008C6E07"/>
    <w:rsid w:val="008C6F72"/>
    <w:rsid w:val="008C6FAC"/>
    <w:rsid w:val="008C75A5"/>
    <w:rsid w:val="008C7D01"/>
    <w:rsid w:val="008D09C7"/>
    <w:rsid w:val="008D18E9"/>
    <w:rsid w:val="008D2868"/>
    <w:rsid w:val="008D33CA"/>
    <w:rsid w:val="008D3735"/>
    <w:rsid w:val="008D4E43"/>
    <w:rsid w:val="008D4E80"/>
    <w:rsid w:val="008D5940"/>
    <w:rsid w:val="008D5D99"/>
    <w:rsid w:val="008D625C"/>
    <w:rsid w:val="008E06EC"/>
    <w:rsid w:val="008E10A6"/>
    <w:rsid w:val="008E1167"/>
    <w:rsid w:val="008E155A"/>
    <w:rsid w:val="008E20D3"/>
    <w:rsid w:val="008E214E"/>
    <w:rsid w:val="008E29A3"/>
    <w:rsid w:val="008E30A4"/>
    <w:rsid w:val="008E44BF"/>
    <w:rsid w:val="008E4FD5"/>
    <w:rsid w:val="008E531F"/>
    <w:rsid w:val="008E55F7"/>
    <w:rsid w:val="008E55F9"/>
    <w:rsid w:val="008E5E72"/>
    <w:rsid w:val="008E62DC"/>
    <w:rsid w:val="008E70E6"/>
    <w:rsid w:val="008E763E"/>
    <w:rsid w:val="008E7AD3"/>
    <w:rsid w:val="008F0436"/>
    <w:rsid w:val="008F082B"/>
    <w:rsid w:val="008F1AEE"/>
    <w:rsid w:val="008F1CAA"/>
    <w:rsid w:val="008F2A50"/>
    <w:rsid w:val="008F2D37"/>
    <w:rsid w:val="008F3AE7"/>
    <w:rsid w:val="008F492A"/>
    <w:rsid w:val="008F5097"/>
    <w:rsid w:val="008F54FA"/>
    <w:rsid w:val="008F6192"/>
    <w:rsid w:val="008F62A9"/>
    <w:rsid w:val="008F68A4"/>
    <w:rsid w:val="008F7520"/>
    <w:rsid w:val="008F7EE8"/>
    <w:rsid w:val="00900100"/>
    <w:rsid w:val="00900504"/>
    <w:rsid w:val="009006EF"/>
    <w:rsid w:val="009007CA"/>
    <w:rsid w:val="0090080D"/>
    <w:rsid w:val="00900FA7"/>
    <w:rsid w:val="0090161F"/>
    <w:rsid w:val="00901E94"/>
    <w:rsid w:val="0090254D"/>
    <w:rsid w:val="00902B64"/>
    <w:rsid w:val="009034E6"/>
    <w:rsid w:val="00904A8E"/>
    <w:rsid w:val="00905824"/>
    <w:rsid w:val="00905E69"/>
    <w:rsid w:val="00906212"/>
    <w:rsid w:val="0090700A"/>
    <w:rsid w:val="00907A72"/>
    <w:rsid w:val="00911BC1"/>
    <w:rsid w:val="00912061"/>
    <w:rsid w:val="0091276A"/>
    <w:rsid w:val="00912FFE"/>
    <w:rsid w:val="0091551A"/>
    <w:rsid w:val="00915630"/>
    <w:rsid w:val="00915A22"/>
    <w:rsid w:val="009160C4"/>
    <w:rsid w:val="0091650B"/>
    <w:rsid w:val="00917089"/>
    <w:rsid w:val="00917505"/>
    <w:rsid w:val="00917879"/>
    <w:rsid w:val="00920A22"/>
    <w:rsid w:val="0092140E"/>
    <w:rsid w:val="00921689"/>
    <w:rsid w:val="00921802"/>
    <w:rsid w:val="00922B33"/>
    <w:rsid w:val="00923214"/>
    <w:rsid w:val="0092386F"/>
    <w:rsid w:val="009238B6"/>
    <w:rsid w:val="00923B1D"/>
    <w:rsid w:val="00925BDE"/>
    <w:rsid w:val="009269F6"/>
    <w:rsid w:val="00926EAD"/>
    <w:rsid w:val="0092766A"/>
    <w:rsid w:val="00927AAB"/>
    <w:rsid w:val="00927B15"/>
    <w:rsid w:val="009305EB"/>
    <w:rsid w:val="0093072B"/>
    <w:rsid w:val="00930EF4"/>
    <w:rsid w:val="0093138A"/>
    <w:rsid w:val="009313B8"/>
    <w:rsid w:val="00931BFA"/>
    <w:rsid w:val="00932192"/>
    <w:rsid w:val="0093309E"/>
    <w:rsid w:val="0093363A"/>
    <w:rsid w:val="009338C3"/>
    <w:rsid w:val="0093391B"/>
    <w:rsid w:val="009350E4"/>
    <w:rsid w:val="0093558F"/>
    <w:rsid w:val="00935847"/>
    <w:rsid w:val="00935CFF"/>
    <w:rsid w:val="00936762"/>
    <w:rsid w:val="00940143"/>
    <w:rsid w:val="009411D2"/>
    <w:rsid w:val="009415E5"/>
    <w:rsid w:val="0094181C"/>
    <w:rsid w:val="00941AB7"/>
    <w:rsid w:val="00942871"/>
    <w:rsid w:val="00942BD7"/>
    <w:rsid w:val="00942D9A"/>
    <w:rsid w:val="00942E2A"/>
    <w:rsid w:val="0094373D"/>
    <w:rsid w:val="009438C5"/>
    <w:rsid w:val="00943937"/>
    <w:rsid w:val="00944637"/>
    <w:rsid w:val="00944691"/>
    <w:rsid w:val="00944707"/>
    <w:rsid w:val="00944CBD"/>
    <w:rsid w:val="009452BF"/>
    <w:rsid w:val="00945917"/>
    <w:rsid w:val="009462CF"/>
    <w:rsid w:val="00946F20"/>
    <w:rsid w:val="009475E9"/>
    <w:rsid w:val="0094769C"/>
    <w:rsid w:val="0094788F"/>
    <w:rsid w:val="009478F0"/>
    <w:rsid w:val="00947EC7"/>
    <w:rsid w:val="0095044F"/>
    <w:rsid w:val="00950B07"/>
    <w:rsid w:val="00951542"/>
    <w:rsid w:val="00952070"/>
    <w:rsid w:val="009521E7"/>
    <w:rsid w:val="009523CB"/>
    <w:rsid w:val="0095314C"/>
    <w:rsid w:val="0095337D"/>
    <w:rsid w:val="00954EF1"/>
    <w:rsid w:val="0095560A"/>
    <w:rsid w:val="00956B4C"/>
    <w:rsid w:val="00956B7D"/>
    <w:rsid w:val="0095756E"/>
    <w:rsid w:val="009579A0"/>
    <w:rsid w:val="00960DF7"/>
    <w:rsid w:val="00961329"/>
    <w:rsid w:val="00962185"/>
    <w:rsid w:val="00962199"/>
    <w:rsid w:val="00962441"/>
    <w:rsid w:val="00962D8E"/>
    <w:rsid w:val="00963F05"/>
    <w:rsid w:val="0096531F"/>
    <w:rsid w:val="0096533E"/>
    <w:rsid w:val="0096534E"/>
    <w:rsid w:val="00965472"/>
    <w:rsid w:val="00965F6B"/>
    <w:rsid w:val="00966001"/>
    <w:rsid w:val="00966A24"/>
    <w:rsid w:val="00966AA5"/>
    <w:rsid w:val="00967039"/>
    <w:rsid w:val="0097128E"/>
    <w:rsid w:val="009726EE"/>
    <w:rsid w:val="00973AA5"/>
    <w:rsid w:val="00973BA6"/>
    <w:rsid w:val="00973EB0"/>
    <w:rsid w:val="009759DE"/>
    <w:rsid w:val="00976325"/>
    <w:rsid w:val="00977C8F"/>
    <w:rsid w:val="00977F7C"/>
    <w:rsid w:val="00980191"/>
    <w:rsid w:val="009804C7"/>
    <w:rsid w:val="009809C8"/>
    <w:rsid w:val="0098107B"/>
    <w:rsid w:val="009813B7"/>
    <w:rsid w:val="00981CD8"/>
    <w:rsid w:val="00982ED5"/>
    <w:rsid w:val="00982EEE"/>
    <w:rsid w:val="009830AE"/>
    <w:rsid w:val="009833CF"/>
    <w:rsid w:val="00983CDF"/>
    <w:rsid w:val="00983CEA"/>
    <w:rsid w:val="00984CBA"/>
    <w:rsid w:val="0098512C"/>
    <w:rsid w:val="0098569B"/>
    <w:rsid w:val="0098596B"/>
    <w:rsid w:val="00986904"/>
    <w:rsid w:val="00986CAD"/>
    <w:rsid w:val="009879DE"/>
    <w:rsid w:val="00987C1D"/>
    <w:rsid w:val="00987E2D"/>
    <w:rsid w:val="00990366"/>
    <w:rsid w:val="009916D8"/>
    <w:rsid w:val="0099390B"/>
    <w:rsid w:val="00993A32"/>
    <w:rsid w:val="00993A8D"/>
    <w:rsid w:val="00993E57"/>
    <w:rsid w:val="0099425E"/>
    <w:rsid w:val="00994DCC"/>
    <w:rsid w:val="00995887"/>
    <w:rsid w:val="00996459"/>
    <w:rsid w:val="009970BF"/>
    <w:rsid w:val="0099715D"/>
    <w:rsid w:val="00997513"/>
    <w:rsid w:val="009A0197"/>
    <w:rsid w:val="009A068E"/>
    <w:rsid w:val="009A08E8"/>
    <w:rsid w:val="009A0C3A"/>
    <w:rsid w:val="009A1176"/>
    <w:rsid w:val="009A1ACE"/>
    <w:rsid w:val="009A34C6"/>
    <w:rsid w:val="009A352D"/>
    <w:rsid w:val="009A3F55"/>
    <w:rsid w:val="009A3FF5"/>
    <w:rsid w:val="009A4473"/>
    <w:rsid w:val="009A4892"/>
    <w:rsid w:val="009A4A27"/>
    <w:rsid w:val="009A5D48"/>
    <w:rsid w:val="009A60FA"/>
    <w:rsid w:val="009A6472"/>
    <w:rsid w:val="009A6C0E"/>
    <w:rsid w:val="009A7455"/>
    <w:rsid w:val="009A7E9F"/>
    <w:rsid w:val="009B04DB"/>
    <w:rsid w:val="009B14DC"/>
    <w:rsid w:val="009B160A"/>
    <w:rsid w:val="009B1E8C"/>
    <w:rsid w:val="009B23C8"/>
    <w:rsid w:val="009B244E"/>
    <w:rsid w:val="009B2521"/>
    <w:rsid w:val="009B4DCD"/>
    <w:rsid w:val="009B575D"/>
    <w:rsid w:val="009B6CC9"/>
    <w:rsid w:val="009B6F99"/>
    <w:rsid w:val="009B7712"/>
    <w:rsid w:val="009C1F11"/>
    <w:rsid w:val="009C2292"/>
    <w:rsid w:val="009C2FE5"/>
    <w:rsid w:val="009C4826"/>
    <w:rsid w:val="009C57AE"/>
    <w:rsid w:val="009C5A56"/>
    <w:rsid w:val="009C5C9B"/>
    <w:rsid w:val="009C6FCE"/>
    <w:rsid w:val="009C70BC"/>
    <w:rsid w:val="009C70F4"/>
    <w:rsid w:val="009C7F4A"/>
    <w:rsid w:val="009D0161"/>
    <w:rsid w:val="009D09D2"/>
    <w:rsid w:val="009D0E6C"/>
    <w:rsid w:val="009D0FD7"/>
    <w:rsid w:val="009D1000"/>
    <w:rsid w:val="009D10A5"/>
    <w:rsid w:val="009D12D3"/>
    <w:rsid w:val="009D1994"/>
    <w:rsid w:val="009D1EAE"/>
    <w:rsid w:val="009D2A70"/>
    <w:rsid w:val="009D2F6D"/>
    <w:rsid w:val="009D323D"/>
    <w:rsid w:val="009D37FE"/>
    <w:rsid w:val="009D3ED5"/>
    <w:rsid w:val="009D4748"/>
    <w:rsid w:val="009D4825"/>
    <w:rsid w:val="009D4C84"/>
    <w:rsid w:val="009D4C91"/>
    <w:rsid w:val="009D5237"/>
    <w:rsid w:val="009D54E3"/>
    <w:rsid w:val="009D5520"/>
    <w:rsid w:val="009D6126"/>
    <w:rsid w:val="009D62BB"/>
    <w:rsid w:val="009D672A"/>
    <w:rsid w:val="009D7C56"/>
    <w:rsid w:val="009E0316"/>
    <w:rsid w:val="009E0E1C"/>
    <w:rsid w:val="009E117F"/>
    <w:rsid w:val="009E155C"/>
    <w:rsid w:val="009E1E03"/>
    <w:rsid w:val="009E2288"/>
    <w:rsid w:val="009E243F"/>
    <w:rsid w:val="009E26BD"/>
    <w:rsid w:val="009E333B"/>
    <w:rsid w:val="009E3DD1"/>
    <w:rsid w:val="009E4AA4"/>
    <w:rsid w:val="009E4EEA"/>
    <w:rsid w:val="009E5CA1"/>
    <w:rsid w:val="009E6A6B"/>
    <w:rsid w:val="009E6C4B"/>
    <w:rsid w:val="009E7189"/>
    <w:rsid w:val="009E7529"/>
    <w:rsid w:val="009E7EA4"/>
    <w:rsid w:val="009F01C0"/>
    <w:rsid w:val="009F17F7"/>
    <w:rsid w:val="009F1D1E"/>
    <w:rsid w:val="009F42BC"/>
    <w:rsid w:val="009F4BE3"/>
    <w:rsid w:val="009F5F93"/>
    <w:rsid w:val="009F642A"/>
    <w:rsid w:val="009F6562"/>
    <w:rsid w:val="009F6707"/>
    <w:rsid w:val="009F6A93"/>
    <w:rsid w:val="009F7218"/>
    <w:rsid w:val="00A00449"/>
    <w:rsid w:val="00A00B02"/>
    <w:rsid w:val="00A00FC6"/>
    <w:rsid w:val="00A01470"/>
    <w:rsid w:val="00A02992"/>
    <w:rsid w:val="00A033DA"/>
    <w:rsid w:val="00A0345F"/>
    <w:rsid w:val="00A03E5F"/>
    <w:rsid w:val="00A0412D"/>
    <w:rsid w:val="00A041D1"/>
    <w:rsid w:val="00A04E0F"/>
    <w:rsid w:val="00A057A4"/>
    <w:rsid w:val="00A06FEC"/>
    <w:rsid w:val="00A07108"/>
    <w:rsid w:val="00A103FC"/>
    <w:rsid w:val="00A1123C"/>
    <w:rsid w:val="00A11C56"/>
    <w:rsid w:val="00A12562"/>
    <w:rsid w:val="00A12AFF"/>
    <w:rsid w:val="00A13337"/>
    <w:rsid w:val="00A14133"/>
    <w:rsid w:val="00A14502"/>
    <w:rsid w:val="00A17425"/>
    <w:rsid w:val="00A21D48"/>
    <w:rsid w:val="00A22212"/>
    <w:rsid w:val="00A22F0B"/>
    <w:rsid w:val="00A23C0B"/>
    <w:rsid w:val="00A249F8"/>
    <w:rsid w:val="00A25950"/>
    <w:rsid w:val="00A25D7F"/>
    <w:rsid w:val="00A2707C"/>
    <w:rsid w:val="00A3003C"/>
    <w:rsid w:val="00A30A59"/>
    <w:rsid w:val="00A313B3"/>
    <w:rsid w:val="00A31845"/>
    <w:rsid w:val="00A318C3"/>
    <w:rsid w:val="00A31B78"/>
    <w:rsid w:val="00A31DCF"/>
    <w:rsid w:val="00A31E3A"/>
    <w:rsid w:val="00A3267C"/>
    <w:rsid w:val="00A32D92"/>
    <w:rsid w:val="00A3300A"/>
    <w:rsid w:val="00A333EC"/>
    <w:rsid w:val="00A33AB7"/>
    <w:rsid w:val="00A34F6F"/>
    <w:rsid w:val="00A350E3"/>
    <w:rsid w:val="00A35FBD"/>
    <w:rsid w:val="00A360CA"/>
    <w:rsid w:val="00A361F3"/>
    <w:rsid w:val="00A36346"/>
    <w:rsid w:val="00A36760"/>
    <w:rsid w:val="00A37485"/>
    <w:rsid w:val="00A37832"/>
    <w:rsid w:val="00A379C7"/>
    <w:rsid w:val="00A37F84"/>
    <w:rsid w:val="00A40024"/>
    <w:rsid w:val="00A406CA"/>
    <w:rsid w:val="00A40A45"/>
    <w:rsid w:val="00A40F09"/>
    <w:rsid w:val="00A42509"/>
    <w:rsid w:val="00A425C5"/>
    <w:rsid w:val="00A42DEF"/>
    <w:rsid w:val="00A430EF"/>
    <w:rsid w:val="00A43787"/>
    <w:rsid w:val="00A444E6"/>
    <w:rsid w:val="00A445DF"/>
    <w:rsid w:val="00A44E91"/>
    <w:rsid w:val="00A45090"/>
    <w:rsid w:val="00A45516"/>
    <w:rsid w:val="00A45C9B"/>
    <w:rsid w:val="00A465A2"/>
    <w:rsid w:val="00A471C4"/>
    <w:rsid w:val="00A478C8"/>
    <w:rsid w:val="00A47A4A"/>
    <w:rsid w:val="00A51932"/>
    <w:rsid w:val="00A522ED"/>
    <w:rsid w:val="00A52568"/>
    <w:rsid w:val="00A5289A"/>
    <w:rsid w:val="00A52C8B"/>
    <w:rsid w:val="00A54378"/>
    <w:rsid w:val="00A567C8"/>
    <w:rsid w:val="00A56EAA"/>
    <w:rsid w:val="00A57B0C"/>
    <w:rsid w:val="00A57DE1"/>
    <w:rsid w:val="00A606E1"/>
    <w:rsid w:val="00A619A5"/>
    <w:rsid w:val="00A61B26"/>
    <w:rsid w:val="00A63293"/>
    <w:rsid w:val="00A63547"/>
    <w:rsid w:val="00A642B6"/>
    <w:rsid w:val="00A647E7"/>
    <w:rsid w:val="00A652D2"/>
    <w:rsid w:val="00A656F9"/>
    <w:rsid w:val="00A6621A"/>
    <w:rsid w:val="00A665D4"/>
    <w:rsid w:val="00A66AB9"/>
    <w:rsid w:val="00A66D85"/>
    <w:rsid w:val="00A67B35"/>
    <w:rsid w:val="00A701EC"/>
    <w:rsid w:val="00A70AB2"/>
    <w:rsid w:val="00A7183E"/>
    <w:rsid w:val="00A72A95"/>
    <w:rsid w:val="00A7390F"/>
    <w:rsid w:val="00A73C83"/>
    <w:rsid w:val="00A73E97"/>
    <w:rsid w:val="00A749DD"/>
    <w:rsid w:val="00A74B5A"/>
    <w:rsid w:val="00A75C90"/>
    <w:rsid w:val="00A769D5"/>
    <w:rsid w:val="00A77C3F"/>
    <w:rsid w:val="00A77C8F"/>
    <w:rsid w:val="00A77EB2"/>
    <w:rsid w:val="00A80C99"/>
    <w:rsid w:val="00A81153"/>
    <w:rsid w:val="00A813ED"/>
    <w:rsid w:val="00A83A83"/>
    <w:rsid w:val="00A84932"/>
    <w:rsid w:val="00A858E8"/>
    <w:rsid w:val="00A863A1"/>
    <w:rsid w:val="00A86514"/>
    <w:rsid w:val="00A865BA"/>
    <w:rsid w:val="00A866A6"/>
    <w:rsid w:val="00A8686F"/>
    <w:rsid w:val="00A87456"/>
    <w:rsid w:val="00A878A0"/>
    <w:rsid w:val="00A90600"/>
    <w:rsid w:val="00A90868"/>
    <w:rsid w:val="00A90C44"/>
    <w:rsid w:val="00A90F1C"/>
    <w:rsid w:val="00A9178F"/>
    <w:rsid w:val="00A9266F"/>
    <w:rsid w:val="00A92B64"/>
    <w:rsid w:val="00A93370"/>
    <w:rsid w:val="00A940F4"/>
    <w:rsid w:val="00A94435"/>
    <w:rsid w:val="00A94E8E"/>
    <w:rsid w:val="00A94F28"/>
    <w:rsid w:val="00A950B3"/>
    <w:rsid w:val="00A95C2E"/>
    <w:rsid w:val="00A95FBD"/>
    <w:rsid w:val="00A9673E"/>
    <w:rsid w:val="00A97594"/>
    <w:rsid w:val="00A97F11"/>
    <w:rsid w:val="00AA1C92"/>
    <w:rsid w:val="00AA1E1C"/>
    <w:rsid w:val="00AA2231"/>
    <w:rsid w:val="00AA2952"/>
    <w:rsid w:val="00AA30FB"/>
    <w:rsid w:val="00AA317A"/>
    <w:rsid w:val="00AA34AE"/>
    <w:rsid w:val="00AA4255"/>
    <w:rsid w:val="00AA435A"/>
    <w:rsid w:val="00AA4EB1"/>
    <w:rsid w:val="00AA54D2"/>
    <w:rsid w:val="00AA61A3"/>
    <w:rsid w:val="00AA71B8"/>
    <w:rsid w:val="00AB0103"/>
    <w:rsid w:val="00AB085D"/>
    <w:rsid w:val="00AB0CF3"/>
    <w:rsid w:val="00AB10C9"/>
    <w:rsid w:val="00AB11D0"/>
    <w:rsid w:val="00AB132D"/>
    <w:rsid w:val="00AB1A33"/>
    <w:rsid w:val="00AB45CE"/>
    <w:rsid w:val="00AB4C94"/>
    <w:rsid w:val="00AB5630"/>
    <w:rsid w:val="00AB57CD"/>
    <w:rsid w:val="00AB5949"/>
    <w:rsid w:val="00AB5C59"/>
    <w:rsid w:val="00AB658D"/>
    <w:rsid w:val="00AB68CF"/>
    <w:rsid w:val="00AB7609"/>
    <w:rsid w:val="00AB7706"/>
    <w:rsid w:val="00AB7ED3"/>
    <w:rsid w:val="00AC0F1A"/>
    <w:rsid w:val="00AC143C"/>
    <w:rsid w:val="00AC238D"/>
    <w:rsid w:val="00AC3209"/>
    <w:rsid w:val="00AC32E5"/>
    <w:rsid w:val="00AC365D"/>
    <w:rsid w:val="00AC3F44"/>
    <w:rsid w:val="00AC3FB3"/>
    <w:rsid w:val="00AC5471"/>
    <w:rsid w:val="00AC59D7"/>
    <w:rsid w:val="00AC5FA3"/>
    <w:rsid w:val="00AC6166"/>
    <w:rsid w:val="00AC69AE"/>
    <w:rsid w:val="00AC7449"/>
    <w:rsid w:val="00AC7C1D"/>
    <w:rsid w:val="00AC7E11"/>
    <w:rsid w:val="00AD07E6"/>
    <w:rsid w:val="00AD2005"/>
    <w:rsid w:val="00AD2AA8"/>
    <w:rsid w:val="00AD3B01"/>
    <w:rsid w:val="00AD3C88"/>
    <w:rsid w:val="00AD45BF"/>
    <w:rsid w:val="00AD4E08"/>
    <w:rsid w:val="00AD5B7F"/>
    <w:rsid w:val="00AD60B8"/>
    <w:rsid w:val="00AD62EB"/>
    <w:rsid w:val="00AD6A10"/>
    <w:rsid w:val="00AD6EEF"/>
    <w:rsid w:val="00AD71B8"/>
    <w:rsid w:val="00AD75FC"/>
    <w:rsid w:val="00AD79BF"/>
    <w:rsid w:val="00AE15C5"/>
    <w:rsid w:val="00AE1768"/>
    <w:rsid w:val="00AE25F6"/>
    <w:rsid w:val="00AE2BCA"/>
    <w:rsid w:val="00AE3954"/>
    <w:rsid w:val="00AE39E5"/>
    <w:rsid w:val="00AE3ABC"/>
    <w:rsid w:val="00AE3DFA"/>
    <w:rsid w:val="00AE43E7"/>
    <w:rsid w:val="00AE45AF"/>
    <w:rsid w:val="00AE50AC"/>
    <w:rsid w:val="00AE550C"/>
    <w:rsid w:val="00AE5E64"/>
    <w:rsid w:val="00AE6402"/>
    <w:rsid w:val="00AE6A7D"/>
    <w:rsid w:val="00AE6F51"/>
    <w:rsid w:val="00AE6FB4"/>
    <w:rsid w:val="00AE734C"/>
    <w:rsid w:val="00AE75AF"/>
    <w:rsid w:val="00AF0127"/>
    <w:rsid w:val="00AF06BE"/>
    <w:rsid w:val="00AF0BBA"/>
    <w:rsid w:val="00AF1262"/>
    <w:rsid w:val="00AF1310"/>
    <w:rsid w:val="00AF175C"/>
    <w:rsid w:val="00AF19C5"/>
    <w:rsid w:val="00AF1DF1"/>
    <w:rsid w:val="00AF2F3B"/>
    <w:rsid w:val="00AF31C2"/>
    <w:rsid w:val="00AF364B"/>
    <w:rsid w:val="00AF40CC"/>
    <w:rsid w:val="00AF5012"/>
    <w:rsid w:val="00AF51AA"/>
    <w:rsid w:val="00AF52C3"/>
    <w:rsid w:val="00AF5939"/>
    <w:rsid w:val="00AF64FA"/>
    <w:rsid w:val="00AF6B3C"/>
    <w:rsid w:val="00AF7C9A"/>
    <w:rsid w:val="00B00F04"/>
    <w:rsid w:val="00B01F35"/>
    <w:rsid w:val="00B0214E"/>
    <w:rsid w:val="00B025A8"/>
    <w:rsid w:val="00B025FA"/>
    <w:rsid w:val="00B03C86"/>
    <w:rsid w:val="00B04268"/>
    <w:rsid w:val="00B044BD"/>
    <w:rsid w:val="00B04550"/>
    <w:rsid w:val="00B065BA"/>
    <w:rsid w:val="00B0665D"/>
    <w:rsid w:val="00B067A8"/>
    <w:rsid w:val="00B0767E"/>
    <w:rsid w:val="00B07A42"/>
    <w:rsid w:val="00B07CC5"/>
    <w:rsid w:val="00B100A3"/>
    <w:rsid w:val="00B10B53"/>
    <w:rsid w:val="00B124EB"/>
    <w:rsid w:val="00B12B35"/>
    <w:rsid w:val="00B138C0"/>
    <w:rsid w:val="00B13986"/>
    <w:rsid w:val="00B13A7D"/>
    <w:rsid w:val="00B14B28"/>
    <w:rsid w:val="00B15053"/>
    <w:rsid w:val="00B159D2"/>
    <w:rsid w:val="00B15DC6"/>
    <w:rsid w:val="00B169E7"/>
    <w:rsid w:val="00B16E96"/>
    <w:rsid w:val="00B17178"/>
    <w:rsid w:val="00B202F7"/>
    <w:rsid w:val="00B20599"/>
    <w:rsid w:val="00B2075D"/>
    <w:rsid w:val="00B21943"/>
    <w:rsid w:val="00B21E34"/>
    <w:rsid w:val="00B225C1"/>
    <w:rsid w:val="00B228B4"/>
    <w:rsid w:val="00B22B0C"/>
    <w:rsid w:val="00B2327E"/>
    <w:rsid w:val="00B24192"/>
    <w:rsid w:val="00B24A3A"/>
    <w:rsid w:val="00B257D4"/>
    <w:rsid w:val="00B267E1"/>
    <w:rsid w:val="00B26CAC"/>
    <w:rsid w:val="00B275F2"/>
    <w:rsid w:val="00B27691"/>
    <w:rsid w:val="00B276C5"/>
    <w:rsid w:val="00B307F0"/>
    <w:rsid w:val="00B309E0"/>
    <w:rsid w:val="00B30DC9"/>
    <w:rsid w:val="00B32537"/>
    <w:rsid w:val="00B3322C"/>
    <w:rsid w:val="00B33828"/>
    <w:rsid w:val="00B33838"/>
    <w:rsid w:val="00B33D8D"/>
    <w:rsid w:val="00B342C4"/>
    <w:rsid w:val="00B347A0"/>
    <w:rsid w:val="00B34A94"/>
    <w:rsid w:val="00B35127"/>
    <w:rsid w:val="00B36104"/>
    <w:rsid w:val="00B36539"/>
    <w:rsid w:val="00B3749B"/>
    <w:rsid w:val="00B37682"/>
    <w:rsid w:val="00B377C9"/>
    <w:rsid w:val="00B37A10"/>
    <w:rsid w:val="00B40ACD"/>
    <w:rsid w:val="00B414AE"/>
    <w:rsid w:val="00B4169F"/>
    <w:rsid w:val="00B4178B"/>
    <w:rsid w:val="00B41CC2"/>
    <w:rsid w:val="00B4217B"/>
    <w:rsid w:val="00B42450"/>
    <w:rsid w:val="00B424C5"/>
    <w:rsid w:val="00B43008"/>
    <w:rsid w:val="00B433BD"/>
    <w:rsid w:val="00B43A42"/>
    <w:rsid w:val="00B43A97"/>
    <w:rsid w:val="00B43D98"/>
    <w:rsid w:val="00B43EA9"/>
    <w:rsid w:val="00B4447B"/>
    <w:rsid w:val="00B448E9"/>
    <w:rsid w:val="00B448FB"/>
    <w:rsid w:val="00B44B61"/>
    <w:rsid w:val="00B458F3"/>
    <w:rsid w:val="00B460D5"/>
    <w:rsid w:val="00B4616D"/>
    <w:rsid w:val="00B4655A"/>
    <w:rsid w:val="00B4680F"/>
    <w:rsid w:val="00B46C3A"/>
    <w:rsid w:val="00B46F53"/>
    <w:rsid w:val="00B47FD7"/>
    <w:rsid w:val="00B50180"/>
    <w:rsid w:val="00B50B81"/>
    <w:rsid w:val="00B50B86"/>
    <w:rsid w:val="00B50E82"/>
    <w:rsid w:val="00B50F64"/>
    <w:rsid w:val="00B51AA6"/>
    <w:rsid w:val="00B52171"/>
    <w:rsid w:val="00B52910"/>
    <w:rsid w:val="00B52B38"/>
    <w:rsid w:val="00B53569"/>
    <w:rsid w:val="00B54A41"/>
    <w:rsid w:val="00B54F3A"/>
    <w:rsid w:val="00B55548"/>
    <w:rsid w:val="00B55778"/>
    <w:rsid w:val="00B56401"/>
    <w:rsid w:val="00B573F6"/>
    <w:rsid w:val="00B57476"/>
    <w:rsid w:val="00B57BC2"/>
    <w:rsid w:val="00B602E0"/>
    <w:rsid w:val="00B603AE"/>
    <w:rsid w:val="00B61092"/>
    <w:rsid w:val="00B6128E"/>
    <w:rsid w:val="00B61938"/>
    <w:rsid w:val="00B61E58"/>
    <w:rsid w:val="00B61FFC"/>
    <w:rsid w:val="00B63684"/>
    <w:rsid w:val="00B63B25"/>
    <w:rsid w:val="00B643B2"/>
    <w:rsid w:val="00B651E0"/>
    <w:rsid w:val="00B652A4"/>
    <w:rsid w:val="00B65A0F"/>
    <w:rsid w:val="00B6604F"/>
    <w:rsid w:val="00B668BC"/>
    <w:rsid w:val="00B678AE"/>
    <w:rsid w:val="00B70688"/>
    <w:rsid w:val="00B7175A"/>
    <w:rsid w:val="00B717E8"/>
    <w:rsid w:val="00B71C1C"/>
    <w:rsid w:val="00B72835"/>
    <w:rsid w:val="00B72CDC"/>
    <w:rsid w:val="00B738CE"/>
    <w:rsid w:val="00B7406F"/>
    <w:rsid w:val="00B74477"/>
    <w:rsid w:val="00B74C3B"/>
    <w:rsid w:val="00B754C8"/>
    <w:rsid w:val="00B760BD"/>
    <w:rsid w:val="00B762BC"/>
    <w:rsid w:val="00B7638F"/>
    <w:rsid w:val="00B76AFB"/>
    <w:rsid w:val="00B80717"/>
    <w:rsid w:val="00B80D3C"/>
    <w:rsid w:val="00B810DA"/>
    <w:rsid w:val="00B81872"/>
    <w:rsid w:val="00B826B0"/>
    <w:rsid w:val="00B829FD"/>
    <w:rsid w:val="00B83980"/>
    <w:rsid w:val="00B84692"/>
    <w:rsid w:val="00B8496F"/>
    <w:rsid w:val="00B84E73"/>
    <w:rsid w:val="00B85030"/>
    <w:rsid w:val="00B85517"/>
    <w:rsid w:val="00B85A39"/>
    <w:rsid w:val="00B85C58"/>
    <w:rsid w:val="00B867E3"/>
    <w:rsid w:val="00B86CC2"/>
    <w:rsid w:val="00B86CD7"/>
    <w:rsid w:val="00B8780A"/>
    <w:rsid w:val="00B90DF9"/>
    <w:rsid w:val="00B9139C"/>
    <w:rsid w:val="00B92656"/>
    <w:rsid w:val="00B92CAC"/>
    <w:rsid w:val="00B92E38"/>
    <w:rsid w:val="00B92F66"/>
    <w:rsid w:val="00B939E9"/>
    <w:rsid w:val="00B93C7D"/>
    <w:rsid w:val="00B94863"/>
    <w:rsid w:val="00B950A7"/>
    <w:rsid w:val="00B95233"/>
    <w:rsid w:val="00B95C32"/>
    <w:rsid w:val="00B95D5C"/>
    <w:rsid w:val="00B95FFE"/>
    <w:rsid w:val="00B96DC4"/>
    <w:rsid w:val="00B9734A"/>
    <w:rsid w:val="00BA0344"/>
    <w:rsid w:val="00BA1508"/>
    <w:rsid w:val="00BA1719"/>
    <w:rsid w:val="00BA194C"/>
    <w:rsid w:val="00BA2240"/>
    <w:rsid w:val="00BA228C"/>
    <w:rsid w:val="00BA32DC"/>
    <w:rsid w:val="00BA451D"/>
    <w:rsid w:val="00BA46D7"/>
    <w:rsid w:val="00BA4A81"/>
    <w:rsid w:val="00BA50D5"/>
    <w:rsid w:val="00BA5279"/>
    <w:rsid w:val="00BA5DFD"/>
    <w:rsid w:val="00BA6F48"/>
    <w:rsid w:val="00BB0A34"/>
    <w:rsid w:val="00BB2720"/>
    <w:rsid w:val="00BB333D"/>
    <w:rsid w:val="00BB33E0"/>
    <w:rsid w:val="00BB3E51"/>
    <w:rsid w:val="00BB497B"/>
    <w:rsid w:val="00BB5856"/>
    <w:rsid w:val="00BB6FE3"/>
    <w:rsid w:val="00BC0271"/>
    <w:rsid w:val="00BC061F"/>
    <w:rsid w:val="00BC0B97"/>
    <w:rsid w:val="00BC0D10"/>
    <w:rsid w:val="00BC0DEE"/>
    <w:rsid w:val="00BC162C"/>
    <w:rsid w:val="00BC1EB7"/>
    <w:rsid w:val="00BC2BAF"/>
    <w:rsid w:val="00BC3D16"/>
    <w:rsid w:val="00BC4FDA"/>
    <w:rsid w:val="00BC5770"/>
    <w:rsid w:val="00BC67BF"/>
    <w:rsid w:val="00BC686F"/>
    <w:rsid w:val="00BC6CFD"/>
    <w:rsid w:val="00BD0A72"/>
    <w:rsid w:val="00BD1556"/>
    <w:rsid w:val="00BD1A74"/>
    <w:rsid w:val="00BD1DAD"/>
    <w:rsid w:val="00BD23BE"/>
    <w:rsid w:val="00BD260A"/>
    <w:rsid w:val="00BD29B5"/>
    <w:rsid w:val="00BD2EF1"/>
    <w:rsid w:val="00BD2FAB"/>
    <w:rsid w:val="00BD38AF"/>
    <w:rsid w:val="00BD3D2E"/>
    <w:rsid w:val="00BD42CE"/>
    <w:rsid w:val="00BD58DB"/>
    <w:rsid w:val="00BD6EE5"/>
    <w:rsid w:val="00BD70F5"/>
    <w:rsid w:val="00BD7552"/>
    <w:rsid w:val="00BD7F5F"/>
    <w:rsid w:val="00BE0EFC"/>
    <w:rsid w:val="00BE1175"/>
    <w:rsid w:val="00BE14C9"/>
    <w:rsid w:val="00BE17D2"/>
    <w:rsid w:val="00BE316A"/>
    <w:rsid w:val="00BE3378"/>
    <w:rsid w:val="00BE345C"/>
    <w:rsid w:val="00BE3F7B"/>
    <w:rsid w:val="00BE494E"/>
    <w:rsid w:val="00BE495D"/>
    <w:rsid w:val="00BE4D23"/>
    <w:rsid w:val="00BE51D6"/>
    <w:rsid w:val="00BE5237"/>
    <w:rsid w:val="00BE56D0"/>
    <w:rsid w:val="00BE5A5A"/>
    <w:rsid w:val="00BE5AAC"/>
    <w:rsid w:val="00BE5BB7"/>
    <w:rsid w:val="00BE5DC4"/>
    <w:rsid w:val="00BE62EE"/>
    <w:rsid w:val="00BE6E9B"/>
    <w:rsid w:val="00BE74F7"/>
    <w:rsid w:val="00BE7871"/>
    <w:rsid w:val="00BE797B"/>
    <w:rsid w:val="00BE7DC8"/>
    <w:rsid w:val="00BF0133"/>
    <w:rsid w:val="00BF03D6"/>
    <w:rsid w:val="00BF06A8"/>
    <w:rsid w:val="00BF06BE"/>
    <w:rsid w:val="00BF1AE5"/>
    <w:rsid w:val="00BF1C91"/>
    <w:rsid w:val="00BF1ED4"/>
    <w:rsid w:val="00BF24AC"/>
    <w:rsid w:val="00BF27F5"/>
    <w:rsid w:val="00BF2AD8"/>
    <w:rsid w:val="00BF3337"/>
    <w:rsid w:val="00BF3FCC"/>
    <w:rsid w:val="00BF4388"/>
    <w:rsid w:val="00BF56F9"/>
    <w:rsid w:val="00BF5897"/>
    <w:rsid w:val="00BF6089"/>
    <w:rsid w:val="00BF6903"/>
    <w:rsid w:val="00BF6AC8"/>
    <w:rsid w:val="00BF6BF6"/>
    <w:rsid w:val="00BF738F"/>
    <w:rsid w:val="00BF7BCA"/>
    <w:rsid w:val="00C00444"/>
    <w:rsid w:val="00C004BE"/>
    <w:rsid w:val="00C0078D"/>
    <w:rsid w:val="00C022BF"/>
    <w:rsid w:val="00C02B99"/>
    <w:rsid w:val="00C04061"/>
    <w:rsid w:val="00C04390"/>
    <w:rsid w:val="00C04E51"/>
    <w:rsid w:val="00C05491"/>
    <w:rsid w:val="00C058F2"/>
    <w:rsid w:val="00C060EC"/>
    <w:rsid w:val="00C0619B"/>
    <w:rsid w:val="00C0624E"/>
    <w:rsid w:val="00C06400"/>
    <w:rsid w:val="00C0717A"/>
    <w:rsid w:val="00C108BD"/>
    <w:rsid w:val="00C118EA"/>
    <w:rsid w:val="00C11904"/>
    <w:rsid w:val="00C11E5C"/>
    <w:rsid w:val="00C1286A"/>
    <w:rsid w:val="00C12AA1"/>
    <w:rsid w:val="00C1326C"/>
    <w:rsid w:val="00C13E6A"/>
    <w:rsid w:val="00C145E5"/>
    <w:rsid w:val="00C155D4"/>
    <w:rsid w:val="00C15807"/>
    <w:rsid w:val="00C158A1"/>
    <w:rsid w:val="00C1590F"/>
    <w:rsid w:val="00C15FAC"/>
    <w:rsid w:val="00C1680B"/>
    <w:rsid w:val="00C1683A"/>
    <w:rsid w:val="00C1753C"/>
    <w:rsid w:val="00C20060"/>
    <w:rsid w:val="00C20B47"/>
    <w:rsid w:val="00C215ED"/>
    <w:rsid w:val="00C21BC5"/>
    <w:rsid w:val="00C21DD8"/>
    <w:rsid w:val="00C22B04"/>
    <w:rsid w:val="00C2310E"/>
    <w:rsid w:val="00C23750"/>
    <w:rsid w:val="00C24044"/>
    <w:rsid w:val="00C25752"/>
    <w:rsid w:val="00C25EB3"/>
    <w:rsid w:val="00C2619B"/>
    <w:rsid w:val="00C270B4"/>
    <w:rsid w:val="00C270F5"/>
    <w:rsid w:val="00C27244"/>
    <w:rsid w:val="00C27DD0"/>
    <w:rsid w:val="00C3022D"/>
    <w:rsid w:val="00C31BF2"/>
    <w:rsid w:val="00C31DDD"/>
    <w:rsid w:val="00C32C19"/>
    <w:rsid w:val="00C32CD6"/>
    <w:rsid w:val="00C33C7C"/>
    <w:rsid w:val="00C3453F"/>
    <w:rsid w:val="00C35897"/>
    <w:rsid w:val="00C3616E"/>
    <w:rsid w:val="00C365B9"/>
    <w:rsid w:val="00C37617"/>
    <w:rsid w:val="00C3762A"/>
    <w:rsid w:val="00C3794A"/>
    <w:rsid w:val="00C40179"/>
    <w:rsid w:val="00C404CC"/>
    <w:rsid w:val="00C41E73"/>
    <w:rsid w:val="00C4249D"/>
    <w:rsid w:val="00C42791"/>
    <w:rsid w:val="00C427A0"/>
    <w:rsid w:val="00C4313B"/>
    <w:rsid w:val="00C434E0"/>
    <w:rsid w:val="00C43B2B"/>
    <w:rsid w:val="00C43B81"/>
    <w:rsid w:val="00C4419E"/>
    <w:rsid w:val="00C44489"/>
    <w:rsid w:val="00C45347"/>
    <w:rsid w:val="00C456FD"/>
    <w:rsid w:val="00C46C18"/>
    <w:rsid w:val="00C4774E"/>
    <w:rsid w:val="00C50F45"/>
    <w:rsid w:val="00C510A9"/>
    <w:rsid w:val="00C520FE"/>
    <w:rsid w:val="00C52D86"/>
    <w:rsid w:val="00C52DF7"/>
    <w:rsid w:val="00C52E30"/>
    <w:rsid w:val="00C53684"/>
    <w:rsid w:val="00C53E2C"/>
    <w:rsid w:val="00C54450"/>
    <w:rsid w:val="00C54CF7"/>
    <w:rsid w:val="00C54ECE"/>
    <w:rsid w:val="00C55483"/>
    <w:rsid w:val="00C56926"/>
    <w:rsid w:val="00C571E8"/>
    <w:rsid w:val="00C5723D"/>
    <w:rsid w:val="00C5766A"/>
    <w:rsid w:val="00C5766E"/>
    <w:rsid w:val="00C57966"/>
    <w:rsid w:val="00C57F30"/>
    <w:rsid w:val="00C60993"/>
    <w:rsid w:val="00C61889"/>
    <w:rsid w:val="00C62B2F"/>
    <w:rsid w:val="00C637F5"/>
    <w:rsid w:val="00C63DB4"/>
    <w:rsid w:val="00C6473B"/>
    <w:rsid w:val="00C66FB4"/>
    <w:rsid w:val="00C67749"/>
    <w:rsid w:val="00C677C8"/>
    <w:rsid w:val="00C67CF9"/>
    <w:rsid w:val="00C70226"/>
    <w:rsid w:val="00C7022B"/>
    <w:rsid w:val="00C70281"/>
    <w:rsid w:val="00C70469"/>
    <w:rsid w:val="00C71E4B"/>
    <w:rsid w:val="00C72218"/>
    <w:rsid w:val="00C72F82"/>
    <w:rsid w:val="00C73283"/>
    <w:rsid w:val="00C73EAF"/>
    <w:rsid w:val="00C755E9"/>
    <w:rsid w:val="00C76508"/>
    <w:rsid w:val="00C76837"/>
    <w:rsid w:val="00C76C74"/>
    <w:rsid w:val="00C77D60"/>
    <w:rsid w:val="00C81608"/>
    <w:rsid w:val="00C83800"/>
    <w:rsid w:val="00C838EC"/>
    <w:rsid w:val="00C83903"/>
    <w:rsid w:val="00C84096"/>
    <w:rsid w:val="00C840CA"/>
    <w:rsid w:val="00C842E4"/>
    <w:rsid w:val="00C84D57"/>
    <w:rsid w:val="00C86A07"/>
    <w:rsid w:val="00C87900"/>
    <w:rsid w:val="00C87FB2"/>
    <w:rsid w:val="00C90335"/>
    <w:rsid w:val="00C91597"/>
    <w:rsid w:val="00C91DEE"/>
    <w:rsid w:val="00C92185"/>
    <w:rsid w:val="00C92212"/>
    <w:rsid w:val="00C92230"/>
    <w:rsid w:val="00C922A2"/>
    <w:rsid w:val="00C92C4C"/>
    <w:rsid w:val="00C92E41"/>
    <w:rsid w:val="00C92E75"/>
    <w:rsid w:val="00C945EF"/>
    <w:rsid w:val="00C94AA0"/>
    <w:rsid w:val="00C94DE7"/>
    <w:rsid w:val="00C96731"/>
    <w:rsid w:val="00C96B02"/>
    <w:rsid w:val="00C97854"/>
    <w:rsid w:val="00CA0162"/>
    <w:rsid w:val="00CA1B1F"/>
    <w:rsid w:val="00CA2413"/>
    <w:rsid w:val="00CA2EA1"/>
    <w:rsid w:val="00CA2ED2"/>
    <w:rsid w:val="00CA3797"/>
    <w:rsid w:val="00CA3E8F"/>
    <w:rsid w:val="00CA5363"/>
    <w:rsid w:val="00CA5385"/>
    <w:rsid w:val="00CA5C75"/>
    <w:rsid w:val="00CA5EAF"/>
    <w:rsid w:val="00CA60FD"/>
    <w:rsid w:val="00CA6640"/>
    <w:rsid w:val="00CA6DA5"/>
    <w:rsid w:val="00CA75CD"/>
    <w:rsid w:val="00CA7D35"/>
    <w:rsid w:val="00CB04EC"/>
    <w:rsid w:val="00CB0723"/>
    <w:rsid w:val="00CB0C30"/>
    <w:rsid w:val="00CB1621"/>
    <w:rsid w:val="00CB27FF"/>
    <w:rsid w:val="00CB3C3A"/>
    <w:rsid w:val="00CB4AEF"/>
    <w:rsid w:val="00CB5FC8"/>
    <w:rsid w:val="00CB671D"/>
    <w:rsid w:val="00CB74B0"/>
    <w:rsid w:val="00CB78ED"/>
    <w:rsid w:val="00CC068E"/>
    <w:rsid w:val="00CC159D"/>
    <w:rsid w:val="00CC1613"/>
    <w:rsid w:val="00CC1630"/>
    <w:rsid w:val="00CC21E5"/>
    <w:rsid w:val="00CC2366"/>
    <w:rsid w:val="00CC2859"/>
    <w:rsid w:val="00CC29FE"/>
    <w:rsid w:val="00CC423A"/>
    <w:rsid w:val="00CC4368"/>
    <w:rsid w:val="00CC44EC"/>
    <w:rsid w:val="00CC602D"/>
    <w:rsid w:val="00CC64B1"/>
    <w:rsid w:val="00CC69AA"/>
    <w:rsid w:val="00CC6B22"/>
    <w:rsid w:val="00CC6B40"/>
    <w:rsid w:val="00CC719E"/>
    <w:rsid w:val="00CC74F3"/>
    <w:rsid w:val="00CD04B2"/>
    <w:rsid w:val="00CD0567"/>
    <w:rsid w:val="00CD1691"/>
    <w:rsid w:val="00CD2933"/>
    <w:rsid w:val="00CD2B7F"/>
    <w:rsid w:val="00CD3B4B"/>
    <w:rsid w:val="00CD51D2"/>
    <w:rsid w:val="00CD561C"/>
    <w:rsid w:val="00CD5C7B"/>
    <w:rsid w:val="00CD5C8D"/>
    <w:rsid w:val="00CD60CA"/>
    <w:rsid w:val="00CD6B82"/>
    <w:rsid w:val="00CD7B99"/>
    <w:rsid w:val="00CD7BCF"/>
    <w:rsid w:val="00CD7D39"/>
    <w:rsid w:val="00CE00D4"/>
    <w:rsid w:val="00CE08A6"/>
    <w:rsid w:val="00CE0D87"/>
    <w:rsid w:val="00CE21EA"/>
    <w:rsid w:val="00CE2808"/>
    <w:rsid w:val="00CE3204"/>
    <w:rsid w:val="00CE37EB"/>
    <w:rsid w:val="00CE3B57"/>
    <w:rsid w:val="00CE3DFA"/>
    <w:rsid w:val="00CE4D8B"/>
    <w:rsid w:val="00CE56AD"/>
    <w:rsid w:val="00CE5B4B"/>
    <w:rsid w:val="00CE6B30"/>
    <w:rsid w:val="00CE726F"/>
    <w:rsid w:val="00CE7D71"/>
    <w:rsid w:val="00CF0A6E"/>
    <w:rsid w:val="00CF0D95"/>
    <w:rsid w:val="00CF0F94"/>
    <w:rsid w:val="00CF1E06"/>
    <w:rsid w:val="00CF25DD"/>
    <w:rsid w:val="00CF2A4B"/>
    <w:rsid w:val="00CF31CC"/>
    <w:rsid w:val="00CF4682"/>
    <w:rsid w:val="00CF49BE"/>
    <w:rsid w:val="00CF63BD"/>
    <w:rsid w:val="00D0036D"/>
    <w:rsid w:val="00D011AE"/>
    <w:rsid w:val="00D0142E"/>
    <w:rsid w:val="00D01E8F"/>
    <w:rsid w:val="00D020BB"/>
    <w:rsid w:val="00D02DED"/>
    <w:rsid w:val="00D031DF"/>
    <w:rsid w:val="00D0362D"/>
    <w:rsid w:val="00D03A5E"/>
    <w:rsid w:val="00D03C7C"/>
    <w:rsid w:val="00D040E1"/>
    <w:rsid w:val="00D04455"/>
    <w:rsid w:val="00D04862"/>
    <w:rsid w:val="00D051ED"/>
    <w:rsid w:val="00D053C8"/>
    <w:rsid w:val="00D05497"/>
    <w:rsid w:val="00D05FF6"/>
    <w:rsid w:val="00D06628"/>
    <w:rsid w:val="00D06FC7"/>
    <w:rsid w:val="00D07F83"/>
    <w:rsid w:val="00D10826"/>
    <w:rsid w:val="00D10947"/>
    <w:rsid w:val="00D1121C"/>
    <w:rsid w:val="00D11F22"/>
    <w:rsid w:val="00D11F43"/>
    <w:rsid w:val="00D1271C"/>
    <w:rsid w:val="00D12857"/>
    <w:rsid w:val="00D129A3"/>
    <w:rsid w:val="00D12D4B"/>
    <w:rsid w:val="00D13759"/>
    <w:rsid w:val="00D13A77"/>
    <w:rsid w:val="00D14BCC"/>
    <w:rsid w:val="00D1566A"/>
    <w:rsid w:val="00D158D6"/>
    <w:rsid w:val="00D1639E"/>
    <w:rsid w:val="00D16C70"/>
    <w:rsid w:val="00D16EA7"/>
    <w:rsid w:val="00D171E8"/>
    <w:rsid w:val="00D178E0"/>
    <w:rsid w:val="00D20752"/>
    <w:rsid w:val="00D212E3"/>
    <w:rsid w:val="00D214D5"/>
    <w:rsid w:val="00D2164D"/>
    <w:rsid w:val="00D21EEE"/>
    <w:rsid w:val="00D22248"/>
    <w:rsid w:val="00D22520"/>
    <w:rsid w:val="00D227AD"/>
    <w:rsid w:val="00D22CE8"/>
    <w:rsid w:val="00D22EC9"/>
    <w:rsid w:val="00D23182"/>
    <w:rsid w:val="00D24335"/>
    <w:rsid w:val="00D24590"/>
    <w:rsid w:val="00D24A39"/>
    <w:rsid w:val="00D24FD6"/>
    <w:rsid w:val="00D2510A"/>
    <w:rsid w:val="00D257AF"/>
    <w:rsid w:val="00D261F1"/>
    <w:rsid w:val="00D2728E"/>
    <w:rsid w:val="00D30293"/>
    <w:rsid w:val="00D30F8E"/>
    <w:rsid w:val="00D3109A"/>
    <w:rsid w:val="00D314A6"/>
    <w:rsid w:val="00D31B3C"/>
    <w:rsid w:val="00D31E92"/>
    <w:rsid w:val="00D34AE6"/>
    <w:rsid w:val="00D35B60"/>
    <w:rsid w:val="00D35C4B"/>
    <w:rsid w:val="00D35C8D"/>
    <w:rsid w:val="00D35E3D"/>
    <w:rsid w:val="00D361ED"/>
    <w:rsid w:val="00D366A1"/>
    <w:rsid w:val="00D36E80"/>
    <w:rsid w:val="00D373F4"/>
    <w:rsid w:val="00D37821"/>
    <w:rsid w:val="00D400E2"/>
    <w:rsid w:val="00D401AB"/>
    <w:rsid w:val="00D40BD0"/>
    <w:rsid w:val="00D4113E"/>
    <w:rsid w:val="00D42022"/>
    <w:rsid w:val="00D422EF"/>
    <w:rsid w:val="00D42377"/>
    <w:rsid w:val="00D443CE"/>
    <w:rsid w:val="00D4454E"/>
    <w:rsid w:val="00D44AB2"/>
    <w:rsid w:val="00D4505C"/>
    <w:rsid w:val="00D450CB"/>
    <w:rsid w:val="00D4527F"/>
    <w:rsid w:val="00D463C9"/>
    <w:rsid w:val="00D46439"/>
    <w:rsid w:val="00D466E7"/>
    <w:rsid w:val="00D4722B"/>
    <w:rsid w:val="00D5102C"/>
    <w:rsid w:val="00D521E2"/>
    <w:rsid w:val="00D5227C"/>
    <w:rsid w:val="00D52723"/>
    <w:rsid w:val="00D52CEB"/>
    <w:rsid w:val="00D5317E"/>
    <w:rsid w:val="00D533E2"/>
    <w:rsid w:val="00D549EE"/>
    <w:rsid w:val="00D55878"/>
    <w:rsid w:val="00D567F4"/>
    <w:rsid w:val="00D56881"/>
    <w:rsid w:val="00D5711A"/>
    <w:rsid w:val="00D57A9C"/>
    <w:rsid w:val="00D57FA1"/>
    <w:rsid w:val="00D60496"/>
    <w:rsid w:val="00D607F1"/>
    <w:rsid w:val="00D60A10"/>
    <w:rsid w:val="00D6136E"/>
    <w:rsid w:val="00D61A7B"/>
    <w:rsid w:val="00D61B9A"/>
    <w:rsid w:val="00D61D1A"/>
    <w:rsid w:val="00D66EA3"/>
    <w:rsid w:val="00D6722B"/>
    <w:rsid w:val="00D676F0"/>
    <w:rsid w:val="00D679DF"/>
    <w:rsid w:val="00D7122A"/>
    <w:rsid w:val="00D712E9"/>
    <w:rsid w:val="00D7130A"/>
    <w:rsid w:val="00D71362"/>
    <w:rsid w:val="00D713AF"/>
    <w:rsid w:val="00D72261"/>
    <w:rsid w:val="00D728EC"/>
    <w:rsid w:val="00D72F93"/>
    <w:rsid w:val="00D73470"/>
    <w:rsid w:val="00D74574"/>
    <w:rsid w:val="00D7469A"/>
    <w:rsid w:val="00D7544B"/>
    <w:rsid w:val="00D75499"/>
    <w:rsid w:val="00D75948"/>
    <w:rsid w:val="00D763D2"/>
    <w:rsid w:val="00D76613"/>
    <w:rsid w:val="00D76CB1"/>
    <w:rsid w:val="00D775D7"/>
    <w:rsid w:val="00D807CE"/>
    <w:rsid w:val="00D810A9"/>
    <w:rsid w:val="00D813EF"/>
    <w:rsid w:val="00D815C3"/>
    <w:rsid w:val="00D816A9"/>
    <w:rsid w:val="00D81976"/>
    <w:rsid w:val="00D82467"/>
    <w:rsid w:val="00D82B5B"/>
    <w:rsid w:val="00D83F72"/>
    <w:rsid w:val="00D84032"/>
    <w:rsid w:val="00D84053"/>
    <w:rsid w:val="00D8409F"/>
    <w:rsid w:val="00D8440C"/>
    <w:rsid w:val="00D849E6"/>
    <w:rsid w:val="00D84B27"/>
    <w:rsid w:val="00D8536E"/>
    <w:rsid w:val="00D85A53"/>
    <w:rsid w:val="00D85A80"/>
    <w:rsid w:val="00D861EF"/>
    <w:rsid w:val="00D863AA"/>
    <w:rsid w:val="00D86C08"/>
    <w:rsid w:val="00D870F2"/>
    <w:rsid w:val="00D900D4"/>
    <w:rsid w:val="00D9097E"/>
    <w:rsid w:val="00D90A29"/>
    <w:rsid w:val="00D90BB2"/>
    <w:rsid w:val="00D91C01"/>
    <w:rsid w:val="00D91F5A"/>
    <w:rsid w:val="00D923FE"/>
    <w:rsid w:val="00D92937"/>
    <w:rsid w:val="00D93982"/>
    <w:rsid w:val="00D94B98"/>
    <w:rsid w:val="00D950D8"/>
    <w:rsid w:val="00D9532A"/>
    <w:rsid w:val="00D96FE6"/>
    <w:rsid w:val="00D97248"/>
    <w:rsid w:val="00D974C5"/>
    <w:rsid w:val="00D9750C"/>
    <w:rsid w:val="00D97896"/>
    <w:rsid w:val="00D97AC8"/>
    <w:rsid w:val="00D97E7F"/>
    <w:rsid w:val="00DA0613"/>
    <w:rsid w:val="00DA079E"/>
    <w:rsid w:val="00DA09DE"/>
    <w:rsid w:val="00DA0EDD"/>
    <w:rsid w:val="00DA1B45"/>
    <w:rsid w:val="00DA37BD"/>
    <w:rsid w:val="00DA3BC4"/>
    <w:rsid w:val="00DA4A7F"/>
    <w:rsid w:val="00DA4ACA"/>
    <w:rsid w:val="00DA51D0"/>
    <w:rsid w:val="00DA647B"/>
    <w:rsid w:val="00DA6588"/>
    <w:rsid w:val="00DA6FA8"/>
    <w:rsid w:val="00DA7804"/>
    <w:rsid w:val="00DA7E60"/>
    <w:rsid w:val="00DB00D1"/>
    <w:rsid w:val="00DB1314"/>
    <w:rsid w:val="00DB14F6"/>
    <w:rsid w:val="00DB1542"/>
    <w:rsid w:val="00DB1E65"/>
    <w:rsid w:val="00DB1EC7"/>
    <w:rsid w:val="00DB1ED1"/>
    <w:rsid w:val="00DB27CF"/>
    <w:rsid w:val="00DB3560"/>
    <w:rsid w:val="00DB3FD0"/>
    <w:rsid w:val="00DB6248"/>
    <w:rsid w:val="00DB67AD"/>
    <w:rsid w:val="00DB690D"/>
    <w:rsid w:val="00DB7AC2"/>
    <w:rsid w:val="00DC08BC"/>
    <w:rsid w:val="00DC091A"/>
    <w:rsid w:val="00DC0C2D"/>
    <w:rsid w:val="00DC0DF9"/>
    <w:rsid w:val="00DC1273"/>
    <w:rsid w:val="00DC216E"/>
    <w:rsid w:val="00DC246E"/>
    <w:rsid w:val="00DC2A4A"/>
    <w:rsid w:val="00DC2A59"/>
    <w:rsid w:val="00DC2FA1"/>
    <w:rsid w:val="00DC3ADF"/>
    <w:rsid w:val="00DC3C24"/>
    <w:rsid w:val="00DC3EF4"/>
    <w:rsid w:val="00DC421B"/>
    <w:rsid w:val="00DC43F1"/>
    <w:rsid w:val="00DC450A"/>
    <w:rsid w:val="00DC4A7B"/>
    <w:rsid w:val="00DC55AA"/>
    <w:rsid w:val="00DC5662"/>
    <w:rsid w:val="00DC784F"/>
    <w:rsid w:val="00DC7C8D"/>
    <w:rsid w:val="00DD004A"/>
    <w:rsid w:val="00DD0797"/>
    <w:rsid w:val="00DD0A0A"/>
    <w:rsid w:val="00DD0C45"/>
    <w:rsid w:val="00DD2888"/>
    <w:rsid w:val="00DD2EA9"/>
    <w:rsid w:val="00DD48B3"/>
    <w:rsid w:val="00DD54A3"/>
    <w:rsid w:val="00DD5E16"/>
    <w:rsid w:val="00DD6E04"/>
    <w:rsid w:val="00DD7080"/>
    <w:rsid w:val="00DD7140"/>
    <w:rsid w:val="00DD7141"/>
    <w:rsid w:val="00DD718D"/>
    <w:rsid w:val="00DE032E"/>
    <w:rsid w:val="00DE159A"/>
    <w:rsid w:val="00DE1EEB"/>
    <w:rsid w:val="00DE2161"/>
    <w:rsid w:val="00DE2BFA"/>
    <w:rsid w:val="00DE325A"/>
    <w:rsid w:val="00DE33C7"/>
    <w:rsid w:val="00DE344D"/>
    <w:rsid w:val="00DE38B5"/>
    <w:rsid w:val="00DE3BD4"/>
    <w:rsid w:val="00DE3EA3"/>
    <w:rsid w:val="00DE426A"/>
    <w:rsid w:val="00DE4288"/>
    <w:rsid w:val="00DE6DE4"/>
    <w:rsid w:val="00DE6FD0"/>
    <w:rsid w:val="00DE79A2"/>
    <w:rsid w:val="00DE7BB7"/>
    <w:rsid w:val="00DF0D14"/>
    <w:rsid w:val="00DF1BF5"/>
    <w:rsid w:val="00DF2A44"/>
    <w:rsid w:val="00DF3413"/>
    <w:rsid w:val="00DF4103"/>
    <w:rsid w:val="00DF46A9"/>
    <w:rsid w:val="00DF6ED8"/>
    <w:rsid w:val="00DF7745"/>
    <w:rsid w:val="00DF798F"/>
    <w:rsid w:val="00DF7B81"/>
    <w:rsid w:val="00E00038"/>
    <w:rsid w:val="00E0014C"/>
    <w:rsid w:val="00E00BDD"/>
    <w:rsid w:val="00E022C6"/>
    <w:rsid w:val="00E046D6"/>
    <w:rsid w:val="00E04BD9"/>
    <w:rsid w:val="00E057FD"/>
    <w:rsid w:val="00E06231"/>
    <w:rsid w:val="00E071E7"/>
    <w:rsid w:val="00E07790"/>
    <w:rsid w:val="00E10565"/>
    <w:rsid w:val="00E12C71"/>
    <w:rsid w:val="00E130D3"/>
    <w:rsid w:val="00E13463"/>
    <w:rsid w:val="00E136B2"/>
    <w:rsid w:val="00E1650D"/>
    <w:rsid w:val="00E165EC"/>
    <w:rsid w:val="00E1683F"/>
    <w:rsid w:val="00E16934"/>
    <w:rsid w:val="00E20ACE"/>
    <w:rsid w:val="00E20B2C"/>
    <w:rsid w:val="00E21D52"/>
    <w:rsid w:val="00E22735"/>
    <w:rsid w:val="00E230DD"/>
    <w:rsid w:val="00E2326F"/>
    <w:rsid w:val="00E233C2"/>
    <w:rsid w:val="00E23497"/>
    <w:rsid w:val="00E239EA"/>
    <w:rsid w:val="00E2418B"/>
    <w:rsid w:val="00E24C69"/>
    <w:rsid w:val="00E25750"/>
    <w:rsid w:val="00E263A8"/>
    <w:rsid w:val="00E2686D"/>
    <w:rsid w:val="00E271F2"/>
    <w:rsid w:val="00E30783"/>
    <w:rsid w:val="00E32621"/>
    <w:rsid w:val="00E3272E"/>
    <w:rsid w:val="00E32CB0"/>
    <w:rsid w:val="00E32FDF"/>
    <w:rsid w:val="00E34B6C"/>
    <w:rsid w:val="00E3539A"/>
    <w:rsid w:val="00E35909"/>
    <w:rsid w:val="00E362EA"/>
    <w:rsid w:val="00E36790"/>
    <w:rsid w:val="00E369A2"/>
    <w:rsid w:val="00E36F4C"/>
    <w:rsid w:val="00E413E5"/>
    <w:rsid w:val="00E42012"/>
    <w:rsid w:val="00E426BB"/>
    <w:rsid w:val="00E434D5"/>
    <w:rsid w:val="00E4434E"/>
    <w:rsid w:val="00E44549"/>
    <w:rsid w:val="00E44740"/>
    <w:rsid w:val="00E45518"/>
    <w:rsid w:val="00E45599"/>
    <w:rsid w:val="00E50513"/>
    <w:rsid w:val="00E50D01"/>
    <w:rsid w:val="00E511E5"/>
    <w:rsid w:val="00E513C7"/>
    <w:rsid w:val="00E51479"/>
    <w:rsid w:val="00E51DEF"/>
    <w:rsid w:val="00E51E5B"/>
    <w:rsid w:val="00E529FE"/>
    <w:rsid w:val="00E5352A"/>
    <w:rsid w:val="00E536AA"/>
    <w:rsid w:val="00E53C29"/>
    <w:rsid w:val="00E53DA5"/>
    <w:rsid w:val="00E53E53"/>
    <w:rsid w:val="00E53F5A"/>
    <w:rsid w:val="00E540D7"/>
    <w:rsid w:val="00E544BA"/>
    <w:rsid w:val="00E55022"/>
    <w:rsid w:val="00E55452"/>
    <w:rsid w:val="00E557C7"/>
    <w:rsid w:val="00E56026"/>
    <w:rsid w:val="00E5667E"/>
    <w:rsid w:val="00E56826"/>
    <w:rsid w:val="00E56857"/>
    <w:rsid w:val="00E568BD"/>
    <w:rsid w:val="00E573C1"/>
    <w:rsid w:val="00E6035A"/>
    <w:rsid w:val="00E60DA5"/>
    <w:rsid w:val="00E610F7"/>
    <w:rsid w:val="00E611A4"/>
    <w:rsid w:val="00E625FD"/>
    <w:rsid w:val="00E6285F"/>
    <w:rsid w:val="00E629AA"/>
    <w:rsid w:val="00E62B23"/>
    <w:rsid w:val="00E633C5"/>
    <w:rsid w:val="00E63673"/>
    <w:rsid w:val="00E637CE"/>
    <w:rsid w:val="00E63D4C"/>
    <w:rsid w:val="00E65765"/>
    <w:rsid w:val="00E65766"/>
    <w:rsid w:val="00E657F0"/>
    <w:rsid w:val="00E670DD"/>
    <w:rsid w:val="00E70CC1"/>
    <w:rsid w:val="00E72D2D"/>
    <w:rsid w:val="00E731DA"/>
    <w:rsid w:val="00E73B4F"/>
    <w:rsid w:val="00E747F5"/>
    <w:rsid w:val="00E74854"/>
    <w:rsid w:val="00E74EAD"/>
    <w:rsid w:val="00E750C2"/>
    <w:rsid w:val="00E7528B"/>
    <w:rsid w:val="00E7583D"/>
    <w:rsid w:val="00E76755"/>
    <w:rsid w:val="00E76841"/>
    <w:rsid w:val="00E76B95"/>
    <w:rsid w:val="00E77186"/>
    <w:rsid w:val="00E7792F"/>
    <w:rsid w:val="00E80117"/>
    <w:rsid w:val="00E80158"/>
    <w:rsid w:val="00E80323"/>
    <w:rsid w:val="00E80360"/>
    <w:rsid w:val="00E8075D"/>
    <w:rsid w:val="00E80811"/>
    <w:rsid w:val="00E822E0"/>
    <w:rsid w:val="00E82B25"/>
    <w:rsid w:val="00E82B9B"/>
    <w:rsid w:val="00E838C0"/>
    <w:rsid w:val="00E8460D"/>
    <w:rsid w:val="00E84920"/>
    <w:rsid w:val="00E85E5E"/>
    <w:rsid w:val="00E85FF1"/>
    <w:rsid w:val="00E86402"/>
    <w:rsid w:val="00E86C58"/>
    <w:rsid w:val="00E8705D"/>
    <w:rsid w:val="00E87B6B"/>
    <w:rsid w:val="00E90144"/>
    <w:rsid w:val="00E903A2"/>
    <w:rsid w:val="00E90952"/>
    <w:rsid w:val="00E90A3C"/>
    <w:rsid w:val="00E92700"/>
    <w:rsid w:val="00E93A51"/>
    <w:rsid w:val="00E93DF4"/>
    <w:rsid w:val="00E94476"/>
    <w:rsid w:val="00E954EF"/>
    <w:rsid w:val="00E9558E"/>
    <w:rsid w:val="00E95639"/>
    <w:rsid w:val="00E9576D"/>
    <w:rsid w:val="00E95DEF"/>
    <w:rsid w:val="00E96794"/>
    <w:rsid w:val="00E96927"/>
    <w:rsid w:val="00E973C6"/>
    <w:rsid w:val="00E97422"/>
    <w:rsid w:val="00E975F2"/>
    <w:rsid w:val="00E976F8"/>
    <w:rsid w:val="00E977FD"/>
    <w:rsid w:val="00E97FEE"/>
    <w:rsid w:val="00EA0861"/>
    <w:rsid w:val="00EA1FF3"/>
    <w:rsid w:val="00EA349D"/>
    <w:rsid w:val="00EA37CA"/>
    <w:rsid w:val="00EA4017"/>
    <w:rsid w:val="00EA498A"/>
    <w:rsid w:val="00EA4B92"/>
    <w:rsid w:val="00EA5181"/>
    <w:rsid w:val="00EA5CE5"/>
    <w:rsid w:val="00EA7AC1"/>
    <w:rsid w:val="00EA7C32"/>
    <w:rsid w:val="00EB0BD4"/>
    <w:rsid w:val="00EB10E9"/>
    <w:rsid w:val="00EB125F"/>
    <w:rsid w:val="00EB2C9B"/>
    <w:rsid w:val="00EB2D4F"/>
    <w:rsid w:val="00EB36DF"/>
    <w:rsid w:val="00EB3A8F"/>
    <w:rsid w:val="00EB3AB3"/>
    <w:rsid w:val="00EB48ED"/>
    <w:rsid w:val="00EB4978"/>
    <w:rsid w:val="00EB536D"/>
    <w:rsid w:val="00EB5E98"/>
    <w:rsid w:val="00EB7431"/>
    <w:rsid w:val="00EC0F42"/>
    <w:rsid w:val="00EC12D6"/>
    <w:rsid w:val="00EC1D8E"/>
    <w:rsid w:val="00EC2851"/>
    <w:rsid w:val="00EC288F"/>
    <w:rsid w:val="00EC29C6"/>
    <w:rsid w:val="00EC40AD"/>
    <w:rsid w:val="00EC41CD"/>
    <w:rsid w:val="00EC4A95"/>
    <w:rsid w:val="00EC4E92"/>
    <w:rsid w:val="00EC5464"/>
    <w:rsid w:val="00EC6B80"/>
    <w:rsid w:val="00EC7872"/>
    <w:rsid w:val="00ED0600"/>
    <w:rsid w:val="00ED17FD"/>
    <w:rsid w:val="00ED1A19"/>
    <w:rsid w:val="00ED22F7"/>
    <w:rsid w:val="00ED23A4"/>
    <w:rsid w:val="00ED3A25"/>
    <w:rsid w:val="00ED4DF5"/>
    <w:rsid w:val="00ED5AE0"/>
    <w:rsid w:val="00ED7F46"/>
    <w:rsid w:val="00EE07D0"/>
    <w:rsid w:val="00EE09F6"/>
    <w:rsid w:val="00EE18F6"/>
    <w:rsid w:val="00EE35E9"/>
    <w:rsid w:val="00EE39D3"/>
    <w:rsid w:val="00EE3E8A"/>
    <w:rsid w:val="00EE5F19"/>
    <w:rsid w:val="00EE6BC0"/>
    <w:rsid w:val="00EE6C08"/>
    <w:rsid w:val="00EE7FDA"/>
    <w:rsid w:val="00EF0AC8"/>
    <w:rsid w:val="00EF0B61"/>
    <w:rsid w:val="00EF1B0D"/>
    <w:rsid w:val="00EF1E75"/>
    <w:rsid w:val="00EF26C7"/>
    <w:rsid w:val="00EF27C5"/>
    <w:rsid w:val="00EF3160"/>
    <w:rsid w:val="00EF3270"/>
    <w:rsid w:val="00EF3296"/>
    <w:rsid w:val="00EF3390"/>
    <w:rsid w:val="00EF3441"/>
    <w:rsid w:val="00EF3BEE"/>
    <w:rsid w:val="00EF4027"/>
    <w:rsid w:val="00EF4035"/>
    <w:rsid w:val="00EF6876"/>
    <w:rsid w:val="00EF709E"/>
    <w:rsid w:val="00EF7CA2"/>
    <w:rsid w:val="00EF7CDB"/>
    <w:rsid w:val="00F00149"/>
    <w:rsid w:val="00F00CD7"/>
    <w:rsid w:val="00F0269C"/>
    <w:rsid w:val="00F02C25"/>
    <w:rsid w:val="00F0326F"/>
    <w:rsid w:val="00F03335"/>
    <w:rsid w:val="00F0468A"/>
    <w:rsid w:val="00F04E69"/>
    <w:rsid w:val="00F0585B"/>
    <w:rsid w:val="00F05BDB"/>
    <w:rsid w:val="00F069D4"/>
    <w:rsid w:val="00F079CA"/>
    <w:rsid w:val="00F07FC3"/>
    <w:rsid w:val="00F105BE"/>
    <w:rsid w:val="00F10608"/>
    <w:rsid w:val="00F10B46"/>
    <w:rsid w:val="00F110AF"/>
    <w:rsid w:val="00F11EB9"/>
    <w:rsid w:val="00F1358D"/>
    <w:rsid w:val="00F1396D"/>
    <w:rsid w:val="00F13CDC"/>
    <w:rsid w:val="00F13D23"/>
    <w:rsid w:val="00F14006"/>
    <w:rsid w:val="00F146FE"/>
    <w:rsid w:val="00F14B54"/>
    <w:rsid w:val="00F15630"/>
    <w:rsid w:val="00F15649"/>
    <w:rsid w:val="00F15881"/>
    <w:rsid w:val="00F15C76"/>
    <w:rsid w:val="00F15EDA"/>
    <w:rsid w:val="00F1619E"/>
    <w:rsid w:val="00F16A75"/>
    <w:rsid w:val="00F16F74"/>
    <w:rsid w:val="00F20489"/>
    <w:rsid w:val="00F20CA4"/>
    <w:rsid w:val="00F21BA5"/>
    <w:rsid w:val="00F23402"/>
    <w:rsid w:val="00F252A4"/>
    <w:rsid w:val="00F254BB"/>
    <w:rsid w:val="00F25678"/>
    <w:rsid w:val="00F2630E"/>
    <w:rsid w:val="00F265FE"/>
    <w:rsid w:val="00F26F79"/>
    <w:rsid w:val="00F278CA"/>
    <w:rsid w:val="00F30935"/>
    <w:rsid w:val="00F30B8A"/>
    <w:rsid w:val="00F310C1"/>
    <w:rsid w:val="00F314F0"/>
    <w:rsid w:val="00F31712"/>
    <w:rsid w:val="00F31E00"/>
    <w:rsid w:val="00F32912"/>
    <w:rsid w:val="00F32D2E"/>
    <w:rsid w:val="00F32ECE"/>
    <w:rsid w:val="00F331F2"/>
    <w:rsid w:val="00F349FC"/>
    <w:rsid w:val="00F36988"/>
    <w:rsid w:val="00F36FFD"/>
    <w:rsid w:val="00F4017C"/>
    <w:rsid w:val="00F40C24"/>
    <w:rsid w:val="00F40D57"/>
    <w:rsid w:val="00F417B3"/>
    <w:rsid w:val="00F427FA"/>
    <w:rsid w:val="00F42A99"/>
    <w:rsid w:val="00F44024"/>
    <w:rsid w:val="00F44E5D"/>
    <w:rsid w:val="00F45CF9"/>
    <w:rsid w:val="00F460E6"/>
    <w:rsid w:val="00F46A8D"/>
    <w:rsid w:val="00F46BAF"/>
    <w:rsid w:val="00F46EB0"/>
    <w:rsid w:val="00F476B5"/>
    <w:rsid w:val="00F4785D"/>
    <w:rsid w:val="00F503EA"/>
    <w:rsid w:val="00F503FA"/>
    <w:rsid w:val="00F518F7"/>
    <w:rsid w:val="00F519D9"/>
    <w:rsid w:val="00F524F7"/>
    <w:rsid w:val="00F52E49"/>
    <w:rsid w:val="00F53156"/>
    <w:rsid w:val="00F556AE"/>
    <w:rsid w:val="00F55EC1"/>
    <w:rsid w:val="00F56F1F"/>
    <w:rsid w:val="00F570AB"/>
    <w:rsid w:val="00F57EE9"/>
    <w:rsid w:val="00F601F4"/>
    <w:rsid w:val="00F608F9"/>
    <w:rsid w:val="00F60948"/>
    <w:rsid w:val="00F61575"/>
    <w:rsid w:val="00F618FB"/>
    <w:rsid w:val="00F61C8D"/>
    <w:rsid w:val="00F6206A"/>
    <w:rsid w:val="00F622C7"/>
    <w:rsid w:val="00F62748"/>
    <w:rsid w:val="00F62919"/>
    <w:rsid w:val="00F62C63"/>
    <w:rsid w:val="00F633EC"/>
    <w:rsid w:val="00F63C09"/>
    <w:rsid w:val="00F64420"/>
    <w:rsid w:val="00F66D33"/>
    <w:rsid w:val="00F675F5"/>
    <w:rsid w:val="00F6787C"/>
    <w:rsid w:val="00F70C12"/>
    <w:rsid w:val="00F71342"/>
    <w:rsid w:val="00F72DEF"/>
    <w:rsid w:val="00F73383"/>
    <w:rsid w:val="00F735EB"/>
    <w:rsid w:val="00F73A02"/>
    <w:rsid w:val="00F73C59"/>
    <w:rsid w:val="00F73CB0"/>
    <w:rsid w:val="00F75872"/>
    <w:rsid w:val="00F75E5C"/>
    <w:rsid w:val="00F76A1D"/>
    <w:rsid w:val="00F7771F"/>
    <w:rsid w:val="00F815BC"/>
    <w:rsid w:val="00F84156"/>
    <w:rsid w:val="00F841D4"/>
    <w:rsid w:val="00F8545B"/>
    <w:rsid w:val="00F854BC"/>
    <w:rsid w:val="00F856EA"/>
    <w:rsid w:val="00F8577D"/>
    <w:rsid w:val="00F8721E"/>
    <w:rsid w:val="00F87290"/>
    <w:rsid w:val="00F874EE"/>
    <w:rsid w:val="00F8798C"/>
    <w:rsid w:val="00F87B90"/>
    <w:rsid w:val="00F87E42"/>
    <w:rsid w:val="00F87E98"/>
    <w:rsid w:val="00F91E19"/>
    <w:rsid w:val="00F93223"/>
    <w:rsid w:val="00F93692"/>
    <w:rsid w:val="00F94C8D"/>
    <w:rsid w:val="00F960B0"/>
    <w:rsid w:val="00F96510"/>
    <w:rsid w:val="00FA050C"/>
    <w:rsid w:val="00FA089E"/>
    <w:rsid w:val="00FA2306"/>
    <w:rsid w:val="00FA280C"/>
    <w:rsid w:val="00FA2CC2"/>
    <w:rsid w:val="00FA3748"/>
    <w:rsid w:val="00FA3941"/>
    <w:rsid w:val="00FA3C88"/>
    <w:rsid w:val="00FA4BEC"/>
    <w:rsid w:val="00FA4D25"/>
    <w:rsid w:val="00FA5836"/>
    <w:rsid w:val="00FA6EEB"/>
    <w:rsid w:val="00FB0882"/>
    <w:rsid w:val="00FB174A"/>
    <w:rsid w:val="00FB2665"/>
    <w:rsid w:val="00FB2FA9"/>
    <w:rsid w:val="00FB358B"/>
    <w:rsid w:val="00FB3997"/>
    <w:rsid w:val="00FB3B8A"/>
    <w:rsid w:val="00FB3F5B"/>
    <w:rsid w:val="00FB42B2"/>
    <w:rsid w:val="00FB47C8"/>
    <w:rsid w:val="00FB59AB"/>
    <w:rsid w:val="00FB6865"/>
    <w:rsid w:val="00FB71B5"/>
    <w:rsid w:val="00FB7C08"/>
    <w:rsid w:val="00FC25B4"/>
    <w:rsid w:val="00FC3452"/>
    <w:rsid w:val="00FC3C83"/>
    <w:rsid w:val="00FC4040"/>
    <w:rsid w:val="00FC4054"/>
    <w:rsid w:val="00FC4707"/>
    <w:rsid w:val="00FC4979"/>
    <w:rsid w:val="00FC4DEE"/>
    <w:rsid w:val="00FC4FB3"/>
    <w:rsid w:val="00FC64D0"/>
    <w:rsid w:val="00FC6D4D"/>
    <w:rsid w:val="00FC6E94"/>
    <w:rsid w:val="00FC75A5"/>
    <w:rsid w:val="00FD061A"/>
    <w:rsid w:val="00FD0F62"/>
    <w:rsid w:val="00FD1343"/>
    <w:rsid w:val="00FD28EC"/>
    <w:rsid w:val="00FD2B24"/>
    <w:rsid w:val="00FD34FB"/>
    <w:rsid w:val="00FD3A87"/>
    <w:rsid w:val="00FD3CA6"/>
    <w:rsid w:val="00FD50C5"/>
    <w:rsid w:val="00FD6B95"/>
    <w:rsid w:val="00FD72B0"/>
    <w:rsid w:val="00FD7880"/>
    <w:rsid w:val="00FD7D47"/>
    <w:rsid w:val="00FD7EE6"/>
    <w:rsid w:val="00FE043C"/>
    <w:rsid w:val="00FE0962"/>
    <w:rsid w:val="00FE1C82"/>
    <w:rsid w:val="00FE1FDD"/>
    <w:rsid w:val="00FE2029"/>
    <w:rsid w:val="00FE2900"/>
    <w:rsid w:val="00FE2E59"/>
    <w:rsid w:val="00FE3CB6"/>
    <w:rsid w:val="00FE4703"/>
    <w:rsid w:val="00FE4FC8"/>
    <w:rsid w:val="00FE57FC"/>
    <w:rsid w:val="00FE66A6"/>
    <w:rsid w:val="00FE67AB"/>
    <w:rsid w:val="00FE6B5A"/>
    <w:rsid w:val="00FE6D0E"/>
    <w:rsid w:val="00FE7CC2"/>
    <w:rsid w:val="00FF007A"/>
    <w:rsid w:val="00FF0E93"/>
    <w:rsid w:val="00FF1755"/>
    <w:rsid w:val="00FF1901"/>
    <w:rsid w:val="00FF1920"/>
    <w:rsid w:val="00FF1BC4"/>
    <w:rsid w:val="00FF1D6A"/>
    <w:rsid w:val="00FF21FC"/>
    <w:rsid w:val="00FF2250"/>
    <w:rsid w:val="00FF237D"/>
    <w:rsid w:val="00FF334E"/>
    <w:rsid w:val="00FF377C"/>
    <w:rsid w:val="00FF3817"/>
    <w:rsid w:val="00FF3F54"/>
    <w:rsid w:val="00FF49FB"/>
    <w:rsid w:val="00FF536A"/>
    <w:rsid w:val="00FF5389"/>
    <w:rsid w:val="00FF550B"/>
    <w:rsid w:val="00FF5DF8"/>
    <w:rsid w:val="00FF5E4D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54" style="mso-position-vertical-relative:line" fill="f" fillcolor="white" stroke="f">
      <v:fill color="white" on="f"/>
      <v:stroke on="f"/>
    </o:shapedefaults>
    <o:shapelayout v:ext="edit">
      <o:idmap v:ext="edit" data="2,3,4,5,6"/>
    </o:shapelayout>
  </w:shapeDefaults>
  <w:decimalSymbol w:val=","/>
  <w:listSeparator w:val=";"/>
  <w14:docId w14:val="0A676ECA"/>
  <w15:chartTrackingRefBased/>
  <w15:docId w15:val="{2879B124-4CCF-4070-8E7D-3DB2C880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56"/>
    <w:rPr>
      <w:rFonts w:ascii="Arial Narrow" w:hAnsi="Arial Narrow"/>
      <w:sz w:val="16"/>
    </w:rPr>
  </w:style>
  <w:style w:type="paragraph" w:styleId="Ttulo1">
    <w:name w:val="heading 1"/>
    <w:aliases w:val="Title 1"/>
    <w:basedOn w:val="Normal"/>
    <w:next w:val="Ttulo2"/>
    <w:link w:val="Ttulo1Char"/>
    <w:qFormat/>
    <w:pPr>
      <w:keepNext/>
      <w:spacing w:before="360" w:after="240"/>
      <w:ind w:left="284" w:hanging="284"/>
      <w:outlineLvl w:val="0"/>
    </w:pPr>
    <w:rPr>
      <w:b/>
      <w:kern w:val="28"/>
      <w:sz w:val="28"/>
      <w:lang w:val="en-US" w:eastAsia="x-none"/>
    </w:rPr>
  </w:style>
  <w:style w:type="paragraph" w:styleId="Ttulo2">
    <w:name w:val="heading 2"/>
    <w:basedOn w:val="Normal"/>
    <w:link w:val="Ttulo2Char"/>
    <w:qFormat/>
    <w:pPr>
      <w:spacing w:before="120" w:after="120"/>
      <w:ind w:left="992" w:hanging="567"/>
      <w:jc w:val="both"/>
      <w:outlineLvl w:val="1"/>
    </w:pPr>
    <w:rPr>
      <w:sz w:val="22"/>
      <w:lang w:val="en-US" w:eastAsia="x-non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40"/>
      <w:outlineLvl w:val="2"/>
    </w:pPr>
    <w:rPr>
      <w:b/>
      <w:caps/>
      <w:vertAlign w:val="superscript"/>
    </w:rPr>
  </w:style>
  <w:style w:type="paragraph" w:styleId="Ttulo4">
    <w:name w:val="heading 4"/>
    <w:aliases w:val="Título de Anexo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position w:val="-2"/>
      <w:sz w:val="1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before="40"/>
      <w:outlineLvl w:val="4"/>
    </w:pPr>
    <w:rPr>
      <w:b/>
      <w:caps/>
      <w:sz w:val="1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jc w:val="center"/>
      <w:outlineLvl w:val="6"/>
    </w:pPr>
    <w:rPr>
      <w:b/>
      <w:caps/>
      <w:sz w:val="28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spacing w:before="40"/>
      <w:ind w:right="57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jc w:val="center"/>
      <w:outlineLvl w:val="8"/>
    </w:pPr>
    <w:rPr>
      <w:rFonts w:ascii="Arial" w:hAnsi="Arial"/>
      <w:b/>
      <w:bCs/>
      <w:caps/>
      <w:sz w:val="24"/>
      <w:lang w:val="es-ES_tradnl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</w:style>
  <w:style w:type="paragraph" w:styleId="Cabealho">
    <w:name w:val="header"/>
    <w:aliases w:val="Cabeçalho 1"/>
    <w:basedOn w:val="Normal"/>
    <w:link w:val="CabealhoCh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character" w:styleId="Nmerodepgina">
    <w:name w:val="page number"/>
    <w:basedOn w:val="Fontepargpadro"/>
  </w:style>
  <w:style w:type="paragraph" w:customStyle="1" w:styleId="Indice">
    <w:name w:val="Indice"/>
    <w:basedOn w:val="Ttulo1"/>
    <w:pPr>
      <w:keepNext w:val="0"/>
      <w:spacing w:before="0" w:after="0" w:line="567" w:lineRule="exact"/>
      <w:ind w:left="0" w:firstLine="0"/>
      <w:jc w:val="center"/>
      <w:outlineLvl w:val="9"/>
    </w:pPr>
    <w:rPr>
      <w:b w:val="0"/>
      <w:spacing w:val="60"/>
      <w:kern w:val="0"/>
      <w:sz w:val="32"/>
      <w:lang w:val="pt-BR"/>
    </w:rPr>
  </w:style>
  <w:style w:type="paragraph" w:customStyle="1" w:styleId="Formulrio">
    <w:name w:val="Formulário"/>
    <w:basedOn w:val="Normal"/>
    <w:pPr>
      <w:ind w:left="113"/>
      <w:jc w:val="center"/>
    </w:pPr>
    <w:rPr>
      <w:rFonts w:ascii="Times New Roman" w:hAnsi="Times New Roman"/>
      <w:b/>
      <w:caps/>
      <w:sz w:val="22"/>
    </w:rPr>
  </w:style>
  <w:style w:type="paragraph" w:styleId="Textodebalo">
    <w:name w:val="Balloon Text"/>
    <w:basedOn w:val="Normal"/>
    <w:semiHidden/>
    <w:rsid w:val="00B826B0"/>
    <w:rPr>
      <w:rFonts w:ascii="Tahoma" w:hAnsi="Tahoma" w:cs="Tahoma"/>
      <w:szCs w:val="16"/>
    </w:rPr>
  </w:style>
  <w:style w:type="character" w:customStyle="1" w:styleId="RodapChar">
    <w:name w:val="Rodapé Char"/>
    <w:link w:val="Rodap"/>
    <w:uiPriority w:val="99"/>
    <w:rsid w:val="002F2B8F"/>
    <w:rPr>
      <w:rFonts w:ascii="Arial Narrow" w:hAnsi="Arial Narrow"/>
      <w:sz w:val="16"/>
    </w:rPr>
  </w:style>
  <w:style w:type="paragraph" w:styleId="PargrafodaLista">
    <w:name w:val="List Paragraph"/>
    <w:basedOn w:val="Normal"/>
    <w:uiPriority w:val="34"/>
    <w:qFormat/>
    <w:rsid w:val="00AB57CD"/>
    <w:pPr>
      <w:ind w:left="720" w:right="284"/>
      <w:contextualSpacing/>
      <w:jc w:val="both"/>
    </w:pPr>
    <w:rPr>
      <w:rFonts w:ascii="Times New Roman" w:eastAsia="Batang" w:hAnsi="Times New Roman"/>
      <w:sz w:val="24"/>
    </w:rPr>
  </w:style>
  <w:style w:type="character" w:styleId="Hyperlink">
    <w:name w:val="Hyperlink"/>
    <w:uiPriority w:val="99"/>
    <w:rsid w:val="00125FF0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FD72B0"/>
    <w:pPr>
      <w:tabs>
        <w:tab w:val="left" w:pos="851"/>
        <w:tab w:val="right" w:leader="dot" w:pos="9356"/>
      </w:tabs>
      <w:spacing w:after="100"/>
      <w:ind w:left="426"/>
    </w:pPr>
    <w:rPr>
      <w:rFonts w:ascii="Arial" w:hAnsi="Arial"/>
      <w:b/>
      <w:noProof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rsid w:val="00AD2005"/>
    <w:pPr>
      <w:tabs>
        <w:tab w:val="left" w:pos="1134"/>
        <w:tab w:val="right" w:leader="dot" w:pos="9356"/>
      </w:tabs>
      <w:spacing w:after="100"/>
      <w:ind w:left="567"/>
    </w:pPr>
    <w:rPr>
      <w:rFonts w:ascii="Arial" w:hAnsi="Arial" w:cs="Arial"/>
      <w:noProof/>
      <w:sz w:val="20"/>
    </w:rPr>
  </w:style>
  <w:style w:type="paragraph" w:customStyle="1" w:styleId="Ttulo2Arial">
    <w:name w:val="Título 2 + Arial"/>
    <w:aliases w:val="Esquerda,Esquerda:  1,6 cm,Deslocamento:  0,9 cm,Direita..."/>
    <w:basedOn w:val="Ttulo2"/>
    <w:rsid w:val="00AD6EEF"/>
    <w:pPr>
      <w:keepNext/>
      <w:numPr>
        <w:ilvl w:val="1"/>
      </w:numPr>
      <w:tabs>
        <w:tab w:val="num" w:pos="0"/>
      </w:tabs>
      <w:spacing w:before="480" w:after="240" w:line="300" w:lineRule="exact"/>
      <w:ind w:left="1417" w:right="510" w:hanging="510"/>
      <w:jc w:val="left"/>
    </w:pPr>
    <w:rPr>
      <w:rFonts w:ascii="Arial" w:hAnsi="Arial" w:cs="Arial"/>
    </w:rPr>
  </w:style>
  <w:style w:type="table" w:styleId="Tabelacomgrade">
    <w:name w:val="Table Grid"/>
    <w:basedOn w:val="Tabelanormal"/>
    <w:uiPriority w:val="59"/>
    <w:rsid w:val="00096B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har">
    <w:name w:val="Título 1 Char"/>
    <w:aliases w:val="Title 1 Char"/>
    <w:link w:val="Ttulo1"/>
    <w:rsid w:val="00C3022D"/>
    <w:rPr>
      <w:rFonts w:ascii="Arial Narrow" w:hAnsi="Arial Narrow"/>
      <w:b/>
      <w:kern w:val="28"/>
      <w:sz w:val="28"/>
      <w:lang w:val="en-US"/>
    </w:rPr>
  </w:style>
  <w:style w:type="character" w:customStyle="1" w:styleId="Ttulo2Char">
    <w:name w:val="Título 2 Char"/>
    <w:link w:val="Ttulo2"/>
    <w:rsid w:val="00C3022D"/>
    <w:rPr>
      <w:rFonts w:ascii="Arial Narrow" w:hAnsi="Arial Narrow"/>
      <w:sz w:val="22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D584C"/>
    <w:pPr>
      <w:tabs>
        <w:tab w:val="left" w:pos="1134"/>
        <w:tab w:val="right" w:leader="dot" w:pos="9356"/>
      </w:tabs>
      <w:spacing w:after="100"/>
      <w:ind w:left="737"/>
    </w:pPr>
    <w:rPr>
      <w:rFonts w:ascii="Arial" w:hAnsi="Arial"/>
      <w:sz w:val="20"/>
      <w:szCs w:val="22"/>
    </w:rPr>
  </w:style>
  <w:style w:type="paragraph" w:styleId="Sumrio10">
    <w:name w:val="toc 1"/>
    <w:basedOn w:val="Normal"/>
    <w:next w:val="Normal"/>
    <w:autoRedefine/>
    <w:uiPriority w:val="39"/>
    <w:rsid w:val="00FD72B0"/>
    <w:pPr>
      <w:tabs>
        <w:tab w:val="left" w:pos="851"/>
        <w:tab w:val="right" w:leader="dot" w:pos="9356"/>
      </w:tabs>
      <w:spacing w:after="100"/>
      <w:ind w:left="426"/>
    </w:pPr>
    <w:rPr>
      <w:rFonts w:ascii="Arial" w:hAnsi="Arial"/>
      <w:b/>
      <w:caps/>
      <w:noProof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736A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2736A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2736A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2736A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2736A1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37617B"/>
    <w:pPr>
      <w:ind w:left="851"/>
    </w:pPr>
    <w:rPr>
      <w:rFonts w:ascii="Arial" w:hAnsi="Arial"/>
      <w:sz w:val="24"/>
      <w:lang w:val="x-none" w:eastAsia="x-none"/>
    </w:rPr>
  </w:style>
  <w:style w:type="character" w:customStyle="1" w:styleId="RecuodecorpodetextoChar">
    <w:name w:val="Recuo de corpo de texto Char"/>
    <w:link w:val="Recuodecorpodetexto"/>
    <w:rsid w:val="0037617B"/>
    <w:rPr>
      <w:rFonts w:ascii="Arial" w:hAnsi="Arial"/>
      <w:sz w:val="24"/>
      <w:lang w:val="x-none" w:eastAsia="x-none"/>
    </w:rPr>
  </w:style>
  <w:style w:type="paragraph" w:customStyle="1" w:styleId="topico1">
    <w:name w:val="topico 1"/>
    <w:basedOn w:val="Normal"/>
    <w:rsid w:val="00D815C3"/>
    <w:pPr>
      <w:tabs>
        <w:tab w:val="left" w:pos="2835"/>
      </w:tabs>
      <w:spacing w:after="120"/>
      <w:ind w:left="1276" w:right="510" w:hanging="283"/>
      <w:jc w:val="both"/>
    </w:pPr>
    <w:rPr>
      <w:rFonts w:ascii="Arial" w:hAnsi="Arial"/>
      <w:sz w:val="24"/>
    </w:rPr>
  </w:style>
  <w:style w:type="character" w:styleId="Forte">
    <w:name w:val="Strong"/>
    <w:uiPriority w:val="22"/>
    <w:qFormat/>
    <w:rsid w:val="00C73EAF"/>
    <w:rPr>
      <w:b/>
      <w:bCs/>
    </w:rPr>
  </w:style>
  <w:style w:type="character" w:customStyle="1" w:styleId="CabealhoChar">
    <w:name w:val="Cabeçalho Char"/>
    <w:aliases w:val="Cabeçalho 1 Char"/>
    <w:link w:val="Cabealho"/>
    <w:locked/>
    <w:rsid w:val="00BD7F5F"/>
    <w:rPr>
      <w:rFonts w:ascii="Arial Narrow" w:hAnsi="Arial Narrow"/>
      <w:sz w:val="16"/>
    </w:rPr>
  </w:style>
  <w:style w:type="paragraph" w:customStyle="1" w:styleId="CabealhoCabealho1">
    <w:name w:val="Cabeçalho.Cabeçalho 1"/>
    <w:basedOn w:val="Normal"/>
    <w:rsid w:val="00BF4388"/>
    <w:pPr>
      <w:tabs>
        <w:tab w:val="center" w:pos="4252"/>
        <w:tab w:val="right" w:pos="8504"/>
      </w:tabs>
    </w:pPr>
    <w:rPr>
      <w:rFonts w:ascii="Times New Roman" w:hAnsi="Times New Roman"/>
      <w:sz w:val="20"/>
      <w:lang w:val="pt-PT"/>
    </w:rPr>
  </w:style>
  <w:style w:type="paragraph" w:styleId="TextosemFormatao">
    <w:name w:val="Plain Text"/>
    <w:basedOn w:val="Normal"/>
    <w:link w:val="TextosemFormataoChar"/>
    <w:uiPriority w:val="99"/>
    <w:unhideWhenUsed/>
    <w:rsid w:val="00BF4388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emFormataoChar">
    <w:name w:val="Texto sem Formatação Char"/>
    <w:link w:val="TextosemFormatao"/>
    <w:uiPriority w:val="99"/>
    <w:rsid w:val="00BF4388"/>
    <w:rPr>
      <w:rFonts w:ascii="Consolas" w:eastAsia="Calibri" w:hAnsi="Consolas"/>
      <w:sz w:val="21"/>
      <w:szCs w:val="21"/>
      <w:lang w:val="x-none" w:eastAsia="en-US"/>
    </w:rPr>
  </w:style>
  <w:style w:type="numbering" w:styleId="111111">
    <w:name w:val="Outline List 2"/>
    <w:basedOn w:val="Semlista"/>
    <w:rsid w:val="00843CD2"/>
    <w:pPr>
      <w:numPr>
        <w:numId w:val="1"/>
      </w:numPr>
    </w:pPr>
  </w:style>
  <w:style w:type="paragraph" w:styleId="Corpodetexto">
    <w:name w:val="Body Text"/>
    <w:basedOn w:val="Normal"/>
    <w:link w:val="CorpodetextoChar"/>
    <w:rsid w:val="00B52910"/>
    <w:pPr>
      <w:spacing w:after="120"/>
    </w:pPr>
    <w:rPr>
      <w:lang w:val="x-none" w:eastAsia="x-none"/>
    </w:rPr>
  </w:style>
  <w:style w:type="character" w:customStyle="1" w:styleId="CorpodetextoChar">
    <w:name w:val="Corpo de texto Char"/>
    <w:link w:val="Corpodetexto"/>
    <w:rsid w:val="00B52910"/>
    <w:rPr>
      <w:rFonts w:ascii="Arial Narrow" w:hAnsi="Arial Narrow"/>
      <w:sz w:val="16"/>
      <w:lang w:val="x-none" w:eastAsia="x-none"/>
    </w:rPr>
  </w:style>
  <w:style w:type="paragraph" w:customStyle="1" w:styleId="Textoembloco2">
    <w:name w:val="Texto em bloco2"/>
    <w:basedOn w:val="Normal"/>
    <w:rsid w:val="005C703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639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</w:tabs>
      <w:spacing w:before="120" w:after="120"/>
      <w:ind w:left="312" w:right="227"/>
      <w:jc w:val="both"/>
    </w:pPr>
    <w:rPr>
      <w:rFonts w:ascii="Arial" w:hAnsi="Arial" w:cs="Arial"/>
      <w:sz w:val="22"/>
    </w:rPr>
  </w:style>
  <w:style w:type="paragraph" w:customStyle="1" w:styleId="Default">
    <w:name w:val="Default"/>
    <w:rsid w:val="00BB0A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HTexto1">
    <w:name w:val="TH Texto 1"/>
    <w:basedOn w:val="Normal"/>
    <w:link w:val="THTexto1Char"/>
    <w:autoRedefine/>
    <w:qFormat/>
    <w:rsid w:val="00212A85"/>
    <w:pPr>
      <w:tabs>
        <w:tab w:val="left" w:pos="9498"/>
      </w:tabs>
      <w:ind w:left="709" w:right="283"/>
      <w:jc w:val="both"/>
    </w:pPr>
    <w:rPr>
      <w:rFonts w:ascii="Arial" w:hAnsi="Arial"/>
      <w:sz w:val="20"/>
    </w:rPr>
  </w:style>
  <w:style w:type="character" w:customStyle="1" w:styleId="THTexto1Char">
    <w:name w:val="TH Texto 1 Char"/>
    <w:link w:val="THTexto1"/>
    <w:rsid w:val="00212A85"/>
    <w:rPr>
      <w:rFonts w:ascii="Arial" w:hAnsi="Arial"/>
    </w:rPr>
  </w:style>
  <w:style w:type="paragraph" w:customStyle="1" w:styleId="THTitulo1">
    <w:name w:val="TH Titulo 1"/>
    <w:basedOn w:val="THTitulo2"/>
    <w:link w:val="THTitulo1Char"/>
    <w:autoRedefine/>
    <w:qFormat/>
    <w:rsid w:val="00156390"/>
    <w:pPr>
      <w:numPr>
        <w:ilvl w:val="0"/>
      </w:numPr>
      <w:tabs>
        <w:tab w:val="left" w:pos="709"/>
      </w:tabs>
      <w:ind w:hanging="6"/>
    </w:pPr>
    <w:rPr>
      <w:b/>
    </w:rPr>
  </w:style>
  <w:style w:type="character" w:customStyle="1" w:styleId="THTitulo1Char">
    <w:name w:val="TH Titulo 1 Char"/>
    <w:link w:val="THTitulo1"/>
    <w:rsid w:val="00156390"/>
    <w:rPr>
      <w:rFonts w:ascii="Arial" w:hAnsi="Arial"/>
      <w:b/>
      <w:bCs/>
      <w:lang w:val="en-US" w:eastAsia="x-none"/>
    </w:rPr>
  </w:style>
  <w:style w:type="paragraph" w:customStyle="1" w:styleId="Titulo2">
    <w:name w:val="Titulo 2"/>
    <w:basedOn w:val="Normal"/>
    <w:rsid w:val="0024667C"/>
    <w:pPr>
      <w:numPr>
        <w:ilvl w:val="1"/>
        <w:numId w:val="2"/>
      </w:numPr>
    </w:pPr>
  </w:style>
  <w:style w:type="paragraph" w:customStyle="1" w:styleId="THTitulo2">
    <w:name w:val="TH Titulo 2"/>
    <w:basedOn w:val="Ttulo2"/>
    <w:link w:val="THTitulo2Char"/>
    <w:autoRedefine/>
    <w:qFormat/>
    <w:rsid w:val="00212A85"/>
    <w:pPr>
      <w:numPr>
        <w:ilvl w:val="1"/>
        <w:numId w:val="6"/>
      </w:numPr>
      <w:tabs>
        <w:tab w:val="left" w:pos="1276"/>
      </w:tabs>
      <w:ind w:firstLine="133"/>
      <w:jc w:val="left"/>
    </w:pPr>
    <w:rPr>
      <w:rFonts w:ascii="Arial" w:hAnsi="Arial"/>
      <w:bCs/>
      <w:sz w:val="20"/>
    </w:rPr>
  </w:style>
  <w:style w:type="character" w:customStyle="1" w:styleId="THTitulo2Char">
    <w:name w:val="TH Titulo 2 Char"/>
    <w:link w:val="THTitulo2"/>
    <w:rsid w:val="00212A85"/>
    <w:rPr>
      <w:rFonts w:ascii="Arial" w:hAnsi="Arial"/>
      <w:bCs/>
      <w:lang w:val="en-US" w:eastAsia="x-none"/>
    </w:rPr>
  </w:style>
  <w:style w:type="paragraph" w:customStyle="1" w:styleId="THTexto">
    <w:name w:val="TH Texto"/>
    <w:basedOn w:val="Normal"/>
    <w:link w:val="THTextoChar"/>
    <w:qFormat/>
    <w:rsid w:val="00D129A3"/>
    <w:rPr>
      <w:rFonts w:ascii="Arial" w:hAnsi="Arial" w:cs="Arial"/>
      <w:bCs/>
      <w:sz w:val="20"/>
    </w:rPr>
  </w:style>
  <w:style w:type="character" w:customStyle="1" w:styleId="THTextoChar">
    <w:name w:val="TH Texto Char"/>
    <w:link w:val="THTexto"/>
    <w:rsid w:val="00D129A3"/>
    <w:rPr>
      <w:rFonts w:ascii="Arial" w:hAnsi="Arial" w:cs="Arial"/>
      <w:b w:val="0"/>
      <w:bCs w:val="0"/>
      <w:caps/>
      <w:sz w:val="22"/>
      <w:lang w:val="en-US" w:eastAsia="x-none"/>
    </w:rPr>
  </w:style>
  <w:style w:type="paragraph" w:customStyle="1" w:styleId="THText2">
    <w:name w:val="TH Text 2"/>
    <w:basedOn w:val="THTexto1"/>
    <w:link w:val="THText2Char"/>
    <w:qFormat/>
    <w:rsid w:val="0098569B"/>
    <w:pPr>
      <w:ind w:left="1134"/>
      <w:jc w:val="left"/>
    </w:pPr>
  </w:style>
  <w:style w:type="character" w:customStyle="1" w:styleId="THText2Char">
    <w:name w:val="TH Text 2 Char"/>
    <w:basedOn w:val="THTexto1Char"/>
    <w:link w:val="THText2"/>
    <w:rsid w:val="0098569B"/>
    <w:rPr>
      <w:rFonts w:ascii="Arial" w:hAnsi="Arial"/>
    </w:rPr>
  </w:style>
  <w:style w:type="paragraph" w:customStyle="1" w:styleId="THTitulo3">
    <w:name w:val="TH Titulo 3"/>
    <w:basedOn w:val="THTexto"/>
    <w:link w:val="THTitulo3Char"/>
    <w:autoRedefine/>
    <w:qFormat/>
    <w:rsid w:val="00212A85"/>
    <w:pPr>
      <w:numPr>
        <w:ilvl w:val="2"/>
        <w:numId w:val="6"/>
      </w:numPr>
      <w:tabs>
        <w:tab w:val="left" w:pos="1701"/>
      </w:tabs>
      <w:spacing w:before="120" w:after="120"/>
      <w:ind w:firstLine="273"/>
    </w:pPr>
  </w:style>
  <w:style w:type="character" w:customStyle="1" w:styleId="THTitulo3Char">
    <w:name w:val="TH Titulo 3 Char"/>
    <w:link w:val="THTitulo3"/>
    <w:rsid w:val="00212A85"/>
    <w:rPr>
      <w:rFonts w:ascii="Arial" w:hAnsi="Arial" w:cs="Arial"/>
      <w:bCs/>
    </w:rPr>
  </w:style>
  <w:style w:type="paragraph" w:customStyle="1" w:styleId="THText3">
    <w:name w:val="TH Text 3"/>
    <w:basedOn w:val="THText2"/>
    <w:link w:val="THText3Char"/>
    <w:qFormat/>
    <w:rsid w:val="0098569B"/>
    <w:pPr>
      <w:ind w:left="1418"/>
      <w:jc w:val="both"/>
    </w:pPr>
  </w:style>
  <w:style w:type="character" w:customStyle="1" w:styleId="THText3Char">
    <w:name w:val="TH Text 3 Char"/>
    <w:basedOn w:val="THText2Char"/>
    <w:link w:val="THText3"/>
    <w:rsid w:val="0098569B"/>
    <w:rPr>
      <w:rFonts w:ascii="Arial" w:hAnsi="Arial"/>
    </w:rPr>
  </w:style>
  <w:style w:type="paragraph" w:customStyle="1" w:styleId="THTxtDestaque1">
    <w:name w:val="TH Txt Destaque 1"/>
    <w:basedOn w:val="THTexto1"/>
    <w:link w:val="THTxtDestaque1Char"/>
    <w:autoRedefine/>
    <w:qFormat/>
    <w:rsid w:val="00CD2933"/>
    <w:pPr>
      <w:numPr>
        <w:numId w:val="4"/>
      </w:numPr>
      <w:tabs>
        <w:tab w:val="clear" w:pos="9498"/>
        <w:tab w:val="left" w:pos="1418"/>
      </w:tabs>
      <w:spacing w:before="120"/>
      <w:ind w:right="284" w:hanging="295"/>
    </w:pPr>
  </w:style>
  <w:style w:type="character" w:customStyle="1" w:styleId="THTxtDestaque1Char">
    <w:name w:val="TH Txt Destaque 1 Char"/>
    <w:basedOn w:val="THTexto1Char"/>
    <w:link w:val="THTxtDestaque1"/>
    <w:rsid w:val="00CD2933"/>
    <w:rPr>
      <w:rFonts w:ascii="Arial" w:hAnsi="Arial"/>
    </w:rPr>
  </w:style>
  <w:style w:type="paragraph" w:customStyle="1" w:styleId="THTxtDestaque2">
    <w:name w:val="TH Txt Destaque 2"/>
    <w:basedOn w:val="THTxtDestaque1"/>
    <w:link w:val="THTxtDestaque2Char"/>
    <w:autoRedefine/>
    <w:qFormat/>
    <w:rsid w:val="001E0953"/>
    <w:pPr>
      <w:numPr>
        <w:numId w:val="5"/>
      </w:numPr>
      <w:ind w:firstLine="272"/>
    </w:pPr>
  </w:style>
  <w:style w:type="character" w:customStyle="1" w:styleId="THTxtDestaque2Char">
    <w:name w:val="TH Txt Destaque 2 Char"/>
    <w:basedOn w:val="THText2Char"/>
    <w:link w:val="THTxtDestaque2"/>
    <w:rsid w:val="001E0953"/>
    <w:rPr>
      <w:rFonts w:ascii="Arial" w:hAnsi="Arial"/>
    </w:rPr>
  </w:style>
  <w:style w:type="paragraph" w:customStyle="1" w:styleId="THTitulo4">
    <w:name w:val="TH Titulo 4"/>
    <w:basedOn w:val="THTitulo3"/>
    <w:link w:val="THTitulo4Char"/>
    <w:autoRedefine/>
    <w:qFormat/>
    <w:rsid w:val="00156390"/>
    <w:pPr>
      <w:numPr>
        <w:ilvl w:val="3"/>
      </w:numPr>
      <w:ind w:firstLine="412"/>
    </w:pPr>
  </w:style>
  <w:style w:type="character" w:customStyle="1" w:styleId="THTitulo4Char">
    <w:name w:val="TH Titulo 4 Char"/>
    <w:link w:val="THTitulo4"/>
    <w:rsid w:val="00156390"/>
    <w:rPr>
      <w:rFonts w:ascii="Arial" w:hAnsi="Arial" w:cs="Arial"/>
      <w:bCs/>
    </w:rPr>
  </w:style>
  <w:style w:type="paragraph" w:customStyle="1" w:styleId="THTxt4">
    <w:name w:val="TH Txt 4"/>
    <w:basedOn w:val="THText3"/>
    <w:link w:val="THTxt4Char"/>
    <w:autoRedefine/>
    <w:qFormat/>
    <w:rsid w:val="00D1639E"/>
    <w:pPr>
      <w:ind w:left="1701"/>
    </w:pPr>
    <w:rPr>
      <w:sz w:val="18"/>
    </w:rPr>
  </w:style>
  <w:style w:type="character" w:customStyle="1" w:styleId="THTxt4Char">
    <w:name w:val="TH Txt 4 Char"/>
    <w:link w:val="THTxt4"/>
    <w:rsid w:val="00D1639E"/>
    <w:rPr>
      <w:rFonts w:ascii="Arial" w:hAnsi="Arial" w:cs="Arial"/>
      <w:bCs w:val="0"/>
      <w:i w:val="0"/>
      <w:sz w:val="18"/>
    </w:rPr>
  </w:style>
  <w:style w:type="paragraph" w:styleId="Sumrio11">
    <w:name w:val="toc 1"/>
    <w:basedOn w:val="Normal"/>
    <w:next w:val="Normal"/>
    <w:autoRedefine/>
    <w:uiPriority w:val="39"/>
    <w:rsid w:val="00AD2005"/>
    <w:pPr>
      <w:tabs>
        <w:tab w:val="left" w:pos="851"/>
        <w:tab w:val="right" w:leader="dot" w:pos="9356"/>
      </w:tabs>
      <w:spacing w:after="100"/>
      <w:ind w:left="397"/>
    </w:pPr>
    <w:rPr>
      <w:rFonts w:ascii="Arial" w:hAnsi="Arial"/>
      <w:b/>
      <w:noProof/>
      <w:sz w:val="20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AD2005"/>
    <w:pPr>
      <w:tabs>
        <w:tab w:val="left" w:pos="1134"/>
        <w:tab w:val="right" w:leader="dot" w:pos="9356"/>
      </w:tabs>
      <w:spacing w:after="100"/>
      <w:ind w:left="907"/>
    </w:pPr>
    <w:rPr>
      <w:rFonts w:ascii="Arial" w:hAnsi="Arial"/>
      <w:sz w:val="20"/>
    </w:rPr>
  </w:style>
  <w:style w:type="paragraph" w:customStyle="1" w:styleId="Texto1">
    <w:name w:val="Texto 1"/>
    <w:basedOn w:val="Normal"/>
    <w:link w:val="Texto1Char"/>
    <w:qFormat/>
    <w:rsid w:val="00212E6C"/>
    <w:pPr>
      <w:ind w:left="170" w:right="283"/>
    </w:pPr>
    <w:rPr>
      <w:rFonts w:ascii="Arial" w:hAnsi="Arial"/>
      <w:sz w:val="20"/>
    </w:rPr>
  </w:style>
  <w:style w:type="character" w:customStyle="1" w:styleId="Texto1Char">
    <w:name w:val="Texto 1 Char"/>
    <w:link w:val="Texto1"/>
    <w:rsid w:val="00212E6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catarina.almeida\Meus%20documentos\My%20eBooks\AP\PADR&#213;ES\TENACE\PADR&#195;O_A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4DDC3C036A418F1B2BBE1C401558" ma:contentTypeVersion="18" ma:contentTypeDescription="Create a new document." ma:contentTypeScope="" ma:versionID="a4542c961a595de231907eb620167996">
  <xsd:schema xmlns:xsd="http://www.w3.org/2001/XMLSchema" xmlns:xs="http://www.w3.org/2001/XMLSchema" xmlns:p="http://schemas.microsoft.com/office/2006/metadata/properties" xmlns:ns2="437b8fc9-56a4-4bcd-8c03-1524d54a4a41" xmlns:ns3="64a4cc6d-9216-40cc-bdd5-dd99f8971b7f" targetNamespace="http://schemas.microsoft.com/office/2006/metadata/properties" ma:root="true" ma:fieldsID="effd59fd69e995886f4014ed1b9b088f" ns2:_="" ns3:_="">
    <xsd:import namespace="437b8fc9-56a4-4bcd-8c03-1524d54a4a41"/>
    <xsd:import namespace="64a4cc6d-9216-40cc-bdd5-dd99f8971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b8fc9-56a4-4bcd-8c03-1524d54a4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b58eab5-2d9d-4912-b594-fb567671a5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4cc6d-9216-40cc-bdd5-dd99f897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56202e-6c2b-48bd-af44-10d0b467c995}" ma:internalName="TaxCatchAll" ma:showField="CatchAllData" ma:web="64a4cc6d-9216-40cc-bdd5-dd99f8971b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a4cc6d-9216-40cc-bdd5-dd99f8971b7f"/>
    <lcf76f155ced4ddcb4097134ff3c332f xmlns="437b8fc9-56a4-4bcd-8c03-1524d54a4a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329109-1CD8-4503-84FB-5A18E8F6784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586E14-8E73-4083-A96B-3AB409AD5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B0C98-D83F-4D60-90A6-DCF8015B2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7b8fc9-56a4-4bcd-8c03-1524d54a4a41"/>
    <ds:schemaRef ds:uri="64a4cc6d-9216-40cc-bdd5-dd99f897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9CC6C2-73EA-47D6-8CD5-819CAE04B6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348588E-4B22-4410-AE42-CB0254254AAA}">
  <ds:schemaRefs>
    <ds:schemaRef ds:uri="http://schemas.microsoft.com/office/2006/metadata/properties"/>
    <ds:schemaRef ds:uri="http://schemas.microsoft.com/office/infopath/2007/PartnerControls"/>
    <ds:schemaRef ds:uri="64a4cc6d-9216-40cc-bdd5-dd99f8971b7f"/>
    <ds:schemaRef ds:uri="437b8fc9-56a4-4bcd-8c03-1524d54a4a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PADRÃO_A4.dot</Template>
  <TotalTime>0</TotalTime>
  <Pages>1</Pages>
  <Words>3747</Words>
  <Characters>20239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RL-4155.21-6270-888-RKW-001</vt:lpstr>
      <vt:lpstr>VÁLVULAS ON-OFF</vt:lpstr>
    </vt:vector>
  </TitlesOfParts>
  <Manager>Manoel Elisio Mendes Nogueira</Manager>
  <Company>MCG Engenharia de Projetos</Company>
  <LinksUpToDate>false</LinksUpToDate>
  <CharactersWithSpaces>23939</CharactersWithSpaces>
  <SharedDoc>false</SharedDoc>
  <HLinks>
    <vt:vector size="174" baseType="variant">
      <vt:variant>
        <vt:i4>2031675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_Toc178844635</vt:lpwstr>
      </vt:variant>
      <vt:variant>
        <vt:i4>2031675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_Toc178844634</vt:lpwstr>
      </vt:variant>
      <vt:variant>
        <vt:i4>2031675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_Toc178844633</vt:lpwstr>
      </vt:variant>
      <vt:variant>
        <vt:i4>2031675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_Toc178844632</vt:lpwstr>
      </vt:variant>
      <vt:variant>
        <vt:i4>2031675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_Toc178844631</vt:lpwstr>
      </vt:variant>
      <vt:variant>
        <vt:i4>2031675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_Toc178844630</vt:lpwstr>
      </vt:variant>
      <vt:variant>
        <vt:i4>1966139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_Toc178844629</vt:lpwstr>
      </vt:variant>
      <vt:variant>
        <vt:i4>1966139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_Toc178844628</vt:lpwstr>
      </vt:variant>
      <vt:variant>
        <vt:i4>1966139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_Toc178844627</vt:lpwstr>
      </vt:variant>
      <vt:variant>
        <vt:i4>1966139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_Toc178844626</vt:lpwstr>
      </vt:variant>
      <vt:variant>
        <vt:i4>1966139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_Toc178844625</vt:lpwstr>
      </vt:variant>
      <vt:variant>
        <vt:i4>1966139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_Toc178844624</vt:lpwstr>
      </vt:variant>
      <vt:variant>
        <vt:i4>1966139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_Toc178844623</vt:lpwstr>
      </vt:variant>
      <vt:variant>
        <vt:i4>1966139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_Toc178844622</vt:lpwstr>
      </vt:variant>
      <vt:variant>
        <vt:i4>1966139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_Toc178844621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_Toc178844620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_Toc178844619</vt:lpwstr>
      </vt:variant>
      <vt:variant>
        <vt:i4>1900603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_Toc178844618</vt:lpwstr>
      </vt:variant>
      <vt:variant>
        <vt:i4>1900603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_Toc178844617</vt:lpwstr>
      </vt:variant>
      <vt:variant>
        <vt:i4>1900603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_Toc178844616</vt:lpwstr>
      </vt:variant>
      <vt:variant>
        <vt:i4>1900603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_Toc178844615</vt:lpwstr>
      </vt:variant>
      <vt:variant>
        <vt:i4>1900603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_Toc178844614</vt:lpwstr>
      </vt:variant>
      <vt:variant>
        <vt:i4>1900603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_Toc178844613</vt:lpwstr>
      </vt:variant>
      <vt:variant>
        <vt:i4>1900603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_Toc178844612</vt:lpwstr>
      </vt:variant>
      <vt:variant>
        <vt:i4>1900603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_Toc178844611</vt:lpwstr>
      </vt:variant>
      <vt:variant>
        <vt:i4>1900603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_Toc178844610</vt:lpwstr>
      </vt:variant>
      <vt:variant>
        <vt:i4>1835067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_Toc178844609</vt:lpwstr>
      </vt:variant>
      <vt:variant>
        <vt:i4>1835067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_Toc178844608</vt:lpwstr>
      </vt:variant>
      <vt:variant>
        <vt:i4>1835067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_Toc178844607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RL-4155.21-6270-888-RKW-001</dc:title>
  <dc:subject/>
  <dc:creator>Jady Automação</dc:creator>
  <cp:keywords>Relatorio</cp:keywords>
  <cp:lastModifiedBy>Kauan Barbosa</cp:lastModifiedBy>
  <cp:revision>3</cp:revision>
  <cp:lastPrinted>2025-02-06T16:33:00Z</cp:lastPrinted>
  <dcterms:created xsi:type="dcterms:W3CDTF">2025-05-07T19:36:00Z</dcterms:created>
  <dcterms:modified xsi:type="dcterms:W3CDTF">2025-05-07T19:36:00Z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Pronto para Arquivamento</vt:lpwstr>
  </property>
  <property fmtid="{D5CDD505-2E9C-101B-9397-08002B2CF9AE}" pid="3" name="Order">
    <vt:lpwstr>7100.00000000000</vt:lpwstr>
  </property>
  <property fmtid="{D5CDD505-2E9C-101B-9397-08002B2CF9AE}" pid="4" name="ContentType">
    <vt:lpwstr>Documento</vt:lpwstr>
  </property>
  <property fmtid="{D5CDD505-2E9C-101B-9397-08002B2CF9AE}" pid="5" name="MSIP_Label_8e61996e-cafd-4c9a-8a94-2dc1b82131ae_Enabled">
    <vt:lpwstr>true</vt:lpwstr>
  </property>
  <property fmtid="{D5CDD505-2E9C-101B-9397-08002B2CF9AE}" pid="6" name="MSIP_Label_8e61996e-cafd-4c9a-8a94-2dc1b82131ae_SetDate">
    <vt:lpwstr>2020-10-02T19:00:07Z</vt:lpwstr>
  </property>
  <property fmtid="{D5CDD505-2E9C-101B-9397-08002B2CF9AE}" pid="7" name="MSIP_Label_8e61996e-cafd-4c9a-8a94-2dc1b82131ae_Method">
    <vt:lpwstr>Standard</vt:lpwstr>
  </property>
  <property fmtid="{D5CDD505-2E9C-101B-9397-08002B2CF9AE}" pid="8" name="MSIP_Label_8e61996e-cafd-4c9a-8a94-2dc1b82131ae_Name">
    <vt:lpwstr>NP-1</vt:lpwstr>
  </property>
  <property fmtid="{D5CDD505-2E9C-101B-9397-08002B2CF9AE}" pid="9" name="MSIP_Label_8e61996e-cafd-4c9a-8a94-2dc1b82131ae_SiteId">
    <vt:lpwstr>5b6f6241-9a57-4be4-8e50-1dfa72e79a57</vt:lpwstr>
  </property>
  <property fmtid="{D5CDD505-2E9C-101B-9397-08002B2CF9AE}" pid="10" name="MSIP_Label_8e61996e-cafd-4c9a-8a94-2dc1b82131ae_ActionId">
    <vt:lpwstr>b013c827-91f9-4d96-9c43-2ba966685908</vt:lpwstr>
  </property>
  <property fmtid="{D5CDD505-2E9C-101B-9397-08002B2CF9AE}" pid="11" name="MSIP_Label_8e61996e-cafd-4c9a-8a94-2dc1b82131ae_ContentBits">
    <vt:lpwstr>0</vt:lpwstr>
  </property>
  <property fmtid="{D5CDD505-2E9C-101B-9397-08002B2CF9AE}" pid="12" name="TaxCatchAll">
    <vt:lpwstr/>
  </property>
  <property fmtid="{D5CDD505-2E9C-101B-9397-08002B2CF9AE}" pid="13" name="lcf76f155ced4ddcb4097134ff3c332f">
    <vt:lpwstr/>
  </property>
</Properties>
</file>