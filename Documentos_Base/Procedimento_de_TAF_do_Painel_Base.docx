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A6BD8" w14:textId="77777777" w:rsidR="00B3322C" w:rsidRPr="00B541EA" w:rsidRDefault="00B3322C">
      <w:pPr>
        <w:rPr>
          <w:sz w:val="2"/>
        </w:rPr>
      </w:pPr>
    </w:p>
    <w:p w14:paraId="1A782300" w14:textId="77777777" w:rsidR="00552664" w:rsidRPr="00B541EA" w:rsidRDefault="00552664" w:rsidP="00552664">
      <w:pPr>
        <w:rPr>
          <w:sz w:val="2"/>
        </w:rPr>
      </w:pPr>
    </w:p>
    <w:p w14:paraId="0DE36F46" w14:textId="77777777" w:rsidR="00552664" w:rsidRPr="00B541EA" w:rsidRDefault="00552664" w:rsidP="00552664">
      <w:pPr>
        <w:rPr>
          <w:sz w:val="2"/>
        </w:rPr>
      </w:pPr>
    </w:p>
    <w:tbl>
      <w:tblPr>
        <w:tblW w:w="99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"/>
        <w:gridCol w:w="21"/>
        <w:gridCol w:w="807"/>
        <w:gridCol w:w="334"/>
        <w:gridCol w:w="518"/>
        <w:gridCol w:w="21"/>
        <w:gridCol w:w="21"/>
        <w:gridCol w:w="426"/>
        <w:gridCol w:w="348"/>
        <w:gridCol w:w="20"/>
        <w:gridCol w:w="18"/>
        <w:gridCol w:w="615"/>
        <w:gridCol w:w="179"/>
        <w:gridCol w:w="787"/>
        <w:gridCol w:w="867"/>
        <w:gridCol w:w="86"/>
        <w:gridCol w:w="355"/>
        <w:gridCol w:w="552"/>
        <w:gridCol w:w="58"/>
        <w:gridCol w:w="966"/>
        <w:gridCol w:w="918"/>
        <w:gridCol w:w="21"/>
        <w:gridCol w:w="21"/>
        <w:gridCol w:w="647"/>
        <w:gridCol w:w="325"/>
        <w:gridCol w:w="227"/>
        <w:gridCol w:w="311"/>
        <w:gridCol w:w="432"/>
        <w:gridCol w:w="21"/>
        <w:gridCol w:w="21"/>
      </w:tblGrid>
      <w:tr w:rsidR="001D3691" w:rsidRPr="00B541EA" w14:paraId="2D93D9F7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378"/>
          <w:jc w:val="center"/>
        </w:trPr>
        <w:tc>
          <w:tcPr>
            <w:tcW w:w="1701" w:type="dxa"/>
            <w:gridSpan w:val="5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693093B7" w14:textId="77777777" w:rsidR="001D3691" w:rsidRPr="00B541EA" w:rsidRDefault="001D3691" w:rsidP="00C1326C">
            <w:pPr>
              <w:pStyle w:val="Ttulo1"/>
              <w:ind w:right="141"/>
              <w:jc w:val="center"/>
              <w:rPr>
                <w:lang w:val="pt-BR"/>
              </w:rPr>
            </w:pPr>
          </w:p>
        </w:tc>
        <w:tc>
          <w:tcPr>
            <w:tcW w:w="3346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FB1AB" w14:textId="77777777" w:rsidR="001D3691" w:rsidRPr="00B541EA" w:rsidRDefault="00D12D4B" w:rsidP="00C1326C">
            <w:pPr>
              <w:ind w:right="14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541EA">
              <w:rPr>
                <w:rFonts w:ascii="Arial" w:hAnsi="Arial"/>
                <w:b/>
                <w:sz w:val="18"/>
                <w:szCs w:val="18"/>
              </w:rPr>
              <w:t>PROCEDIMENTO</w:t>
            </w:r>
          </w:p>
        </w:tc>
        <w:tc>
          <w:tcPr>
            <w:tcW w:w="35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46FACF7" w14:textId="77777777" w:rsidR="001D3691" w:rsidRPr="00B541EA" w:rsidRDefault="001D3691" w:rsidP="00C1326C">
            <w:pPr>
              <w:pStyle w:val="Ttulo4"/>
              <w:spacing w:before="20"/>
              <w:ind w:left="57" w:right="141"/>
              <w:rPr>
                <w:b w:val="0"/>
                <w:bCs/>
                <w:caps/>
                <w:color w:val="000000"/>
                <w:sz w:val="8"/>
              </w:rPr>
            </w:pPr>
            <w:r w:rsidRPr="00B541EA">
              <w:rPr>
                <w:b w:val="0"/>
                <w:bCs/>
                <w:color w:val="000000"/>
              </w:rPr>
              <w:t>Nº:</w:t>
            </w:r>
          </w:p>
        </w:tc>
        <w:tc>
          <w:tcPr>
            <w:tcW w:w="4520" w:type="dxa"/>
            <w:gridSpan w:val="1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B4B29EB" w14:textId="77777777" w:rsidR="001D3691" w:rsidRPr="00B541EA" w:rsidRDefault="00105235" w:rsidP="00D10947">
            <w:pPr>
              <w:ind w:right="141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105235">
              <w:rPr>
                <w:rFonts w:ascii="Arial" w:hAnsi="Arial" w:cs="Arial"/>
                <w:b/>
                <w:sz w:val="18"/>
                <w:szCs w:val="18"/>
              </w:rPr>
              <w:t>&lt;CODIGO_DOCUMENTO&gt;</w:t>
            </w:r>
          </w:p>
        </w:tc>
      </w:tr>
      <w:tr w:rsidR="001D3691" w:rsidRPr="00B541EA" w14:paraId="38666303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21" w:type="dxa"/>
          <w:wAfter w:w="21" w:type="dxa"/>
          <w:cantSplit/>
          <w:trHeight w:hRule="exact" w:val="324"/>
          <w:jc w:val="center"/>
        </w:trPr>
        <w:tc>
          <w:tcPr>
            <w:tcW w:w="1701" w:type="dxa"/>
            <w:gridSpan w:val="5"/>
            <w:tcBorders>
              <w:left w:val="single" w:sz="12" w:space="0" w:color="auto"/>
              <w:right w:val="single" w:sz="6" w:space="0" w:color="auto"/>
            </w:tcBorders>
          </w:tcPr>
          <w:p w14:paraId="1C1D980C" w14:textId="77777777" w:rsidR="001D3691" w:rsidRPr="00B541EA" w:rsidRDefault="001D3691" w:rsidP="00C1326C">
            <w:pPr>
              <w:ind w:right="141"/>
              <w:jc w:val="center"/>
              <w:rPr>
                <w:color w:val="000000"/>
              </w:rPr>
            </w:pPr>
            <w:r w:rsidRPr="00B541EA">
              <w:rPr>
                <w:rFonts w:ascii="Times New Roman" w:hAnsi="Times New Roman"/>
                <w:sz w:val="24"/>
                <w:szCs w:val="24"/>
              </w:rPr>
              <w:pict w14:anchorId="114D30A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77" type="#_x0000_t75" style="position:absolute;left:0;text-align:left;margin-left:1.5pt;margin-top:6.45pt;width:79.95pt;height:20.55pt;z-index:1;mso-position-horizontal-relative:margin;mso-position-vertical-relative:margin">
                  <v:imagedata r:id="rId12" o:title="Logo_TAG_COR"/>
                  <w10:wrap type="square" anchorx="margin" anchory="margin"/>
                </v:shape>
              </w:pict>
            </w:r>
          </w:p>
        </w:tc>
        <w:tc>
          <w:tcPr>
            <w:tcW w:w="8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5ECA7E" w14:textId="77777777" w:rsidR="001D3691" w:rsidRPr="00B541EA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i/>
                <w:caps/>
                <w:color w:val="000000"/>
                <w:sz w:val="12"/>
              </w:rPr>
            </w:pPr>
            <w:r w:rsidRPr="00B541EA">
              <w:rPr>
                <w:rFonts w:ascii="Arial" w:hAnsi="Arial" w:cs="Arial"/>
                <w:caps/>
                <w:color w:val="000000"/>
                <w:sz w:val="12"/>
              </w:rPr>
              <w:t>CLIENTE:</w:t>
            </w:r>
          </w:p>
        </w:tc>
        <w:tc>
          <w:tcPr>
            <w:tcW w:w="5422" w:type="dxa"/>
            <w:gridSpan w:val="1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6D8B1E36" w14:textId="77777777" w:rsidR="001D3691" w:rsidRPr="00B541EA" w:rsidRDefault="001D3691" w:rsidP="00C1326C">
            <w:pPr>
              <w:pStyle w:val="Cabealho"/>
              <w:ind w:left="-248" w:right="141"/>
              <w:jc w:val="center"/>
              <w:rPr>
                <w:rFonts w:ascii="Arial" w:hAnsi="Arial"/>
                <w:b/>
                <w:color w:val="000000"/>
                <w:sz w:val="18"/>
                <w:szCs w:val="18"/>
                <w:lang w:val="pt-BR" w:eastAsia="pt-BR"/>
              </w:rPr>
            </w:pPr>
            <w:r w:rsidRPr="00B541EA">
              <w:rPr>
                <w:rFonts w:ascii="Arial" w:hAnsi="Arial"/>
                <w:b/>
                <w:color w:val="000000"/>
                <w:sz w:val="18"/>
                <w:szCs w:val="18"/>
                <w:lang w:val="pt-BR" w:eastAsia="pt-BR"/>
              </w:rPr>
              <w:t>TRANSPORTADORA ASSOCIADA DE GÁS S.A. - TAG</w:t>
            </w:r>
          </w:p>
        </w:tc>
        <w:tc>
          <w:tcPr>
            <w:tcW w:w="66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12E0AD" w14:textId="77777777" w:rsidR="001D3691" w:rsidRPr="00B541EA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caps/>
                <w:color w:val="000000"/>
                <w:sz w:val="12"/>
              </w:rPr>
            </w:pPr>
            <w:r w:rsidRPr="00B541EA">
              <w:rPr>
                <w:rFonts w:ascii="Arial" w:hAnsi="Arial" w:cs="Arial"/>
                <w:caps/>
                <w:color w:val="000000"/>
                <w:sz w:val="12"/>
              </w:rPr>
              <w:t>FOLHA:</w:t>
            </w:r>
          </w:p>
        </w:tc>
        <w:tc>
          <w:tcPr>
            <w:tcW w:w="552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842056C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541EA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fldChar w:fldCharType="begin"/>
            </w:r>
            <w:r w:rsidRPr="00B541EA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instrText xml:space="preserve"> PAGE </w:instrText>
            </w:r>
            <w:r w:rsidRPr="00B541EA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fldChar w:fldCharType="separate"/>
            </w:r>
            <w:r w:rsidR="00F67D44">
              <w:rPr>
                <w:rStyle w:val="Nmerodepgina"/>
                <w:rFonts w:ascii="Arial" w:hAnsi="Arial" w:cs="Arial"/>
                <w:b/>
                <w:noProof/>
                <w:color w:val="000000"/>
                <w:sz w:val="18"/>
                <w:szCs w:val="18"/>
              </w:rPr>
              <w:t>1</w:t>
            </w:r>
            <w:r w:rsidRPr="00B541EA">
              <w:rPr>
                <w:rStyle w:val="Nmerodepgina"/>
                <w:rFonts w:ascii="Arial" w:hAnsi="Arial" w:cs="Arial"/>
                <w:b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1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bottom"/>
          </w:tcPr>
          <w:p w14:paraId="07D6B909" w14:textId="77777777" w:rsidR="001D3691" w:rsidRPr="00B541EA" w:rsidRDefault="001D3691" w:rsidP="00C1326C">
            <w:pPr>
              <w:spacing w:before="100" w:beforeAutospacing="1" w:after="100" w:afterAutospacing="1" w:line="360" w:lineRule="auto"/>
              <w:ind w:right="141"/>
              <w:jc w:val="center"/>
              <w:rPr>
                <w:rFonts w:ascii="Arial" w:hAnsi="Arial" w:cs="Arial"/>
                <w:b/>
                <w:color w:val="000000"/>
                <w:position w:val="-4"/>
                <w:sz w:val="14"/>
                <w:szCs w:val="14"/>
              </w:rPr>
            </w:pPr>
            <w:r w:rsidRPr="00B541EA">
              <w:rPr>
                <w:rFonts w:ascii="Arial" w:hAnsi="Arial" w:cs="Arial"/>
                <w:b/>
                <w:color w:val="000000"/>
                <w:position w:val="-4"/>
                <w:sz w:val="14"/>
                <w:szCs w:val="14"/>
              </w:rPr>
              <w:t>de</w:t>
            </w:r>
          </w:p>
        </w:tc>
        <w:tc>
          <w:tcPr>
            <w:tcW w:w="45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385359B" w14:textId="77777777" w:rsidR="001D3691" w:rsidRPr="00B541EA" w:rsidRDefault="00960374" w:rsidP="00D07F83">
            <w:pPr>
              <w:ind w:right="141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541EA">
              <w:rPr>
                <w:rFonts w:ascii="Arial" w:hAnsi="Arial" w:cs="Arial"/>
                <w:b/>
                <w:color w:val="000000"/>
                <w:sz w:val="18"/>
                <w:szCs w:val="18"/>
              </w:rPr>
              <w:t>10</w:t>
            </w:r>
          </w:p>
        </w:tc>
      </w:tr>
      <w:tr w:rsidR="001D3691" w:rsidRPr="00B541EA" w14:paraId="49BD1588" w14:textId="77777777" w:rsidTr="005949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42" w:type="dxa"/>
          <w:cantSplit/>
          <w:trHeight w:hRule="exact" w:val="513"/>
          <w:jc w:val="center"/>
        </w:trPr>
        <w:tc>
          <w:tcPr>
            <w:tcW w:w="1701" w:type="dxa"/>
            <w:gridSpan w:val="5"/>
            <w:tcBorders>
              <w:left w:val="single" w:sz="12" w:space="0" w:color="auto"/>
              <w:right w:val="single" w:sz="6" w:space="0" w:color="auto"/>
            </w:tcBorders>
          </w:tcPr>
          <w:p w14:paraId="4AF12C8D" w14:textId="77777777" w:rsidR="001D3691" w:rsidRPr="00B541EA" w:rsidRDefault="001D3691" w:rsidP="00C1326C">
            <w:pPr>
              <w:ind w:right="141"/>
              <w:jc w:val="center"/>
              <w:rPr>
                <w:color w:val="000000"/>
              </w:rPr>
            </w:pPr>
          </w:p>
        </w:tc>
        <w:tc>
          <w:tcPr>
            <w:tcW w:w="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6FB7C" w14:textId="77777777" w:rsidR="001D3691" w:rsidRPr="00B541EA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i/>
                <w:caps/>
                <w:color w:val="000000"/>
                <w:sz w:val="12"/>
              </w:rPr>
            </w:pPr>
            <w:r w:rsidRPr="00B541EA">
              <w:rPr>
                <w:rFonts w:ascii="Arial" w:hAnsi="Arial" w:cs="Arial"/>
                <w:caps/>
                <w:color w:val="000000"/>
                <w:sz w:val="12"/>
              </w:rPr>
              <w:t>PROGRAMA:</w:t>
            </w:r>
          </w:p>
        </w:tc>
        <w:tc>
          <w:tcPr>
            <w:tcW w:w="5421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2A8ADB" w14:textId="77777777" w:rsidR="001D3691" w:rsidRPr="00B541EA" w:rsidRDefault="00D12D4B" w:rsidP="00A31E3A">
            <w:pPr>
              <w:ind w:left="-103" w:right="141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B541EA">
              <w:rPr>
                <w:rFonts w:ascii="Arial" w:hAnsi="Arial"/>
                <w:b/>
                <w:sz w:val="18"/>
                <w:szCs w:val="18"/>
              </w:rPr>
              <w:t>SUBSTITUIÇÃO DE CLPS POR OBSOLESCÊNCIA</w:t>
            </w:r>
          </w:p>
        </w:tc>
        <w:tc>
          <w:tcPr>
            <w:tcW w:w="1984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14:paraId="6A1DBFFC" w14:textId="77777777" w:rsidR="001D3691" w:rsidRPr="00B541EA" w:rsidRDefault="001D3691" w:rsidP="00C1326C">
            <w:pPr>
              <w:tabs>
                <w:tab w:val="center" w:pos="910"/>
              </w:tabs>
              <w:ind w:right="142"/>
              <w:rPr>
                <w:rFonts w:ascii="Arial" w:hAnsi="Arial" w:cs="Arial"/>
                <w:caps/>
                <w:sz w:val="12"/>
              </w:rPr>
            </w:pPr>
            <w:r w:rsidRPr="00B541EA">
              <w:rPr>
                <w:rFonts w:ascii="Arial" w:hAnsi="Arial" w:cs="Arial"/>
                <w:caps/>
                <w:sz w:val="12"/>
              </w:rPr>
              <w:t xml:space="preserve"> OT/SS/CC:</w:t>
            </w:r>
            <w:r w:rsidRPr="00B541EA">
              <w:rPr>
                <w:rFonts w:ascii="Arial" w:hAnsi="Arial" w:cs="Arial"/>
                <w:caps/>
                <w:sz w:val="12"/>
              </w:rPr>
              <w:tab/>
            </w:r>
          </w:p>
          <w:p w14:paraId="125B0AE1" w14:textId="77777777" w:rsidR="001D3691" w:rsidRPr="00B541EA" w:rsidRDefault="00105235" w:rsidP="00C1326C">
            <w:pPr>
              <w:tabs>
                <w:tab w:val="center" w:pos="910"/>
              </w:tabs>
              <w:jc w:val="center"/>
              <w:rPr>
                <w:rFonts w:ascii="Arial" w:hAnsi="Arial"/>
                <w:b/>
                <w:szCs w:val="16"/>
              </w:rPr>
            </w:pPr>
            <w:r>
              <w:rPr>
                <w:rFonts w:ascii="Arial" w:hAnsi="Arial"/>
                <w:b/>
                <w:szCs w:val="16"/>
              </w:rPr>
              <w:t>&lt;OT/SS/CC&gt;</w:t>
            </w:r>
          </w:p>
        </w:tc>
      </w:tr>
      <w:tr w:rsidR="001D3691" w:rsidRPr="00B541EA" w14:paraId="4DCE9789" w14:textId="77777777" w:rsidTr="00742A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410"/>
          <w:jc w:val="center"/>
        </w:trPr>
        <w:tc>
          <w:tcPr>
            <w:tcW w:w="1701" w:type="dxa"/>
            <w:gridSpan w:val="5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EFDA4B" w14:textId="77777777" w:rsidR="001D3691" w:rsidRPr="00B541EA" w:rsidRDefault="001D3691" w:rsidP="00C1326C">
            <w:pPr>
              <w:tabs>
                <w:tab w:val="left" w:pos="1526"/>
              </w:tabs>
              <w:ind w:right="141"/>
              <w:rPr>
                <w:color w:val="000000"/>
              </w:rPr>
            </w:pPr>
          </w:p>
        </w:tc>
        <w:tc>
          <w:tcPr>
            <w:tcW w:w="81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9671ED" w14:textId="77777777" w:rsidR="001D3691" w:rsidRPr="00B541EA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i/>
                <w:caps/>
                <w:color w:val="000000"/>
                <w:sz w:val="12"/>
              </w:rPr>
            </w:pPr>
            <w:r w:rsidRPr="00B541EA">
              <w:rPr>
                <w:rFonts w:ascii="Arial" w:hAnsi="Arial" w:cs="Arial"/>
                <w:caps/>
                <w:color w:val="000000"/>
                <w:sz w:val="12"/>
              </w:rPr>
              <w:t>ÁREA:</w:t>
            </w:r>
          </w:p>
        </w:tc>
        <w:tc>
          <w:tcPr>
            <w:tcW w:w="5425" w:type="dxa"/>
            <w:gridSpan w:val="1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9D3C2E" w14:textId="77777777" w:rsidR="001D3691" w:rsidRPr="00B541EA" w:rsidRDefault="0005312E" w:rsidP="00571166">
            <w:pPr>
              <w:ind w:left="-103" w:right="141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green"/>
              </w:rPr>
            </w:pPr>
            <w:r w:rsidRPr="00B541EA">
              <w:rPr>
                <w:rFonts w:ascii="Arial" w:hAnsi="Arial"/>
                <w:b/>
                <w:bCs/>
                <w:sz w:val="18"/>
                <w:szCs w:val="18"/>
              </w:rPr>
              <w:t xml:space="preserve">PONTO DE ENTREGA - </w:t>
            </w:r>
            <w:r w:rsidR="00105235">
              <w:rPr>
                <w:rFonts w:ascii="Arial" w:hAnsi="Arial"/>
                <w:b/>
                <w:bCs/>
                <w:sz w:val="18"/>
                <w:szCs w:val="18"/>
              </w:rPr>
              <w:t>&lt;BASE_</w:t>
            </w:r>
            <w:proofErr w:type="gramStart"/>
            <w:r w:rsidR="00105235">
              <w:rPr>
                <w:rFonts w:ascii="Arial" w:hAnsi="Arial"/>
                <w:b/>
                <w:bCs/>
                <w:sz w:val="18"/>
                <w:szCs w:val="18"/>
              </w:rPr>
              <w:t>TITULO</w:t>
            </w:r>
            <w:proofErr w:type="gramEnd"/>
            <w:r w:rsidR="00105235">
              <w:rPr>
                <w:rFonts w:ascii="Arial" w:hAnsi="Arial"/>
                <w:b/>
                <w:bCs/>
                <w:sz w:val="18"/>
                <w:szCs w:val="18"/>
              </w:rPr>
              <w:t>&gt; - &lt;ESTADO&gt;</w:t>
            </w:r>
          </w:p>
        </w:tc>
        <w:tc>
          <w:tcPr>
            <w:tcW w:w="198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1A9B8F" w14:textId="77777777" w:rsidR="001D3691" w:rsidRPr="00B541EA" w:rsidRDefault="00D12D4B" w:rsidP="00C1326C">
            <w:pPr>
              <w:ind w:left="3" w:hanging="694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541E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</w:t>
            </w:r>
            <w:r w:rsidR="005967E9" w:rsidRPr="00B541E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 w:rsidRPr="00B541EA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-</w:t>
            </w:r>
          </w:p>
        </w:tc>
      </w:tr>
      <w:tr w:rsidR="001D3691" w:rsidRPr="00B541EA" w14:paraId="2A07A335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81"/>
          <w:jc w:val="center"/>
        </w:trPr>
        <w:tc>
          <w:tcPr>
            <w:tcW w:w="1701" w:type="dxa"/>
            <w:gridSpan w:val="5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bottom"/>
          </w:tcPr>
          <w:p w14:paraId="099853C4" w14:textId="77777777" w:rsidR="001D3691" w:rsidRPr="00B541EA" w:rsidRDefault="001D3691" w:rsidP="00C1326C">
            <w:pPr>
              <w:pStyle w:val="Cabealho"/>
              <w:ind w:left="4" w:right="141"/>
              <w:jc w:val="center"/>
              <w:rPr>
                <w:rFonts w:ascii="Arial" w:hAnsi="Arial" w:cs="Arial"/>
                <w:b/>
                <w:color w:val="000000"/>
                <w:sz w:val="12"/>
                <w:szCs w:val="12"/>
                <w:lang w:val="pt-BR" w:eastAsia="pt-BR"/>
              </w:rPr>
            </w:pPr>
            <w:bookmarkStart w:id="0" w:name="_Hlk244426915"/>
          </w:p>
          <w:p w14:paraId="33D23662" w14:textId="77777777" w:rsidR="001D3691" w:rsidRPr="00B541EA" w:rsidRDefault="00105235" w:rsidP="00C1326C">
            <w:pPr>
              <w:pStyle w:val="Cabealho"/>
              <w:ind w:left="4"/>
              <w:jc w:val="center"/>
              <w:rPr>
                <w:rFonts w:ascii="Arial" w:hAnsi="Arial" w:cs="Arial"/>
                <w:b/>
                <w:sz w:val="22"/>
                <w:szCs w:val="22"/>
                <w:lang w:val="pt-BR" w:eastAsia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 w:eastAsia="pt-BR"/>
              </w:rPr>
              <w:t>INTERNO</w:t>
            </w:r>
          </w:p>
          <w:p w14:paraId="227D1F93" w14:textId="77777777" w:rsidR="001D3691" w:rsidRPr="00B541EA" w:rsidRDefault="001D3691" w:rsidP="00C1326C">
            <w:pPr>
              <w:pStyle w:val="Cabealho"/>
              <w:ind w:left="4" w:right="141"/>
              <w:jc w:val="center"/>
              <w:rPr>
                <w:rFonts w:ascii="Arial" w:hAnsi="Arial" w:cs="Arial"/>
                <w:b/>
                <w:color w:val="000000"/>
                <w:sz w:val="20"/>
                <w:lang w:val="pt-BR" w:eastAsia="pt-BR"/>
              </w:rPr>
            </w:pPr>
          </w:p>
        </w:tc>
        <w:tc>
          <w:tcPr>
            <w:tcW w:w="6237" w:type="dxa"/>
            <w:gridSpan w:val="1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31194E" w14:textId="77777777" w:rsidR="001D3691" w:rsidRPr="00B541EA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B541EA">
              <w:rPr>
                <w:rFonts w:ascii="Arial" w:hAnsi="Arial" w:cs="Arial"/>
                <w:color w:val="000000"/>
                <w:sz w:val="12"/>
              </w:rPr>
              <w:t>TÍTULO:</w:t>
            </w:r>
          </w:p>
          <w:p w14:paraId="37A48314" w14:textId="77777777" w:rsidR="001D3691" w:rsidRPr="00B541EA" w:rsidRDefault="00105235" w:rsidP="007E6723">
            <w:pPr>
              <w:pStyle w:val="Cabealho"/>
              <w:tabs>
                <w:tab w:val="left" w:pos="2587"/>
              </w:tabs>
              <w:ind w:left="573" w:right="-3"/>
              <w:jc w:val="center"/>
              <w:rPr>
                <w:rFonts w:ascii="Arial" w:hAnsi="Arial" w:cs="Arial"/>
                <w:b/>
                <w:caps/>
                <w:sz w:val="20"/>
                <w:lang w:val="pt-BR"/>
              </w:rPr>
            </w:pPr>
            <w:r>
              <w:rPr>
                <w:rFonts w:ascii="Arial" w:hAnsi="Arial"/>
                <w:b/>
                <w:sz w:val="20"/>
                <w:lang w:val="pt-BR"/>
              </w:rPr>
              <w:t xml:space="preserve">&lt;PAINEL&gt; - </w:t>
            </w:r>
            <w:r w:rsidR="00D0312B" w:rsidRPr="00B541EA">
              <w:rPr>
                <w:rFonts w:ascii="Arial" w:hAnsi="Arial"/>
                <w:b/>
                <w:sz w:val="20"/>
                <w:lang w:val="pt-BR"/>
              </w:rPr>
              <w:t>PROCEDIMENTO DE TAF DO PAINEL</w:t>
            </w:r>
          </w:p>
        </w:tc>
        <w:tc>
          <w:tcPr>
            <w:tcW w:w="1984" w:type="dxa"/>
            <w:gridSpan w:val="7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3D456384" w14:textId="77777777" w:rsidR="001D3691" w:rsidRPr="00B541EA" w:rsidRDefault="001D3691" w:rsidP="00C1326C">
            <w:pPr>
              <w:tabs>
                <w:tab w:val="center" w:pos="910"/>
              </w:tabs>
              <w:ind w:right="142"/>
              <w:rPr>
                <w:rFonts w:ascii="Arial" w:hAnsi="Arial" w:cs="Arial"/>
                <w:caps/>
                <w:sz w:val="12"/>
              </w:rPr>
            </w:pPr>
            <w:r w:rsidRPr="00B541EA">
              <w:rPr>
                <w:rFonts w:ascii="Arial" w:hAnsi="Arial" w:cs="Arial"/>
                <w:caps/>
                <w:sz w:val="12"/>
              </w:rPr>
              <w:t xml:space="preserve"> CLASSIFICAÇÃO:</w:t>
            </w:r>
          </w:p>
        </w:tc>
      </w:tr>
      <w:tr w:rsidR="001D3691" w:rsidRPr="00B541EA" w14:paraId="1F36C0B9" w14:textId="77777777" w:rsidTr="006C0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552"/>
          <w:jc w:val="center"/>
        </w:trPr>
        <w:tc>
          <w:tcPr>
            <w:tcW w:w="1701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bottom"/>
          </w:tcPr>
          <w:p w14:paraId="020D0372" w14:textId="77777777" w:rsidR="001D3691" w:rsidRPr="00B541EA" w:rsidRDefault="001D3691" w:rsidP="00C1326C">
            <w:pPr>
              <w:pStyle w:val="Cabealho"/>
              <w:ind w:left="4" w:right="141"/>
              <w:jc w:val="center"/>
              <w:rPr>
                <w:rFonts w:ascii="Arial" w:hAnsi="Arial" w:cs="Arial"/>
                <w:b/>
                <w:color w:val="000000"/>
                <w:sz w:val="12"/>
                <w:szCs w:val="12"/>
                <w:lang w:val="pt-BR" w:eastAsia="pt-BR"/>
              </w:rPr>
            </w:pPr>
          </w:p>
        </w:tc>
        <w:tc>
          <w:tcPr>
            <w:tcW w:w="6237" w:type="dxa"/>
            <w:gridSpan w:val="16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849E210" w14:textId="77777777" w:rsidR="001D3691" w:rsidRPr="00B541EA" w:rsidRDefault="001D3691" w:rsidP="00C1326C">
            <w:pPr>
              <w:keepNext/>
              <w:spacing w:before="20"/>
              <w:ind w:left="28" w:right="141"/>
              <w:outlineLvl w:val="3"/>
              <w:rPr>
                <w:rFonts w:ascii="Arial" w:hAnsi="Arial" w:cs="Arial"/>
                <w:color w:val="000000"/>
                <w:sz w:val="12"/>
              </w:rPr>
            </w:pPr>
          </w:p>
        </w:tc>
        <w:tc>
          <w:tcPr>
            <w:tcW w:w="1984" w:type="dxa"/>
            <w:gridSpan w:val="7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25BC0" w14:textId="77777777" w:rsidR="001D3691" w:rsidRPr="00B541EA" w:rsidRDefault="00105235" w:rsidP="00C1326C">
            <w:pPr>
              <w:tabs>
                <w:tab w:val="center" w:pos="910"/>
              </w:tabs>
              <w:ind w:right="142"/>
              <w:jc w:val="center"/>
              <w:rPr>
                <w:rFonts w:ascii="Arial" w:hAnsi="Arial" w:cs="Arial"/>
                <w:b/>
                <w:bCs/>
                <w:cap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aps/>
                <w:sz w:val="18"/>
                <w:szCs w:val="18"/>
              </w:rPr>
              <w:t>INTERNO</w:t>
            </w:r>
          </w:p>
        </w:tc>
      </w:tr>
      <w:bookmarkEnd w:id="0"/>
      <w:tr w:rsidR="001D3691" w:rsidRPr="00B541EA" w14:paraId="433D6D9E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4961" w:type="dxa"/>
            <w:gridSpan w:val="13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128C493C" w14:textId="77777777" w:rsidR="001D3691" w:rsidRPr="00B541EA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B541EA">
              <w:rPr>
                <w:rFonts w:ascii="Arial" w:hAnsi="Arial" w:cs="Arial"/>
                <w:color w:val="000000"/>
                <w:sz w:val="12"/>
              </w:rPr>
              <w:t>EMPRESA CONTRATADA:</w:t>
            </w:r>
          </w:p>
        </w:tc>
        <w:tc>
          <w:tcPr>
            <w:tcW w:w="4961" w:type="dxa"/>
            <w:gridSpan w:val="15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2AE235F9" w14:textId="77777777" w:rsidR="001D3691" w:rsidRPr="00B541EA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B541EA">
              <w:rPr>
                <w:rFonts w:ascii="Arial" w:hAnsi="Arial" w:cs="Arial"/>
                <w:color w:val="000000"/>
                <w:sz w:val="12"/>
              </w:rPr>
              <w:t>RESPONSÁVEL TÉCNICO / RÚBRICA:</w:t>
            </w:r>
            <w:r w:rsidRPr="00B541EA">
              <w:rPr>
                <w:rFonts w:ascii="Arial" w:hAnsi="Arial" w:cs="Arial"/>
                <w:color w:val="000000"/>
                <w:szCs w:val="16"/>
              </w:rPr>
              <w:t xml:space="preserve"> </w:t>
            </w:r>
          </w:p>
        </w:tc>
      </w:tr>
      <w:tr w:rsidR="001D3691" w:rsidRPr="00B541EA" w14:paraId="08156A60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4961" w:type="dxa"/>
            <w:gridSpan w:val="13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6A33046" w14:textId="77777777" w:rsidR="001D3691" w:rsidRPr="00B541EA" w:rsidRDefault="00D12D4B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41EA">
              <w:rPr>
                <w:rFonts w:ascii="Arial" w:hAnsi="Arial" w:cs="Arial"/>
                <w:color w:val="000000"/>
                <w:sz w:val="14"/>
                <w:szCs w:val="14"/>
              </w:rPr>
              <w:t>SENSIA / ROCKWELL</w:t>
            </w:r>
          </w:p>
        </w:tc>
        <w:tc>
          <w:tcPr>
            <w:tcW w:w="4961" w:type="dxa"/>
            <w:gridSpan w:val="15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14:paraId="5D7FBA28" w14:textId="77777777" w:rsidR="001D3691" w:rsidRPr="00B541EA" w:rsidRDefault="00D12D4B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Cs w:val="16"/>
              </w:rPr>
            </w:pPr>
            <w:r w:rsidRPr="00B541EA">
              <w:rPr>
                <w:rFonts w:ascii="Arial" w:hAnsi="Arial" w:cs="Arial"/>
                <w:color w:val="000000"/>
                <w:sz w:val="14"/>
                <w:szCs w:val="14"/>
              </w:rPr>
              <w:t>LUIZ DELICATO</w:t>
            </w:r>
          </w:p>
        </w:tc>
      </w:tr>
      <w:tr w:rsidR="001D3691" w:rsidRPr="00B541EA" w14:paraId="3AFC5F42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3307" w:type="dxa"/>
            <w:gridSpan w:val="11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389E902F" w14:textId="77777777" w:rsidR="001D3691" w:rsidRPr="00B541EA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B541EA">
              <w:rPr>
                <w:rFonts w:ascii="Arial" w:hAnsi="Arial" w:cs="Arial"/>
                <w:color w:val="000000"/>
                <w:sz w:val="12"/>
              </w:rPr>
              <w:t>N° CONTRATO:</w:t>
            </w:r>
          </w:p>
        </w:tc>
        <w:tc>
          <w:tcPr>
            <w:tcW w:w="264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60E3477" w14:textId="77777777" w:rsidR="001D3691" w:rsidRPr="00B541EA" w:rsidRDefault="001D3691" w:rsidP="00C1326C">
            <w:pPr>
              <w:keepNext/>
              <w:spacing w:before="20"/>
              <w:ind w:left="28"/>
              <w:outlineLvl w:val="3"/>
              <w:rPr>
                <w:rFonts w:ascii="Arial" w:hAnsi="Arial" w:cs="Arial"/>
                <w:color w:val="000000"/>
                <w:sz w:val="12"/>
              </w:rPr>
            </w:pPr>
            <w:r w:rsidRPr="00B541EA">
              <w:rPr>
                <w:rFonts w:ascii="Arial" w:hAnsi="Arial" w:cs="Arial"/>
                <w:sz w:val="12"/>
              </w:rPr>
              <w:t>N° CREA:</w:t>
            </w:r>
          </w:p>
        </w:tc>
        <w:tc>
          <w:tcPr>
            <w:tcW w:w="3968" w:type="dxa"/>
            <w:gridSpan w:val="12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14:paraId="59FF8774" w14:textId="77777777" w:rsidR="001D3691" w:rsidRPr="00B541EA" w:rsidRDefault="001D3691" w:rsidP="00C1326C">
            <w:pPr>
              <w:widowControl w:val="0"/>
              <w:rPr>
                <w:rFonts w:ascii="Arial" w:hAnsi="Arial" w:cs="Arial"/>
                <w:szCs w:val="16"/>
              </w:rPr>
            </w:pPr>
            <w:r w:rsidRPr="00B541EA">
              <w:rPr>
                <w:rFonts w:ascii="Arial" w:hAnsi="Arial" w:cs="Arial"/>
                <w:color w:val="000000"/>
                <w:sz w:val="12"/>
              </w:rPr>
              <w:t>ARQUIVO ELETRÔNICO:</w:t>
            </w:r>
          </w:p>
        </w:tc>
      </w:tr>
      <w:tr w:rsidR="001D3691" w:rsidRPr="00B541EA" w14:paraId="114CB20B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val="170"/>
          <w:jc w:val="center"/>
        </w:trPr>
        <w:tc>
          <w:tcPr>
            <w:tcW w:w="3307" w:type="dxa"/>
            <w:gridSpan w:val="11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DF32F3" w14:textId="77777777" w:rsidR="001D3691" w:rsidRPr="00B541EA" w:rsidRDefault="00D12D4B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Cs w:val="24"/>
              </w:rPr>
            </w:pPr>
            <w:r w:rsidRPr="00B541EA">
              <w:rPr>
                <w:rFonts w:ascii="Arial" w:hAnsi="Arial" w:cs="Arial"/>
                <w:color w:val="000000"/>
                <w:sz w:val="14"/>
                <w:szCs w:val="14"/>
              </w:rPr>
              <w:t>209013</w:t>
            </w:r>
          </w:p>
        </w:tc>
        <w:tc>
          <w:tcPr>
            <w:tcW w:w="2647" w:type="dxa"/>
            <w:gridSpan w:val="5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B29B86" w14:textId="77777777" w:rsidR="001D3691" w:rsidRPr="00B541EA" w:rsidRDefault="001D3691" w:rsidP="00C1326C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41E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D12D4B" w:rsidRPr="00B541EA">
              <w:rPr>
                <w:rFonts w:ascii="Arial" w:hAnsi="Arial" w:cs="Arial"/>
                <w:color w:val="000000"/>
                <w:sz w:val="14"/>
                <w:szCs w:val="14"/>
              </w:rPr>
              <w:t>5060545930-SP</w:t>
            </w:r>
          </w:p>
        </w:tc>
        <w:tc>
          <w:tcPr>
            <w:tcW w:w="3968" w:type="dxa"/>
            <w:gridSpan w:val="12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53847" w14:textId="77777777" w:rsidR="001D3691" w:rsidRPr="00B541EA" w:rsidRDefault="001D3691" w:rsidP="00332490">
            <w:pPr>
              <w:keepNext/>
              <w:spacing w:before="20"/>
              <w:ind w:left="28"/>
              <w:jc w:val="center"/>
              <w:outlineLvl w:val="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41EA">
              <w:rPr>
                <w:rFonts w:ascii="Arial" w:hAnsi="Arial" w:cs="Arial"/>
                <w:color w:val="000000"/>
                <w:sz w:val="14"/>
                <w:szCs w:val="14"/>
              </w:rPr>
              <w:t>WORD/2003/</w:t>
            </w:r>
            <w:r w:rsidR="00105235">
              <w:rPr>
                <w:rFonts w:ascii="Arial" w:hAnsi="Arial" w:cs="Arial"/>
                <w:color w:val="000000"/>
                <w:sz w:val="14"/>
                <w:szCs w:val="14"/>
              </w:rPr>
              <w:t>&lt;CODIGO_DOCUMENTO&gt;</w:t>
            </w:r>
            <w:r w:rsidR="00993A8D" w:rsidRPr="00B541EA">
              <w:rPr>
                <w:rFonts w:ascii="Arial" w:hAnsi="Arial" w:cs="Arial"/>
                <w:color w:val="000000"/>
                <w:sz w:val="14"/>
                <w:szCs w:val="14"/>
              </w:rPr>
              <w:t>_</w:t>
            </w:r>
            <w:r w:rsidR="00105235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B541EA">
              <w:rPr>
                <w:rFonts w:ascii="Arial" w:hAnsi="Arial" w:cs="Arial"/>
                <w:color w:val="000000"/>
                <w:sz w:val="14"/>
                <w:szCs w:val="14"/>
              </w:rPr>
              <w:t>.DOC</w:t>
            </w:r>
          </w:p>
        </w:tc>
      </w:tr>
      <w:tr w:rsidR="001D3691" w:rsidRPr="00B541EA" w14:paraId="16186902" w14:textId="77777777" w:rsidTr="006C02E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567"/>
          <w:jc w:val="center"/>
        </w:trPr>
        <w:tc>
          <w:tcPr>
            <w:tcW w:w="9922" w:type="dxa"/>
            <w:gridSpan w:val="2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5716F4" w14:textId="77777777" w:rsidR="001D3691" w:rsidRPr="00B541EA" w:rsidRDefault="001D3691" w:rsidP="00C1326C">
            <w:pPr>
              <w:pStyle w:val="Indice"/>
              <w:widowControl w:val="0"/>
              <w:spacing w:line="240" w:lineRule="auto"/>
              <w:ind w:right="141"/>
              <w:rPr>
                <w:rFonts w:ascii="Arial" w:hAnsi="Arial" w:cs="Arial"/>
                <w:b/>
                <w:bCs/>
                <w:color w:val="000000"/>
                <w:spacing w:val="0"/>
                <w:sz w:val="28"/>
                <w:szCs w:val="28"/>
                <w:lang w:eastAsia="pt-BR"/>
              </w:rPr>
            </w:pPr>
            <w:r w:rsidRPr="00B541EA">
              <w:rPr>
                <w:rFonts w:ascii="Arial" w:hAnsi="Arial" w:cs="Arial"/>
                <w:b/>
                <w:bCs/>
                <w:color w:val="000000"/>
                <w:spacing w:val="0"/>
                <w:sz w:val="28"/>
                <w:szCs w:val="28"/>
                <w:lang w:eastAsia="pt-BR"/>
              </w:rPr>
              <w:t>ÍNDICE DE REVISÕES</w:t>
            </w:r>
          </w:p>
        </w:tc>
      </w:tr>
      <w:tr w:rsidR="001D3691" w:rsidRPr="00B541EA" w14:paraId="4EBE8F6C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397"/>
          <w:jc w:val="center"/>
        </w:trPr>
        <w:tc>
          <w:tcPr>
            <w:tcW w:w="8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12773" w14:textId="77777777" w:rsidR="001D3691" w:rsidRPr="00B541EA" w:rsidRDefault="001D3691" w:rsidP="00C1326C">
            <w:pPr>
              <w:pStyle w:val="Indice"/>
              <w:widowControl w:val="0"/>
              <w:spacing w:line="240" w:lineRule="auto"/>
              <w:ind w:right="141"/>
              <w:rPr>
                <w:rFonts w:ascii="Arial" w:hAnsi="Arial" w:cs="Arial"/>
                <w:bCs/>
                <w:spacing w:val="0"/>
                <w:sz w:val="24"/>
                <w:szCs w:val="24"/>
                <w:lang w:eastAsia="pt-BR"/>
              </w:rPr>
            </w:pPr>
            <w:r w:rsidRPr="00B541EA">
              <w:rPr>
                <w:rFonts w:ascii="Arial" w:hAnsi="Arial" w:cs="Arial"/>
                <w:bCs/>
                <w:spacing w:val="0"/>
                <w:sz w:val="20"/>
                <w:lang w:eastAsia="pt-BR"/>
              </w:rPr>
              <w:t>REV.</w:t>
            </w:r>
          </w:p>
        </w:tc>
        <w:tc>
          <w:tcPr>
            <w:tcW w:w="9115" w:type="dxa"/>
            <w:gridSpan w:val="2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D349B0" w14:textId="77777777" w:rsidR="001D3691" w:rsidRPr="00B541EA" w:rsidRDefault="001D3691" w:rsidP="00C1326C">
            <w:pPr>
              <w:pStyle w:val="Indice"/>
              <w:widowControl w:val="0"/>
              <w:spacing w:line="240" w:lineRule="auto"/>
              <w:ind w:right="141"/>
              <w:rPr>
                <w:rFonts w:ascii="Arial" w:hAnsi="Arial" w:cs="Arial"/>
                <w:bCs/>
                <w:color w:val="000000"/>
                <w:spacing w:val="0"/>
                <w:sz w:val="20"/>
                <w:lang w:eastAsia="pt-BR"/>
              </w:rPr>
            </w:pPr>
            <w:r w:rsidRPr="00B541EA">
              <w:rPr>
                <w:rFonts w:ascii="Arial" w:hAnsi="Arial" w:cs="Arial"/>
                <w:bCs/>
                <w:color w:val="000000"/>
                <w:spacing w:val="0"/>
                <w:sz w:val="20"/>
                <w:lang w:eastAsia="pt-BR"/>
              </w:rPr>
              <w:t>DESCRIÇÃO E/OU FOLHAS ATINGIDAS</w:t>
            </w:r>
          </w:p>
        </w:tc>
      </w:tr>
      <w:tr w:rsidR="001D3691" w:rsidRPr="00B541EA" w14:paraId="657E56C8" w14:textId="77777777" w:rsidTr="0033249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9999"/>
          <w:jc w:val="center"/>
        </w:trPr>
        <w:tc>
          <w:tcPr>
            <w:tcW w:w="8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90FBB2" w14:textId="77777777" w:rsidR="00901E94" w:rsidRPr="00B541EA" w:rsidRDefault="00901E94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814D738" w14:textId="77777777" w:rsidR="001D3691" w:rsidRPr="00B541EA" w:rsidRDefault="001D3691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41EA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  <w:p w14:paraId="52916D6A" w14:textId="77777777" w:rsidR="006F4A82" w:rsidRPr="00B541EA" w:rsidRDefault="006F4A82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01F4EE8" w14:textId="77777777" w:rsidR="0085321B" w:rsidRPr="00B541EA" w:rsidRDefault="0085321B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C22D420" w14:textId="77777777" w:rsidR="00332490" w:rsidRPr="00B541EA" w:rsidRDefault="00332490" w:rsidP="00CB671D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F30B228" w14:textId="77777777" w:rsidR="00170DF7" w:rsidRPr="00B541EA" w:rsidRDefault="00170DF7" w:rsidP="005867DC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15" w:type="dxa"/>
            <w:gridSpan w:val="2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2F7CE7" w14:textId="77777777" w:rsidR="00901E94" w:rsidRPr="00B541EA" w:rsidRDefault="00901E94" w:rsidP="00CB671D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</w:pPr>
          </w:p>
          <w:p w14:paraId="7AD7719F" w14:textId="77777777" w:rsidR="001D3691" w:rsidRPr="00B541EA" w:rsidRDefault="001D3691" w:rsidP="00CB671D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</w:pPr>
            <w:r w:rsidRPr="00B541EA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>EMISSÃO ORIGINAL</w:t>
            </w:r>
            <w:r w:rsidR="005F38D3" w:rsidRPr="00B541EA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 xml:space="preserve"> -</w:t>
            </w:r>
            <w:r w:rsidRPr="00B541EA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 xml:space="preserve"> PARA </w:t>
            </w:r>
            <w:r w:rsidR="005F38D3" w:rsidRPr="00B541EA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>APROVAÇÃO</w:t>
            </w:r>
            <w:r w:rsidR="00B0665D" w:rsidRPr="00B541EA">
              <w:rPr>
                <w:rFonts w:ascii="Arial" w:hAnsi="Arial" w:cs="Arial"/>
                <w:color w:val="000000"/>
                <w:sz w:val="18"/>
                <w:szCs w:val="18"/>
                <w:lang w:eastAsia="ko-KR"/>
              </w:rPr>
              <w:t>.</w:t>
            </w:r>
          </w:p>
          <w:p w14:paraId="362EDA72" w14:textId="77777777" w:rsidR="0070048B" w:rsidRPr="00B541EA" w:rsidRDefault="0070048B" w:rsidP="00CD0567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  <w:p w14:paraId="3E7F20A7" w14:textId="77777777" w:rsidR="00DC3ADF" w:rsidRPr="00B541EA" w:rsidRDefault="00DC3ADF" w:rsidP="00CD0567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MT" w:hAnsi="ArialMT" w:cs="ArialMT"/>
                <w:sz w:val="18"/>
                <w:szCs w:val="18"/>
              </w:rPr>
            </w:pPr>
          </w:p>
          <w:p w14:paraId="2E148D52" w14:textId="77777777" w:rsidR="00B37682" w:rsidRPr="00B541EA" w:rsidRDefault="00B37682" w:rsidP="00CD0567">
            <w:pPr>
              <w:tabs>
                <w:tab w:val="left" w:pos="2985"/>
              </w:tabs>
              <w:spacing w:line="360" w:lineRule="auto"/>
              <w:ind w:left="57" w:right="141"/>
              <w:rPr>
                <w:rFonts w:ascii="Arial" w:hAnsi="Arial" w:cs="Arial"/>
                <w:sz w:val="18"/>
                <w:szCs w:val="18"/>
                <w:lang w:eastAsia="ko-KR"/>
              </w:rPr>
            </w:pPr>
          </w:p>
        </w:tc>
      </w:tr>
      <w:tr w:rsidR="001D3691" w:rsidRPr="00B541EA" w14:paraId="7977ECDF" w14:textId="77777777" w:rsidTr="006C0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D42840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86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8E0CF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0</w:t>
            </w:r>
          </w:p>
        </w:tc>
        <w:tc>
          <w:tcPr>
            <w:tcW w:w="100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7562ED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A</w:t>
            </w:r>
          </w:p>
        </w:tc>
        <w:tc>
          <w:tcPr>
            <w:tcW w:w="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611682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B</w:t>
            </w:r>
          </w:p>
        </w:tc>
        <w:tc>
          <w:tcPr>
            <w:tcW w:w="95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94F2B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C</w:t>
            </w:r>
          </w:p>
        </w:tc>
        <w:tc>
          <w:tcPr>
            <w:tcW w:w="96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F0B94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D</w:t>
            </w:r>
          </w:p>
        </w:tc>
        <w:tc>
          <w:tcPr>
            <w:tcW w:w="9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BCFE8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E</w:t>
            </w:r>
          </w:p>
        </w:tc>
        <w:tc>
          <w:tcPr>
            <w:tcW w:w="96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E3D864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F</w:t>
            </w:r>
          </w:p>
        </w:tc>
        <w:tc>
          <w:tcPr>
            <w:tcW w:w="97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13764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G</w:t>
            </w:r>
          </w:p>
        </w:tc>
        <w:tc>
          <w:tcPr>
            <w:tcW w:w="1012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E6C09B" w14:textId="77777777" w:rsidR="001D3691" w:rsidRPr="00B541EA" w:rsidRDefault="001D3691" w:rsidP="00C1326C">
            <w:pPr>
              <w:ind w:right="141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REV. H</w:t>
            </w:r>
          </w:p>
        </w:tc>
      </w:tr>
      <w:tr w:rsidR="00B541EA" w:rsidRPr="00B541EA" w14:paraId="57F318E9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71CCD" w14:textId="77777777" w:rsidR="00B541EA" w:rsidRPr="00B541EA" w:rsidRDefault="00B541EA" w:rsidP="00B541EA">
            <w:pPr>
              <w:ind w:left="28" w:right="141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DATA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8ACA1" w14:textId="77777777" w:rsidR="00B541EA" w:rsidRPr="00B541EA" w:rsidRDefault="00105235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&lt;DATA&gt;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F37342" w14:textId="77777777" w:rsidR="00B541EA" w:rsidRPr="00B155A9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96B7E" w14:textId="77777777" w:rsidR="00B541EA" w:rsidRPr="00B155A9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D834E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352EE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13739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0597A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57A01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366CA8" w14:textId="77777777" w:rsidR="00B541EA" w:rsidRPr="00B541EA" w:rsidRDefault="00B541EA" w:rsidP="00B541EA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B541EA" w:rsidRPr="00B541EA" w14:paraId="0BB03EDE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F7F1C" w14:textId="77777777" w:rsidR="00B541EA" w:rsidRPr="00B541EA" w:rsidRDefault="00B541EA" w:rsidP="00B541EA">
            <w:pPr>
              <w:ind w:left="28" w:right="141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PROJETO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C0E32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RKW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95067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E8120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C5177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DF57C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F5E50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21776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AFDB4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23DBB3" w14:textId="77777777" w:rsidR="00B541EA" w:rsidRPr="00B541EA" w:rsidRDefault="00B541EA" w:rsidP="00B541EA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B541EA" w:rsidRPr="00B541EA" w14:paraId="06D0D957" w14:textId="77777777" w:rsidTr="00055BB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88027" w14:textId="77777777" w:rsidR="00B541EA" w:rsidRPr="00B541EA" w:rsidRDefault="00B541EA" w:rsidP="00B541EA">
            <w:pPr>
              <w:ind w:left="28" w:right="141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EXECUÇÃO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8FFCE" w14:textId="77777777" w:rsidR="00B541EA" w:rsidRPr="00B541EA" w:rsidRDefault="00105235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&lt;EXECUCAO&gt;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A5F0D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D27B3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8DDC9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15E1B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C415D6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69F64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D817D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D8129" w14:textId="77777777" w:rsidR="00B541EA" w:rsidRPr="00B541EA" w:rsidRDefault="00B541EA" w:rsidP="00B541EA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B541EA" w:rsidRPr="00B541EA" w14:paraId="718A0942" w14:textId="77777777" w:rsidTr="006512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E911C" w14:textId="77777777" w:rsidR="00B541EA" w:rsidRPr="00B541EA" w:rsidRDefault="00B541EA" w:rsidP="00B541EA">
            <w:pPr>
              <w:ind w:left="28" w:right="141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VERIFICAÇÃO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81A2FC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D.S.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65FC9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56B5F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5150C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538AA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B9A49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ADC22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BB056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189E9E" w14:textId="77777777" w:rsidR="00B541EA" w:rsidRPr="00B541EA" w:rsidRDefault="00B541EA" w:rsidP="00B541EA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B541EA" w:rsidRPr="00B541EA" w14:paraId="5A5D68ED" w14:textId="77777777" w:rsidTr="003324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1141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7921E77" w14:textId="77777777" w:rsidR="00B541EA" w:rsidRPr="00B541EA" w:rsidRDefault="00B541EA" w:rsidP="00B541EA">
            <w:pPr>
              <w:ind w:left="28" w:right="141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986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A78DE1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 w:rsidRPr="00B541EA">
              <w:rPr>
                <w:rFonts w:ascii="Arial" w:hAnsi="Arial" w:cs="Arial"/>
                <w:sz w:val="14"/>
              </w:rPr>
              <w:t>R.M.</w:t>
            </w:r>
          </w:p>
        </w:tc>
        <w:tc>
          <w:tcPr>
            <w:tcW w:w="1001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FAB1A1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D7D2C80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3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21217C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00E7CF9" w14:textId="77777777" w:rsidR="00B541EA" w:rsidRPr="00B541EA" w:rsidRDefault="00B541EA" w:rsidP="00B541EA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6DD17A6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AE1282E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7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ACF2AE7" w14:textId="77777777" w:rsidR="00B541EA" w:rsidRPr="00B541EA" w:rsidRDefault="00B541EA" w:rsidP="00B541EA">
            <w:pPr>
              <w:spacing w:before="40"/>
              <w:ind w:right="141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01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ADB09E" w14:textId="77777777" w:rsidR="00B541EA" w:rsidRPr="00B541EA" w:rsidRDefault="00B541EA" w:rsidP="00B541EA">
            <w:pPr>
              <w:ind w:right="141"/>
              <w:jc w:val="center"/>
              <w:rPr>
                <w:rFonts w:ascii="Arial" w:hAnsi="Arial" w:cs="Arial"/>
              </w:rPr>
            </w:pPr>
          </w:p>
        </w:tc>
      </w:tr>
      <w:tr w:rsidR="00B541EA" w:rsidRPr="00B541EA" w14:paraId="2B3933A7" w14:textId="77777777" w:rsidTr="003324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2"/>
          <w:wBefore w:w="42" w:type="dxa"/>
          <w:cantSplit/>
          <w:trHeight w:hRule="exact" w:val="216"/>
          <w:jc w:val="center"/>
        </w:trPr>
        <w:tc>
          <w:tcPr>
            <w:tcW w:w="9922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F2988" w14:textId="77777777" w:rsidR="00B541EA" w:rsidRPr="00B541EA" w:rsidRDefault="00B541EA" w:rsidP="00B541EA">
            <w:pPr>
              <w:ind w:left="57"/>
              <w:rPr>
                <w:rFonts w:ascii="Arial" w:hAnsi="Arial" w:cs="Arial"/>
                <w:i/>
                <w:sz w:val="12"/>
              </w:rPr>
            </w:pPr>
            <w:r w:rsidRPr="00B541EA">
              <w:rPr>
                <w:rFonts w:ascii="Arial" w:hAnsi="Arial" w:cs="Arial"/>
                <w:sz w:val="12"/>
              </w:rPr>
              <w:t>AS INFORMAÇÕES DESTE DOCUMENTO SÃO DE PROPRIEDADE DA TAG, SENDO PROIBIDA A UTILIZAÇÃO FORA DA SUA FINALIDADE.</w:t>
            </w:r>
          </w:p>
        </w:tc>
      </w:tr>
    </w:tbl>
    <w:p w14:paraId="4C7F6110" w14:textId="77777777" w:rsidR="00552664" w:rsidRPr="00B541EA" w:rsidRDefault="00552664" w:rsidP="00552664">
      <w:pPr>
        <w:jc w:val="center"/>
        <w:rPr>
          <w:sz w:val="2"/>
        </w:rPr>
      </w:pPr>
    </w:p>
    <w:p w14:paraId="4DBB8305" w14:textId="77777777" w:rsidR="00552664" w:rsidRPr="00B541EA" w:rsidRDefault="00552664" w:rsidP="00552664">
      <w:pPr>
        <w:rPr>
          <w:sz w:val="2"/>
        </w:rPr>
      </w:pPr>
    </w:p>
    <w:p w14:paraId="2D9E3959" w14:textId="77777777" w:rsidR="00552664" w:rsidRPr="00B541EA" w:rsidRDefault="00552664" w:rsidP="00552664">
      <w:pPr>
        <w:rPr>
          <w:sz w:val="2"/>
        </w:rPr>
      </w:pPr>
    </w:p>
    <w:p w14:paraId="2A0ADFB4" w14:textId="77777777" w:rsidR="00552664" w:rsidRPr="00B541EA" w:rsidRDefault="00552664" w:rsidP="00552664">
      <w:pPr>
        <w:rPr>
          <w:sz w:val="2"/>
        </w:rPr>
      </w:pPr>
    </w:p>
    <w:p w14:paraId="7E34C418" w14:textId="77777777" w:rsidR="00552664" w:rsidRPr="00B541EA" w:rsidRDefault="00552664" w:rsidP="00552664">
      <w:pPr>
        <w:rPr>
          <w:sz w:val="2"/>
        </w:rPr>
      </w:pPr>
    </w:p>
    <w:p w14:paraId="4953C667" w14:textId="77777777" w:rsidR="00552664" w:rsidRPr="00B541EA" w:rsidRDefault="00552664" w:rsidP="00552664">
      <w:pPr>
        <w:rPr>
          <w:sz w:val="2"/>
        </w:rPr>
      </w:pPr>
    </w:p>
    <w:p w14:paraId="2DEF36A9" w14:textId="77777777" w:rsidR="00552664" w:rsidRPr="00B541EA" w:rsidRDefault="00552664" w:rsidP="00552664">
      <w:pPr>
        <w:rPr>
          <w:sz w:val="2"/>
        </w:rPr>
      </w:pPr>
    </w:p>
    <w:p w14:paraId="4D10B1AF" w14:textId="77777777" w:rsidR="00552664" w:rsidRPr="00B541EA" w:rsidRDefault="00552664" w:rsidP="00552664">
      <w:pPr>
        <w:rPr>
          <w:sz w:val="2"/>
        </w:rPr>
        <w:sectPr w:rsidR="00552664" w:rsidRPr="00B541EA" w:rsidSect="00787D3C">
          <w:headerReference w:type="default" r:id="rId13"/>
          <w:pgSz w:w="11907" w:h="16840" w:code="9"/>
          <w:pgMar w:top="568" w:right="567" w:bottom="0" w:left="1418" w:header="0" w:footer="0" w:gutter="0"/>
          <w:cols w:space="0"/>
        </w:sectPr>
      </w:pPr>
    </w:p>
    <w:p w14:paraId="147D5A92" w14:textId="77777777" w:rsidR="0074567F" w:rsidRPr="00B541EA" w:rsidRDefault="0074567F" w:rsidP="005F38D3">
      <w:pPr>
        <w:pStyle w:val="THText2"/>
      </w:pPr>
    </w:p>
    <w:p w14:paraId="28085E45" w14:textId="77777777" w:rsidR="001F0643" w:rsidRPr="00B541EA" w:rsidRDefault="001F0643" w:rsidP="007C7624">
      <w:pPr>
        <w:tabs>
          <w:tab w:val="left" w:pos="3402"/>
          <w:tab w:val="left" w:pos="4111"/>
        </w:tabs>
        <w:ind w:left="709"/>
        <w:rPr>
          <w:rFonts w:ascii="Arial" w:hAnsi="Arial" w:cs="Arial"/>
          <w:b/>
          <w:bCs/>
          <w:sz w:val="22"/>
          <w:szCs w:val="22"/>
        </w:rPr>
      </w:pPr>
      <w:r w:rsidRPr="00B541EA">
        <w:rPr>
          <w:rFonts w:ascii="Arial" w:hAnsi="Arial" w:cs="Arial"/>
          <w:b/>
          <w:bCs/>
          <w:sz w:val="22"/>
          <w:szCs w:val="22"/>
        </w:rPr>
        <w:t>SUMÁRIO</w:t>
      </w:r>
    </w:p>
    <w:p w14:paraId="64153EA0" w14:textId="77777777" w:rsidR="007C7624" w:rsidRPr="00B541EA" w:rsidRDefault="007C7624" w:rsidP="007C7624">
      <w:pPr>
        <w:tabs>
          <w:tab w:val="left" w:pos="3402"/>
          <w:tab w:val="left" w:pos="4111"/>
        </w:tabs>
        <w:ind w:left="709"/>
        <w:rPr>
          <w:rFonts w:ascii="Arial" w:hAnsi="Arial" w:cs="Arial"/>
          <w:b/>
          <w:bCs/>
          <w:sz w:val="22"/>
          <w:szCs w:val="22"/>
        </w:rPr>
      </w:pPr>
    </w:p>
    <w:p w14:paraId="1E107DDB" w14:textId="77777777" w:rsidR="00950746" w:rsidRPr="00B541EA" w:rsidRDefault="00165E8E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r w:rsidRPr="00B541EA">
        <w:rPr>
          <w:rFonts w:cs="Arial"/>
          <w:b w:val="0"/>
          <w:bCs/>
          <w:caps/>
          <w:noProof w:val="0"/>
        </w:rPr>
        <w:fldChar w:fldCharType="begin"/>
      </w:r>
      <w:r w:rsidRPr="00B541EA">
        <w:rPr>
          <w:rFonts w:cs="Arial"/>
          <w:b w:val="0"/>
          <w:bCs/>
          <w:caps/>
          <w:noProof w:val="0"/>
        </w:rPr>
        <w:instrText xml:space="preserve"> TOC \h \z \t "TH Titulo 1;1;TH Titulo 2;2;TH Titulo 3;3;TH Titulo 4;4" </w:instrText>
      </w:r>
      <w:r w:rsidRPr="00B541EA">
        <w:rPr>
          <w:rFonts w:cs="Arial"/>
          <w:b w:val="0"/>
          <w:bCs/>
          <w:caps/>
          <w:noProof w:val="0"/>
        </w:rPr>
        <w:fldChar w:fldCharType="separate"/>
      </w:r>
      <w:hyperlink w:anchor="_Toc178342102" w:history="1">
        <w:r w:rsidR="00950746" w:rsidRPr="00B541EA">
          <w:rPr>
            <w:rStyle w:val="Hyperlink"/>
          </w:rPr>
          <w:t>1</w:t>
        </w:r>
        <w:r w:rsidR="00950746" w:rsidRPr="00B541EA">
          <w:rPr>
            <w:rFonts w:ascii="Aptos" w:hAnsi="Aptos"/>
            <w:b w:val="0"/>
            <w:kern w:val="2"/>
            <w:sz w:val="24"/>
            <w:szCs w:val="24"/>
          </w:rPr>
          <w:tab/>
        </w:r>
        <w:r w:rsidR="00950746" w:rsidRPr="00B541EA">
          <w:rPr>
            <w:rStyle w:val="Hyperlink"/>
          </w:rPr>
          <w:t>Objetivo</w:t>
        </w:r>
        <w:r w:rsidR="00950746" w:rsidRPr="00B541EA">
          <w:rPr>
            <w:webHidden/>
          </w:rPr>
          <w:tab/>
        </w:r>
        <w:r w:rsidR="00950746" w:rsidRPr="00B541EA">
          <w:rPr>
            <w:webHidden/>
          </w:rPr>
          <w:fldChar w:fldCharType="begin"/>
        </w:r>
        <w:r w:rsidR="00950746" w:rsidRPr="00B541EA">
          <w:rPr>
            <w:webHidden/>
          </w:rPr>
          <w:instrText xml:space="preserve"> PAGEREF _Toc178342102 \h </w:instrText>
        </w:r>
        <w:r w:rsidR="00950746" w:rsidRPr="00B541EA">
          <w:rPr>
            <w:webHidden/>
          </w:rPr>
        </w:r>
        <w:r w:rsidR="00950746" w:rsidRPr="00B541EA">
          <w:rPr>
            <w:webHidden/>
          </w:rPr>
          <w:fldChar w:fldCharType="separate"/>
        </w:r>
        <w:r w:rsidR="00F67D44">
          <w:rPr>
            <w:webHidden/>
          </w:rPr>
          <w:t>4</w:t>
        </w:r>
        <w:r w:rsidR="00950746" w:rsidRPr="00B541EA">
          <w:rPr>
            <w:webHidden/>
          </w:rPr>
          <w:fldChar w:fldCharType="end"/>
        </w:r>
      </w:hyperlink>
    </w:p>
    <w:p w14:paraId="79B90C74" w14:textId="77777777" w:rsidR="00950746" w:rsidRPr="00B541EA" w:rsidRDefault="00950746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hyperlink w:anchor="_Toc178342103" w:history="1">
        <w:r w:rsidRPr="00B541EA">
          <w:rPr>
            <w:rStyle w:val="Hyperlink"/>
          </w:rPr>
          <w:t>2</w:t>
        </w:r>
        <w:r w:rsidRPr="00B541EA">
          <w:rPr>
            <w:rFonts w:ascii="Aptos" w:hAnsi="Aptos"/>
            <w:b w:val="0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Escopo de participantes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_Toc178342103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4</w:t>
        </w:r>
        <w:r w:rsidRPr="00B541EA">
          <w:rPr>
            <w:webHidden/>
          </w:rPr>
          <w:fldChar w:fldCharType="end"/>
        </w:r>
      </w:hyperlink>
    </w:p>
    <w:p w14:paraId="4B1FAC6F" w14:textId="77777777" w:rsidR="00950746" w:rsidRPr="00B541EA" w:rsidRDefault="00950746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hyperlink w:anchor="_Toc178342104" w:history="1">
        <w:r w:rsidRPr="00B541EA">
          <w:rPr>
            <w:rStyle w:val="Hyperlink"/>
          </w:rPr>
          <w:t>3</w:t>
        </w:r>
        <w:r w:rsidRPr="00B541EA">
          <w:rPr>
            <w:rFonts w:ascii="Aptos" w:hAnsi="Aptos"/>
            <w:b w:val="0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Testes de hardware do painel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_Toc178342104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5</w:t>
        </w:r>
        <w:r w:rsidRPr="00B541EA">
          <w:rPr>
            <w:webHidden/>
          </w:rPr>
          <w:fldChar w:fldCharType="end"/>
        </w:r>
      </w:hyperlink>
    </w:p>
    <w:p w14:paraId="1927068D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05" w:history="1">
        <w:r w:rsidRPr="00B541EA">
          <w:rPr>
            <w:rStyle w:val="Hyperlink"/>
          </w:rPr>
          <w:t>3.1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Objetivos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_Toc178342105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5</w:t>
        </w:r>
        <w:r w:rsidRPr="00B541EA">
          <w:rPr>
            <w:webHidden/>
          </w:rPr>
          <w:fldChar w:fldCharType="end"/>
        </w:r>
      </w:hyperlink>
    </w:p>
    <w:p w14:paraId="09331C1A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06" w:history="1">
        <w:r w:rsidRPr="00B541EA">
          <w:rPr>
            <w:rStyle w:val="Hyperlink"/>
          </w:rPr>
          <w:t>3.2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Documentos de referência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_Toc178342106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5</w:t>
        </w:r>
        <w:r w:rsidRPr="00B541EA">
          <w:rPr>
            <w:webHidden/>
          </w:rPr>
          <w:fldChar w:fldCharType="end"/>
        </w:r>
      </w:hyperlink>
    </w:p>
    <w:p w14:paraId="08C9D2DD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07" w:history="1">
        <w:r w:rsidRPr="00B541EA">
          <w:rPr>
            <w:rStyle w:val="Hyperlink"/>
          </w:rPr>
          <w:t>3.3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Inspeção Visual / Dimensional do Painel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_Toc178342107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6</w:t>
        </w:r>
        <w:r w:rsidRPr="00B541EA">
          <w:rPr>
            <w:webHidden/>
          </w:rPr>
          <w:fldChar w:fldCharType="end"/>
        </w:r>
      </w:hyperlink>
    </w:p>
    <w:p w14:paraId="41AB0B5A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08" w:history="1">
        <w:r w:rsidRPr="00B541EA">
          <w:rPr>
            <w:rStyle w:val="Hyperlink"/>
          </w:rPr>
          <w:t>3.4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Testes elétricos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_Toc178342108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6</w:t>
        </w:r>
        <w:r w:rsidRPr="00B541EA">
          <w:rPr>
            <w:webHidden/>
          </w:rPr>
          <w:fldChar w:fldCharType="end"/>
        </w:r>
      </w:hyperlink>
    </w:p>
    <w:p w14:paraId="59DF55D5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09" w:history="1">
        <w:r w:rsidRPr="00B541EA">
          <w:rPr>
            <w:rStyle w:val="Hyperlink"/>
            <w:noProof/>
          </w:rPr>
          <w:t>3.4.1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Equipamentos usados nos testes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_Toc178342109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6</w:t>
        </w:r>
        <w:r w:rsidRPr="00B541EA">
          <w:rPr>
            <w:noProof/>
            <w:webHidden/>
          </w:rPr>
          <w:fldChar w:fldCharType="end"/>
        </w:r>
      </w:hyperlink>
    </w:p>
    <w:p w14:paraId="67ECB9EC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10" w:history="1">
        <w:r w:rsidRPr="00B541EA">
          <w:rPr>
            <w:rStyle w:val="Hyperlink"/>
            <w:noProof/>
          </w:rPr>
          <w:t>3.4.2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Teste dielétrico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_Toc178342110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6</w:t>
        </w:r>
        <w:r w:rsidRPr="00B541EA">
          <w:rPr>
            <w:noProof/>
            <w:webHidden/>
          </w:rPr>
          <w:fldChar w:fldCharType="end"/>
        </w:r>
      </w:hyperlink>
    </w:p>
    <w:p w14:paraId="7FA58200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11" w:history="1">
        <w:r w:rsidRPr="00B541EA">
          <w:rPr>
            <w:rStyle w:val="Hyperlink"/>
            <w:noProof/>
          </w:rPr>
          <w:t>3.4.2.1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_Toc178342111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6</w:t>
        </w:r>
        <w:r w:rsidRPr="00B541EA">
          <w:rPr>
            <w:noProof/>
            <w:webHidden/>
          </w:rPr>
          <w:fldChar w:fldCharType="end"/>
        </w:r>
      </w:hyperlink>
    </w:p>
    <w:p w14:paraId="0B793017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12" w:history="1">
        <w:r w:rsidRPr="00B541EA">
          <w:rPr>
            <w:rStyle w:val="Hyperlink"/>
            <w:noProof/>
          </w:rPr>
          <w:t>3.4.2.2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_Toc178342112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6</w:t>
        </w:r>
        <w:r w:rsidRPr="00B541EA">
          <w:rPr>
            <w:noProof/>
            <w:webHidden/>
          </w:rPr>
          <w:fldChar w:fldCharType="end"/>
        </w:r>
      </w:hyperlink>
    </w:p>
    <w:p w14:paraId="4336A006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13" w:history="1">
        <w:r w:rsidRPr="00B541EA">
          <w:rPr>
            <w:rStyle w:val="Hyperlink"/>
            <w:noProof/>
          </w:rPr>
          <w:t>3.4.2.3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_Toc178342113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6</w:t>
        </w:r>
        <w:r w:rsidRPr="00B541EA">
          <w:rPr>
            <w:noProof/>
            <w:webHidden/>
          </w:rPr>
          <w:fldChar w:fldCharType="end"/>
        </w:r>
      </w:hyperlink>
    </w:p>
    <w:p w14:paraId="21A5CC77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14" w:history="1">
        <w:r w:rsidRPr="00B541EA">
          <w:rPr>
            <w:rStyle w:val="Hyperlink"/>
          </w:rPr>
          <w:t>3.5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Testes funcionais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_Toc178342114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6</w:t>
        </w:r>
        <w:r w:rsidRPr="00B541EA">
          <w:rPr>
            <w:webHidden/>
          </w:rPr>
          <w:fldChar w:fldCharType="end"/>
        </w:r>
      </w:hyperlink>
    </w:p>
    <w:p w14:paraId="70A1B33D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15" w:history="1">
        <w:r w:rsidRPr="00B541EA">
          <w:rPr>
            <w:rStyle w:val="Hyperlink"/>
            <w:noProof/>
          </w:rPr>
          <w:t>3.5.1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Equipamentos usados nos testes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_Toc178342115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6</w:t>
        </w:r>
        <w:r w:rsidRPr="00B541EA">
          <w:rPr>
            <w:noProof/>
            <w:webHidden/>
          </w:rPr>
          <w:fldChar w:fldCharType="end"/>
        </w:r>
      </w:hyperlink>
    </w:p>
    <w:p w14:paraId="06662C57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16" w:history="1">
        <w:r w:rsidRPr="00B541EA">
          <w:rPr>
            <w:rStyle w:val="Hyperlink"/>
            <w:noProof/>
          </w:rPr>
          <w:t>3.5.2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Teste de energização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_Toc178342116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18BFBEC7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17" w:history="1">
        <w:r w:rsidRPr="00B541EA">
          <w:rPr>
            <w:rStyle w:val="Hyperlink"/>
            <w:noProof/>
          </w:rPr>
          <w:t>3.5.2.1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_Toc178342117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0F06A27A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18" w:history="1">
        <w:r w:rsidRPr="00B541EA">
          <w:rPr>
            <w:rStyle w:val="Hyperlink"/>
            <w:noProof/>
          </w:rPr>
          <w:t>3.5.2.2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_Toc178342118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0C93CF0E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19" w:history="1">
        <w:r w:rsidRPr="00B541EA">
          <w:rPr>
            <w:rStyle w:val="Hyperlink"/>
            <w:noProof/>
          </w:rPr>
          <w:t>3.5.2.3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_Toc178342119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1D7B106C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20" w:history="1">
        <w:r w:rsidRPr="00B541EA">
          <w:rPr>
            <w:rStyle w:val="Hyperlink"/>
            <w:noProof/>
          </w:rPr>
          <w:t>3.5.3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Teste de entradas analógicas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_Toc178342120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1531CBE4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1" w:history="1">
        <w:r w:rsidRPr="00B541EA">
          <w:rPr>
            <w:rStyle w:val="Hyperlink"/>
            <w:noProof/>
          </w:rPr>
          <w:t>3.5.3.1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_Toc178342121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32679656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2" w:history="1">
        <w:r w:rsidRPr="00B541EA">
          <w:rPr>
            <w:rStyle w:val="Hyperlink"/>
            <w:noProof/>
          </w:rPr>
          <w:t>3.5.3.2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_Toc178342122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4AFF3709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3" w:history="1">
        <w:r w:rsidRPr="00B541EA">
          <w:rPr>
            <w:rStyle w:val="Hyperlink"/>
            <w:noProof/>
          </w:rPr>
          <w:t>3.5.3.3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_Toc178342123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3BEF2D49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24" w:history="1">
        <w:r w:rsidRPr="00B541EA">
          <w:rPr>
            <w:rStyle w:val="Hyperlink"/>
            <w:noProof/>
          </w:rPr>
          <w:t>3.5.4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Teste de entradas digitais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_Toc178342124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61A91B44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5" w:history="1">
        <w:r w:rsidRPr="00B541EA">
          <w:rPr>
            <w:rStyle w:val="Hyperlink"/>
            <w:noProof/>
          </w:rPr>
          <w:t>3.5.4.1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_Toc178342125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2F87E010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6" w:history="1">
        <w:r w:rsidRPr="00B541EA">
          <w:rPr>
            <w:rStyle w:val="Hyperlink"/>
            <w:noProof/>
          </w:rPr>
          <w:t>3.5.4.2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_Toc178342126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0AAB8FEC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7" w:history="1">
        <w:r w:rsidRPr="00B541EA">
          <w:rPr>
            <w:rStyle w:val="Hyperlink"/>
            <w:noProof/>
          </w:rPr>
          <w:t>3.5.4.3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_Toc178342127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7</w:t>
        </w:r>
        <w:r w:rsidRPr="00B541EA">
          <w:rPr>
            <w:noProof/>
            <w:webHidden/>
          </w:rPr>
          <w:fldChar w:fldCharType="end"/>
        </w:r>
      </w:hyperlink>
    </w:p>
    <w:p w14:paraId="72BCF67F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28" w:history="1">
        <w:r w:rsidRPr="00B541EA">
          <w:rPr>
            <w:rStyle w:val="Hyperlink"/>
            <w:noProof/>
          </w:rPr>
          <w:t>3.5.5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Teste de saídas analógicas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_Toc178342128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564954F4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29" w:history="1">
        <w:r w:rsidRPr="00B541EA">
          <w:rPr>
            <w:rStyle w:val="Hyperlink"/>
            <w:noProof/>
          </w:rPr>
          <w:t>3.5.5.1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_Toc178342129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564D075B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30" w:history="1">
        <w:r w:rsidRPr="00B541EA">
          <w:rPr>
            <w:rStyle w:val="Hyperlink"/>
            <w:noProof/>
          </w:rPr>
          <w:t>3.5.5.2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_Toc178342130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64200B6B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31" w:history="1">
        <w:r w:rsidRPr="00B541EA">
          <w:rPr>
            <w:rStyle w:val="Hyperlink"/>
            <w:noProof/>
          </w:rPr>
          <w:t>3.5.5.3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_Toc178342131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3C62EE26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32" w:history="1">
        <w:r w:rsidRPr="00B541EA">
          <w:rPr>
            <w:rStyle w:val="Hyperlink"/>
            <w:noProof/>
          </w:rPr>
          <w:t>3.5.6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Teste de saídas digitais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_Toc178342132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3A56FF52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33" w:history="1">
        <w:r w:rsidRPr="00B541EA">
          <w:rPr>
            <w:rStyle w:val="Hyperlink"/>
            <w:noProof/>
          </w:rPr>
          <w:t>3.5.6.1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_Toc178342133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368DCCA0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34" w:history="1">
        <w:r w:rsidRPr="00B541EA">
          <w:rPr>
            <w:rStyle w:val="Hyperlink"/>
            <w:noProof/>
          </w:rPr>
          <w:t>3.5.6.2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_Toc178342134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78EFD5D0" w14:textId="77777777" w:rsidR="00950746" w:rsidRPr="00B541EA" w:rsidRDefault="00950746">
      <w:pPr>
        <w:pStyle w:val="Sumrio4"/>
        <w:tabs>
          <w:tab w:val="left" w:pos="1760"/>
        </w:tabs>
        <w:rPr>
          <w:rFonts w:ascii="Aptos" w:hAnsi="Aptos"/>
          <w:noProof/>
          <w:kern w:val="2"/>
          <w:sz w:val="24"/>
          <w:szCs w:val="24"/>
        </w:rPr>
      </w:pPr>
      <w:hyperlink w:anchor="_Toc178342135" w:history="1">
        <w:r w:rsidRPr="00B541EA">
          <w:rPr>
            <w:rStyle w:val="Hyperlink"/>
            <w:noProof/>
          </w:rPr>
          <w:t>3.5.6.3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_Toc178342135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8</w:t>
        </w:r>
        <w:r w:rsidRPr="00B541EA">
          <w:rPr>
            <w:noProof/>
            <w:webHidden/>
          </w:rPr>
          <w:fldChar w:fldCharType="end"/>
        </w:r>
      </w:hyperlink>
    </w:p>
    <w:p w14:paraId="23EA758A" w14:textId="77777777" w:rsidR="00950746" w:rsidRPr="00B541EA" w:rsidRDefault="00950746">
      <w:pPr>
        <w:pStyle w:val="Sumrio11"/>
        <w:rPr>
          <w:rFonts w:ascii="Aptos" w:hAnsi="Aptos"/>
          <w:b w:val="0"/>
          <w:kern w:val="2"/>
          <w:sz w:val="24"/>
          <w:szCs w:val="24"/>
        </w:rPr>
      </w:pPr>
      <w:hyperlink w:anchor="_Toc178342136" w:history="1">
        <w:r w:rsidRPr="00B541EA">
          <w:rPr>
            <w:rStyle w:val="Hyperlink"/>
          </w:rPr>
          <w:t>4</w:t>
        </w:r>
        <w:r w:rsidRPr="00B541EA">
          <w:rPr>
            <w:rFonts w:ascii="Aptos" w:hAnsi="Aptos"/>
            <w:b w:val="0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Testes de integração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_Toc178342136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9</w:t>
        </w:r>
        <w:r w:rsidRPr="00B541EA">
          <w:rPr>
            <w:webHidden/>
          </w:rPr>
          <w:fldChar w:fldCharType="end"/>
        </w:r>
      </w:hyperlink>
    </w:p>
    <w:p w14:paraId="74ABF50A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37" w:history="1">
        <w:r w:rsidRPr="00B541EA">
          <w:rPr>
            <w:rStyle w:val="Hyperlink"/>
          </w:rPr>
          <w:t>4.1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Objetivos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_Toc178342137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9</w:t>
        </w:r>
        <w:r w:rsidRPr="00B541EA">
          <w:rPr>
            <w:webHidden/>
          </w:rPr>
          <w:fldChar w:fldCharType="end"/>
        </w:r>
      </w:hyperlink>
    </w:p>
    <w:p w14:paraId="03E46C89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38" w:history="1">
        <w:r w:rsidRPr="00B541EA">
          <w:rPr>
            <w:rStyle w:val="Hyperlink"/>
          </w:rPr>
          <w:t>4.2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Documentos de referência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_Toc178342138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9</w:t>
        </w:r>
        <w:r w:rsidRPr="00B541EA">
          <w:rPr>
            <w:webHidden/>
          </w:rPr>
          <w:fldChar w:fldCharType="end"/>
        </w:r>
      </w:hyperlink>
    </w:p>
    <w:p w14:paraId="6D246675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39" w:history="1">
        <w:r w:rsidRPr="00B541EA">
          <w:rPr>
            <w:rStyle w:val="Hyperlink"/>
          </w:rPr>
          <w:t>4.3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Integração E/S com software aplicativo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_Toc178342139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9</w:t>
        </w:r>
        <w:r w:rsidRPr="00B541EA">
          <w:rPr>
            <w:webHidden/>
          </w:rPr>
          <w:fldChar w:fldCharType="end"/>
        </w:r>
      </w:hyperlink>
    </w:p>
    <w:p w14:paraId="287B9A88" w14:textId="77777777" w:rsidR="00950746" w:rsidRPr="00B541EA" w:rsidRDefault="00950746">
      <w:pPr>
        <w:pStyle w:val="Sumrio3"/>
        <w:tabs>
          <w:tab w:val="left" w:pos="1540"/>
        </w:tabs>
        <w:rPr>
          <w:rStyle w:val="Hyperlink"/>
          <w:noProof/>
        </w:rPr>
      </w:pPr>
      <w:hyperlink w:anchor="_Toc178342140" w:history="1">
        <w:r w:rsidRPr="00B541EA">
          <w:rPr>
            <w:rStyle w:val="Hyperlink"/>
            <w:noProof/>
          </w:rPr>
          <w:t>4.3.1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_Toc178342140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9</w:t>
        </w:r>
        <w:r w:rsidRPr="00B541EA">
          <w:rPr>
            <w:noProof/>
            <w:webHidden/>
          </w:rPr>
          <w:fldChar w:fldCharType="end"/>
        </w:r>
      </w:hyperlink>
    </w:p>
    <w:p w14:paraId="28E408FB" w14:textId="77777777" w:rsidR="00950746" w:rsidRPr="00B541EA" w:rsidRDefault="00950746" w:rsidP="00950746">
      <w:pPr>
        <w:rPr>
          <w:noProof/>
        </w:rPr>
      </w:pPr>
    </w:p>
    <w:p w14:paraId="4F395A27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1" w:history="1">
        <w:r w:rsidRPr="00B541EA">
          <w:rPr>
            <w:rStyle w:val="Hyperlink"/>
            <w:noProof/>
          </w:rPr>
          <w:t>4.3.2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_Toc178342141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9</w:t>
        </w:r>
        <w:r w:rsidRPr="00B541EA">
          <w:rPr>
            <w:noProof/>
            <w:webHidden/>
          </w:rPr>
          <w:fldChar w:fldCharType="end"/>
        </w:r>
      </w:hyperlink>
    </w:p>
    <w:p w14:paraId="66446341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2" w:history="1">
        <w:r w:rsidRPr="00B541EA">
          <w:rPr>
            <w:rStyle w:val="Hyperlink"/>
            <w:noProof/>
          </w:rPr>
          <w:t>4.3.3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_Toc178342142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68A0B3B1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43" w:history="1">
        <w:r w:rsidRPr="00B541EA">
          <w:rPr>
            <w:rStyle w:val="Hyperlink"/>
          </w:rPr>
          <w:t>4.4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Comunicação Ethernet/IP com SCADA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_Toc178342143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10</w:t>
        </w:r>
        <w:r w:rsidRPr="00B541EA">
          <w:rPr>
            <w:webHidden/>
          </w:rPr>
          <w:fldChar w:fldCharType="end"/>
        </w:r>
      </w:hyperlink>
    </w:p>
    <w:p w14:paraId="781A6989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4" w:history="1">
        <w:r w:rsidRPr="00B541EA">
          <w:rPr>
            <w:rStyle w:val="Hyperlink"/>
            <w:noProof/>
          </w:rPr>
          <w:t>4.4.1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_Toc178342144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284F9D9D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5" w:history="1">
        <w:r w:rsidRPr="00B541EA">
          <w:rPr>
            <w:rStyle w:val="Hyperlink"/>
            <w:noProof/>
          </w:rPr>
          <w:t>4.4.2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_Toc178342145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115E58CB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6" w:history="1">
        <w:r w:rsidRPr="00B541EA">
          <w:rPr>
            <w:rStyle w:val="Hyperlink"/>
            <w:noProof/>
          </w:rPr>
          <w:t>4.4.3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_Toc178342146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6B812588" w14:textId="77777777" w:rsidR="00950746" w:rsidRPr="00B541EA" w:rsidRDefault="00950746">
      <w:pPr>
        <w:pStyle w:val="Sumrio2"/>
        <w:rPr>
          <w:rFonts w:ascii="Aptos" w:hAnsi="Aptos" w:cs="Times New Roman"/>
          <w:kern w:val="2"/>
          <w:sz w:val="24"/>
          <w:szCs w:val="24"/>
        </w:rPr>
      </w:pPr>
      <w:hyperlink w:anchor="_Toc178342147" w:history="1">
        <w:r w:rsidRPr="00B541EA">
          <w:rPr>
            <w:rStyle w:val="Hyperlink"/>
          </w:rPr>
          <w:t>4.5</w:t>
        </w:r>
        <w:r w:rsidRPr="00B541EA">
          <w:rPr>
            <w:rFonts w:ascii="Aptos" w:hAnsi="Aptos" w:cs="Times New Roman"/>
            <w:kern w:val="2"/>
            <w:sz w:val="24"/>
            <w:szCs w:val="24"/>
          </w:rPr>
          <w:tab/>
        </w:r>
        <w:r w:rsidRPr="00B541EA">
          <w:rPr>
            <w:rStyle w:val="Hyperlink"/>
          </w:rPr>
          <w:t>Comunicação Modbus/RTU com Pacotes</w:t>
        </w:r>
        <w:r w:rsidRPr="00B541EA">
          <w:rPr>
            <w:webHidden/>
          </w:rPr>
          <w:tab/>
        </w:r>
        <w:r w:rsidRPr="00B541EA">
          <w:rPr>
            <w:webHidden/>
          </w:rPr>
          <w:fldChar w:fldCharType="begin"/>
        </w:r>
        <w:r w:rsidRPr="00B541EA">
          <w:rPr>
            <w:webHidden/>
          </w:rPr>
          <w:instrText xml:space="preserve"> PAGEREF _Toc178342147 \h </w:instrText>
        </w:r>
        <w:r w:rsidRPr="00B541EA">
          <w:rPr>
            <w:webHidden/>
          </w:rPr>
        </w:r>
        <w:r w:rsidRPr="00B541EA">
          <w:rPr>
            <w:webHidden/>
          </w:rPr>
          <w:fldChar w:fldCharType="separate"/>
        </w:r>
        <w:r w:rsidR="00F67D44">
          <w:rPr>
            <w:webHidden/>
          </w:rPr>
          <w:t>10</w:t>
        </w:r>
        <w:r w:rsidRPr="00B541EA">
          <w:rPr>
            <w:webHidden/>
          </w:rPr>
          <w:fldChar w:fldCharType="end"/>
        </w:r>
      </w:hyperlink>
    </w:p>
    <w:p w14:paraId="5489BEAD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8" w:history="1">
        <w:r w:rsidRPr="00B541EA">
          <w:rPr>
            <w:rStyle w:val="Hyperlink"/>
            <w:noProof/>
          </w:rPr>
          <w:t>4.5.1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Objetivo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_Toc178342148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4364DED2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49" w:history="1">
        <w:r w:rsidRPr="00B541EA">
          <w:rPr>
            <w:rStyle w:val="Hyperlink"/>
            <w:noProof/>
          </w:rPr>
          <w:t>4.5.2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Procedimento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_Toc178342149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0FC4EE51" w14:textId="77777777" w:rsidR="00950746" w:rsidRPr="00B541EA" w:rsidRDefault="00950746">
      <w:pPr>
        <w:pStyle w:val="Sumrio3"/>
        <w:tabs>
          <w:tab w:val="left" w:pos="1540"/>
        </w:tabs>
        <w:rPr>
          <w:rFonts w:ascii="Aptos" w:hAnsi="Aptos"/>
          <w:noProof/>
          <w:kern w:val="2"/>
          <w:sz w:val="24"/>
          <w:szCs w:val="24"/>
        </w:rPr>
      </w:pPr>
      <w:hyperlink w:anchor="_Toc178342150" w:history="1">
        <w:r w:rsidRPr="00B541EA">
          <w:rPr>
            <w:rStyle w:val="Hyperlink"/>
            <w:noProof/>
          </w:rPr>
          <w:t>4.5.3</w:t>
        </w:r>
        <w:r w:rsidRPr="00B541EA">
          <w:rPr>
            <w:rFonts w:ascii="Aptos" w:hAnsi="Aptos"/>
            <w:noProof/>
            <w:kern w:val="2"/>
            <w:sz w:val="24"/>
            <w:szCs w:val="24"/>
          </w:rPr>
          <w:tab/>
        </w:r>
        <w:r w:rsidRPr="00B541EA">
          <w:rPr>
            <w:rStyle w:val="Hyperlink"/>
            <w:noProof/>
          </w:rPr>
          <w:t>Critério de aceitação</w:t>
        </w:r>
        <w:r w:rsidRPr="00B541EA">
          <w:rPr>
            <w:noProof/>
            <w:webHidden/>
          </w:rPr>
          <w:tab/>
        </w:r>
        <w:r w:rsidRPr="00B541EA">
          <w:rPr>
            <w:noProof/>
            <w:webHidden/>
          </w:rPr>
          <w:fldChar w:fldCharType="begin"/>
        </w:r>
        <w:r w:rsidRPr="00B541EA">
          <w:rPr>
            <w:noProof/>
            <w:webHidden/>
          </w:rPr>
          <w:instrText xml:space="preserve"> PAGEREF _Toc178342150 \h </w:instrText>
        </w:r>
        <w:r w:rsidRPr="00B541EA">
          <w:rPr>
            <w:noProof/>
            <w:webHidden/>
          </w:rPr>
        </w:r>
        <w:r w:rsidRPr="00B541EA">
          <w:rPr>
            <w:noProof/>
            <w:webHidden/>
          </w:rPr>
          <w:fldChar w:fldCharType="separate"/>
        </w:r>
        <w:r w:rsidR="00F67D44">
          <w:rPr>
            <w:noProof/>
            <w:webHidden/>
          </w:rPr>
          <w:t>10</w:t>
        </w:r>
        <w:r w:rsidRPr="00B541EA">
          <w:rPr>
            <w:noProof/>
            <w:webHidden/>
          </w:rPr>
          <w:fldChar w:fldCharType="end"/>
        </w:r>
      </w:hyperlink>
    </w:p>
    <w:p w14:paraId="10F74C9B" w14:textId="77777777" w:rsidR="007C7624" w:rsidRPr="00B541EA" w:rsidRDefault="00165E8E" w:rsidP="007C7624">
      <w:pPr>
        <w:tabs>
          <w:tab w:val="left" w:pos="3402"/>
          <w:tab w:val="left" w:pos="4111"/>
        </w:tabs>
        <w:ind w:left="709"/>
        <w:rPr>
          <w:rFonts w:ascii="Arial" w:hAnsi="Arial" w:cs="Arial"/>
          <w:b/>
          <w:bCs/>
          <w:sz w:val="22"/>
          <w:szCs w:val="22"/>
        </w:rPr>
      </w:pPr>
      <w:r w:rsidRPr="00B541EA">
        <w:rPr>
          <w:rFonts w:ascii="Arial" w:hAnsi="Arial" w:cs="Arial"/>
          <w:b/>
          <w:bCs/>
          <w:caps/>
          <w:sz w:val="20"/>
          <w:szCs w:val="22"/>
        </w:rPr>
        <w:fldChar w:fldCharType="end"/>
      </w:r>
    </w:p>
    <w:p w14:paraId="7A428C1B" w14:textId="77777777" w:rsidR="001F0643" w:rsidRPr="00B541EA" w:rsidRDefault="001F0643" w:rsidP="005F38D3">
      <w:pPr>
        <w:pStyle w:val="THText2"/>
      </w:pPr>
      <w:r w:rsidRPr="00B541EA">
        <w:br w:type="page"/>
      </w:r>
    </w:p>
    <w:p w14:paraId="6605D1AE" w14:textId="77777777" w:rsidR="002A2B17" w:rsidRPr="00B541EA" w:rsidRDefault="000632AB" w:rsidP="000632AB">
      <w:pPr>
        <w:pStyle w:val="THTitulo1"/>
        <w:rPr>
          <w:lang w:val="pt-BR"/>
        </w:rPr>
      </w:pPr>
      <w:bookmarkStart w:id="1" w:name="_Toc178147251"/>
      <w:bookmarkStart w:id="2" w:name="_Toc178342102"/>
      <w:r w:rsidRPr="00B541EA">
        <w:rPr>
          <w:lang w:val="pt-BR"/>
        </w:rPr>
        <w:t>Objetivo</w:t>
      </w:r>
      <w:bookmarkEnd w:id="1"/>
      <w:bookmarkEnd w:id="2"/>
    </w:p>
    <w:p w14:paraId="0849F361" w14:textId="77777777" w:rsidR="004A282D" w:rsidRPr="00B541EA" w:rsidRDefault="004A282D" w:rsidP="005F38D3">
      <w:pPr>
        <w:pStyle w:val="THTexto1"/>
      </w:pPr>
      <w:r w:rsidRPr="00B541EA">
        <w:t xml:space="preserve">Este documento estabelece os procedimentos que serão </w:t>
      </w:r>
      <w:r w:rsidR="005F38D3" w:rsidRPr="00B541EA">
        <w:t>utilizados</w:t>
      </w:r>
      <w:r w:rsidRPr="00B541EA">
        <w:t xml:space="preserve"> para </w:t>
      </w:r>
      <w:r w:rsidR="00C54450" w:rsidRPr="00B541EA">
        <w:t>conduzir</w:t>
      </w:r>
      <w:r w:rsidRPr="00B541EA">
        <w:t xml:space="preserve"> o TAF (teste de aceitação de fábrica) do painel </w:t>
      </w:r>
      <w:r w:rsidR="005F38D3" w:rsidRPr="00B541EA">
        <w:t xml:space="preserve">de controle </w:t>
      </w:r>
      <w:r w:rsidR="00586DAA">
        <w:t>&lt;PAINEL&gt;</w:t>
      </w:r>
      <w:r w:rsidR="005F38D3" w:rsidRPr="00B541EA">
        <w:t xml:space="preserve"> - </w:t>
      </w:r>
      <w:r w:rsidRPr="00B541EA">
        <w:t>PE-</w:t>
      </w:r>
      <w:r w:rsidR="00586DAA">
        <w:t>&lt;BASE&gt;</w:t>
      </w:r>
      <w:r w:rsidRPr="00B541EA">
        <w:t>.</w:t>
      </w:r>
    </w:p>
    <w:p w14:paraId="180A8AAF" w14:textId="77777777" w:rsidR="00C54450" w:rsidRPr="00B541EA" w:rsidRDefault="00C54450" w:rsidP="00C54450">
      <w:pPr>
        <w:pStyle w:val="PargrafodaLista"/>
      </w:pPr>
    </w:p>
    <w:p w14:paraId="6777291F" w14:textId="77777777" w:rsidR="00086A8C" w:rsidRPr="00B541EA" w:rsidRDefault="00086A8C" w:rsidP="005F38D3">
      <w:pPr>
        <w:pStyle w:val="THTexto1"/>
      </w:pPr>
      <w:r w:rsidRPr="00B541EA">
        <w:t xml:space="preserve">Estes testes têm por objetivo </w:t>
      </w:r>
      <w:r w:rsidR="005F38D3" w:rsidRPr="00B541EA">
        <w:t>confirmar que</w:t>
      </w:r>
      <w:r w:rsidRPr="00B541EA">
        <w:t xml:space="preserve"> as especificações técnicas do projeto </w:t>
      </w:r>
      <w:r w:rsidR="005F38D3" w:rsidRPr="00B541EA">
        <w:t xml:space="preserve">foram atendidas, o que constitui </w:t>
      </w:r>
      <w:r w:rsidRPr="00B541EA">
        <w:t xml:space="preserve">a condição básica para aceitação </w:t>
      </w:r>
      <w:r w:rsidR="005F38D3" w:rsidRPr="00B541EA">
        <w:t xml:space="preserve">do painel </w:t>
      </w:r>
      <w:r w:rsidRPr="00B541EA">
        <w:t xml:space="preserve">e </w:t>
      </w:r>
      <w:r w:rsidR="005F38D3" w:rsidRPr="00B541EA">
        <w:t xml:space="preserve">a </w:t>
      </w:r>
      <w:r w:rsidRPr="00B541EA">
        <w:t xml:space="preserve">permissão para instalação </w:t>
      </w:r>
      <w:r w:rsidR="005F38D3" w:rsidRPr="00B541EA">
        <w:t xml:space="preserve">do painel </w:t>
      </w:r>
      <w:r w:rsidRPr="00B541EA">
        <w:t>no campo.</w:t>
      </w:r>
    </w:p>
    <w:p w14:paraId="61718A63" w14:textId="77777777" w:rsidR="00086A8C" w:rsidRPr="00B541EA" w:rsidRDefault="00086A8C" w:rsidP="005F38D3">
      <w:pPr>
        <w:pStyle w:val="THTexto1"/>
      </w:pPr>
    </w:p>
    <w:p w14:paraId="5BD6E908" w14:textId="77777777" w:rsidR="005F38D3" w:rsidRPr="00B541EA" w:rsidRDefault="005F38D3" w:rsidP="005F38D3">
      <w:pPr>
        <w:pStyle w:val="THTexto1"/>
      </w:pPr>
      <w:r w:rsidRPr="00B541EA">
        <w:t xml:space="preserve">Os resultados dos testes serão registrados nos formulários para registro de testes presentes no documento </w:t>
      </w:r>
      <w:r w:rsidR="00171AAA" w:rsidRPr="00B541EA">
        <w:t xml:space="preserve">relatório de TAF do </w:t>
      </w:r>
      <w:r w:rsidR="0040661E" w:rsidRPr="00B541EA">
        <w:t>p</w:t>
      </w:r>
      <w:r w:rsidR="00171AAA" w:rsidRPr="00B541EA">
        <w:t>ainel</w:t>
      </w:r>
      <w:r w:rsidRPr="00B541EA">
        <w:t xml:space="preserve"> -</w:t>
      </w:r>
      <w:r w:rsidR="00292C04" w:rsidRPr="00B541EA">
        <w:t xml:space="preserve"> RL-</w:t>
      </w:r>
      <w:r w:rsidR="00586DAA">
        <w:t>&lt;CODIGO_PROJETO&gt;</w:t>
      </w:r>
      <w:r w:rsidR="00292C04" w:rsidRPr="00B541EA">
        <w:t>-888-RKW-001</w:t>
      </w:r>
      <w:r w:rsidRPr="00B541EA">
        <w:t>.</w:t>
      </w:r>
    </w:p>
    <w:p w14:paraId="5EB6B56A" w14:textId="77777777" w:rsidR="005F38D3" w:rsidRPr="00B541EA" w:rsidRDefault="005F38D3" w:rsidP="005F38D3">
      <w:pPr>
        <w:pStyle w:val="THTexto1"/>
      </w:pPr>
    </w:p>
    <w:p w14:paraId="225A97B9" w14:textId="77777777" w:rsidR="005F38D3" w:rsidRPr="00B541EA" w:rsidRDefault="005F38D3" w:rsidP="005F38D3">
      <w:pPr>
        <w:pStyle w:val="THTexto1"/>
      </w:pPr>
      <w:r w:rsidRPr="00B541EA">
        <w:t>Os testes serão divididos em duas seções:</w:t>
      </w:r>
    </w:p>
    <w:p w14:paraId="087B637C" w14:textId="77777777" w:rsidR="005F38D3" w:rsidRPr="00B541EA" w:rsidRDefault="005F38D3" w:rsidP="005F38D3">
      <w:pPr>
        <w:pStyle w:val="THTexto1"/>
      </w:pPr>
    </w:p>
    <w:p w14:paraId="00A44645" w14:textId="77777777" w:rsidR="005F38D3" w:rsidRPr="00B541EA" w:rsidRDefault="005F38D3" w:rsidP="000632AB">
      <w:pPr>
        <w:pStyle w:val="THTxtDestaque1"/>
      </w:pPr>
      <w:r w:rsidRPr="00B541EA">
        <w:t>Testes do hardware do painel de controle que serão executados sem a utilização do software aplicativo.</w:t>
      </w:r>
    </w:p>
    <w:p w14:paraId="39287DB7" w14:textId="77777777" w:rsidR="005F38D3" w:rsidRPr="00B541EA" w:rsidRDefault="005F38D3" w:rsidP="000632AB">
      <w:pPr>
        <w:pStyle w:val="THTxtDestaque1"/>
      </w:pPr>
      <w:r w:rsidRPr="00B541EA">
        <w:t xml:space="preserve">Testes de integração do painel de controle com o software aplicativo. Nesses testes serão verificados os links entre as E/S físicas e o software aplicativo incluindo as comunicações Ethernet/IP com o SCADA e as comunicações Modbus com os pacotes. Os testes de lógica não serão executados novamente pois já foram executados no TAF </w:t>
      </w:r>
      <w:r w:rsidR="00213BF6" w:rsidRPr="00B541EA">
        <w:t xml:space="preserve">do relatório </w:t>
      </w:r>
      <w:r w:rsidR="007F76C3" w:rsidRPr="00B541EA">
        <w:rPr>
          <w:b/>
          <w:bCs/>
        </w:rPr>
        <w:t>RL-</w:t>
      </w:r>
      <w:r w:rsidR="00586DAA">
        <w:rPr>
          <w:b/>
          <w:bCs/>
        </w:rPr>
        <w:t>&lt;CODIGO_PROJETO&gt;</w:t>
      </w:r>
      <w:r w:rsidR="00213BF6" w:rsidRPr="00B541EA">
        <w:rPr>
          <w:b/>
          <w:bCs/>
        </w:rPr>
        <w:t>-862-RKW-001</w:t>
      </w:r>
      <w:r w:rsidR="00213BF6" w:rsidRPr="00B541EA">
        <w:t xml:space="preserve"> software aplicativo.</w:t>
      </w:r>
    </w:p>
    <w:p w14:paraId="616B953E" w14:textId="77777777" w:rsidR="0030188A" w:rsidRPr="00B541EA" w:rsidRDefault="0030188A" w:rsidP="005F38D3">
      <w:pPr>
        <w:pStyle w:val="THTexto1"/>
      </w:pPr>
    </w:p>
    <w:p w14:paraId="774966ED" w14:textId="77777777" w:rsidR="002A2B17" w:rsidRPr="00B541EA" w:rsidRDefault="000632AB" w:rsidP="000632AB">
      <w:pPr>
        <w:pStyle w:val="THTitulo1"/>
        <w:rPr>
          <w:lang w:val="pt-BR"/>
        </w:rPr>
      </w:pPr>
      <w:bookmarkStart w:id="3" w:name="_Toc178147252"/>
      <w:bookmarkStart w:id="4" w:name="_Toc178342103"/>
      <w:r w:rsidRPr="00B541EA">
        <w:rPr>
          <w:lang w:val="pt-BR"/>
        </w:rPr>
        <w:t>Escopo de participantes</w:t>
      </w:r>
      <w:bookmarkEnd w:id="3"/>
      <w:bookmarkEnd w:id="4"/>
    </w:p>
    <w:p w14:paraId="55FE9885" w14:textId="77777777" w:rsidR="00C54450" w:rsidRPr="00B541EA" w:rsidRDefault="00C54450" w:rsidP="005F38D3">
      <w:pPr>
        <w:pStyle w:val="THTexto1"/>
      </w:pPr>
      <w:r w:rsidRPr="00B541EA">
        <w:t>As tarefas atribuídas a SENSIA são:</w:t>
      </w:r>
    </w:p>
    <w:p w14:paraId="232DFB10" w14:textId="77777777" w:rsidR="00C54450" w:rsidRPr="00B541EA" w:rsidRDefault="00C54450" w:rsidP="000632AB">
      <w:pPr>
        <w:pStyle w:val="THTxtDestaque1"/>
      </w:pPr>
      <w:r w:rsidRPr="00B541EA">
        <w:t>Fornecer documentação necessária para consulta durante os testes;</w:t>
      </w:r>
    </w:p>
    <w:p w14:paraId="36055900" w14:textId="77777777" w:rsidR="00C54450" w:rsidRPr="00B541EA" w:rsidRDefault="00C54450" w:rsidP="000632AB">
      <w:pPr>
        <w:pStyle w:val="THTxtDestaque1"/>
      </w:pPr>
      <w:r w:rsidRPr="00B541EA">
        <w:t>Executar os testes;</w:t>
      </w:r>
    </w:p>
    <w:p w14:paraId="063413B8" w14:textId="77777777" w:rsidR="00C54450" w:rsidRPr="00B541EA" w:rsidRDefault="00C54450" w:rsidP="000632AB">
      <w:pPr>
        <w:pStyle w:val="THTxtDestaque1"/>
      </w:pPr>
      <w:r w:rsidRPr="00B541EA">
        <w:t>Preparar o relatório final com todas as observações.</w:t>
      </w:r>
    </w:p>
    <w:p w14:paraId="16E52E99" w14:textId="77777777" w:rsidR="001E0953" w:rsidRPr="00B541EA" w:rsidRDefault="001E0953" w:rsidP="005F38D3">
      <w:pPr>
        <w:pStyle w:val="THTexto1"/>
      </w:pPr>
    </w:p>
    <w:p w14:paraId="71395242" w14:textId="77777777" w:rsidR="00C54450" w:rsidRPr="00B541EA" w:rsidRDefault="00C54450" w:rsidP="005F38D3">
      <w:pPr>
        <w:pStyle w:val="THTexto1"/>
      </w:pPr>
      <w:r w:rsidRPr="00B541EA">
        <w:t>As tarefas atribuídas ao cliente são:</w:t>
      </w:r>
    </w:p>
    <w:p w14:paraId="3F15B466" w14:textId="77777777" w:rsidR="00C54450" w:rsidRPr="00B541EA" w:rsidRDefault="00C54450" w:rsidP="000632AB">
      <w:pPr>
        <w:pStyle w:val="THTxtDestaque1"/>
      </w:pPr>
      <w:r w:rsidRPr="00B541EA">
        <w:t>Fornecer pelo menos uma pessoa para monitorar os testes</w:t>
      </w:r>
      <w:r w:rsidR="005F38D3" w:rsidRPr="00B541EA">
        <w:t xml:space="preserve"> e assinar os relatórios de testes</w:t>
      </w:r>
      <w:r w:rsidRPr="00B541EA">
        <w:t>.</w:t>
      </w:r>
    </w:p>
    <w:p w14:paraId="3EB681CD" w14:textId="77777777" w:rsidR="00C54450" w:rsidRPr="00B541EA" w:rsidRDefault="00C54450" w:rsidP="000632AB">
      <w:pPr>
        <w:pStyle w:val="THTexto1"/>
      </w:pPr>
      <w:r w:rsidRPr="00B541EA">
        <w:br w:type="page"/>
      </w:r>
    </w:p>
    <w:p w14:paraId="7A9E59A7" w14:textId="77777777" w:rsidR="002A2B17" w:rsidRPr="00B541EA" w:rsidRDefault="005F38D3" w:rsidP="000632AB">
      <w:pPr>
        <w:pStyle w:val="THTitulo1"/>
        <w:rPr>
          <w:lang w:val="pt-BR"/>
        </w:rPr>
      </w:pPr>
      <w:bookmarkStart w:id="5" w:name="_Toc178342104"/>
      <w:r w:rsidRPr="00B541EA">
        <w:rPr>
          <w:lang w:val="pt-BR"/>
        </w:rPr>
        <w:t>T</w:t>
      </w:r>
      <w:r w:rsidR="000632AB" w:rsidRPr="00B541EA">
        <w:rPr>
          <w:lang w:val="pt-BR"/>
        </w:rPr>
        <w:t>estes de hardware do painel</w:t>
      </w:r>
      <w:bookmarkEnd w:id="5"/>
    </w:p>
    <w:p w14:paraId="27E2671C" w14:textId="77777777" w:rsidR="002A2B17" w:rsidRPr="00B541EA" w:rsidRDefault="002A2B17" w:rsidP="002A2B17">
      <w:pPr>
        <w:pStyle w:val="THTitulo2"/>
        <w:rPr>
          <w:lang w:val="pt-BR"/>
        </w:rPr>
      </w:pPr>
      <w:bookmarkStart w:id="6" w:name="_Toc178147254"/>
      <w:bookmarkStart w:id="7" w:name="_Toc178342105"/>
      <w:r w:rsidRPr="00B541EA">
        <w:rPr>
          <w:lang w:val="pt-BR"/>
        </w:rPr>
        <w:t>O</w:t>
      </w:r>
      <w:r w:rsidR="00341F91" w:rsidRPr="00B541EA">
        <w:rPr>
          <w:lang w:val="pt-BR"/>
        </w:rPr>
        <w:t>bjetivo</w:t>
      </w:r>
      <w:bookmarkEnd w:id="6"/>
      <w:r w:rsidR="00D86307" w:rsidRPr="00B541EA">
        <w:rPr>
          <w:lang w:val="pt-BR"/>
        </w:rPr>
        <w:t>s</w:t>
      </w:r>
      <w:bookmarkEnd w:id="7"/>
    </w:p>
    <w:p w14:paraId="339A785C" w14:textId="77777777" w:rsidR="00086A8C" w:rsidRPr="00B541EA" w:rsidRDefault="00086A8C" w:rsidP="005F38D3">
      <w:pPr>
        <w:pStyle w:val="THText2"/>
      </w:pPr>
      <w:r w:rsidRPr="00B541EA">
        <w:t xml:space="preserve">Confirmar que o arranjo do painel </w:t>
      </w:r>
      <w:r w:rsidR="00EF5725" w:rsidRPr="00B541EA">
        <w:t>está conforme os documentos aprovados e que o hardware do painel está funcionando conforme previsto.</w:t>
      </w:r>
    </w:p>
    <w:p w14:paraId="48083D6F" w14:textId="77777777" w:rsidR="00086A8C" w:rsidRPr="00B541EA" w:rsidRDefault="00086A8C" w:rsidP="005F38D3">
      <w:pPr>
        <w:pStyle w:val="THText2"/>
      </w:pPr>
    </w:p>
    <w:p w14:paraId="7F29A742" w14:textId="77777777" w:rsidR="00827D21" w:rsidRPr="00B541EA" w:rsidRDefault="00827D21" w:rsidP="005F38D3">
      <w:pPr>
        <w:pStyle w:val="THText2"/>
      </w:pPr>
      <w:r w:rsidRPr="00B541EA">
        <w:t>Esta seção descreve os seguintes testes:</w:t>
      </w:r>
    </w:p>
    <w:p w14:paraId="7C028A4E" w14:textId="77777777" w:rsidR="00D86307" w:rsidRPr="00B541EA" w:rsidRDefault="00D86307" w:rsidP="005F38D3">
      <w:pPr>
        <w:pStyle w:val="THText2"/>
      </w:pPr>
    </w:p>
    <w:p w14:paraId="0880D1F1" w14:textId="77777777" w:rsidR="00827D21" w:rsidRPr="00B541EA" w:rsidRDefault="005E7866" w:rsidP="000632AB">
      <w:pPr>
        <w:pStyle w:val="THTxtDestaque1"/>
      </w:pPr>
      <w:r w:rsidRPr="00B541EA">
        <w:t>Inspeção</w:t>
      </w:r>
      <w:r w:rsidR="00827D21" w:rsidRPr="00B541EA">
        <w:t xml:space="preserve"> visual do painel</w:t>
      </w:r>
      <w:r w:rsidR="003819F7" w:rsidRPr="00B541EA">
        <w:t>;</w:t>
      </w:r>
    </w:p>
    <w:p w14:paraId="5102CAEA" w14:textId="77777777" w:rsidR="00827D21" w:rsidRPr="00B541EA" w:rsidRDefault="00827D21" w:rsidP="000632AB">
      <w:pPr>
        <w:pStyle w:val="THTxtDestaque1"/>
      </w:pPr>
      <w:r w:rsidRPr="00B541EA">
        <w:t>Teste elétrico</w:t>
      </w:r>
      <w:r w:rsidR="003819F7" w:rsidRPr="00B541EA">
        <w:t>;</w:t>
      </w:r>
    </w:p>
    <w:p w14:paraId="732F4DF8" w14:textId="77777777" w:rsidR="00827D21" w:rsidRPr="00B541EA" w:rsidRDefault="00827D21" w:rsidP="00D576E3">
      <w:pPr>
        <w:pStyle w:val="THTxtDestaque2"/>
      </w:pPr>
      <w:r w:rsidRPr="00B541EA">
        <w:t>Teste de dielétric</w:t>
      </w:r>
      <w:r w:rsidR="003819F7" w:rsidRPr="00B541EA">
        <w:t>o</w:t>
      </w:r>
      <w:r w:rsidR="005E7866" w:rsidRPr="00B541EA">
        <w:t>;</w:t>
      </w:r>
    </w:p>
    <w:p w14:paraId="78CF1090" w14:textId="77777777" w:rsidR="005E7866" w:rsidRPr="00B541EA" w:rsidRDefault="005E7866" w:rsidP="000632AB">
      <w:pPr>
        <w:pStyle w:val="THTxtDestaque1"/>
      </w:pPr>
      <w:r w:rsidRPr="00B541EA">
        <w:t>Teste</w:t>
      </w:r>
      <w:r w:rsidR="00EF5725" w:rsidRPr="00B541EA">
        <w:t>s</w:t>
      </w:r>
      <w:r w:rsidRPr="00B541EA">
        <w:t xml:space="preserve"> </w:t>
      </w:r>
      <w:r w:rsidR="00EF5725" w:rsidRPr="00B541EA">
        <w:t>funcionais</w:t>
      </w:r>
      <w:r w:rsidR="003819F7" w:rsidRPr="00B541EA">
        <w:t>;</w:t>
      </w:r>
    </w:p>
    <w:p w14:paraId="3ABB4CB0" w14:textId="77777777" w:rsidR="00D576E3" w:rsidRPr="00B541EA" w:rsidRDefault="00D576E3" w:rsidP="00D576E3">
      <w:pPr>
        <w:pStyle w:val="THTxtDestaque2"/>
      </w:pPr>
      <w:r w:rsidRPr="00B541EA">
        <w:t>Teste de energização;</w:t>
      </w:r>
    </w:p>
    <w:p w14:paraId="3E79D6D3" w14:textId="77777777" w:rsidR="00827D21" w:rsidRPr="00B541EA" w:rsidRDefault="005E7866" w:rsidP="00D576E3">
      <w:pPr>
        <w:pStyle w:val="THTxtDestaque2"/>
      </w:pPr>
      <w:r w:rsidRPr="00B541EA">
        <w:t>Teste de entradas analógicas;</w:t>
      </w:r>
    </w:p>
    <w:p w14:paraId="63334327" w14:textId="77777777" w:rsidR="005E7866" w:rsidRPr="00B541EA" w:rsidRDefault="005E7866" w:rsidP="00D576E3">
      <w:pPr>
        <w:pStyle w:val="THTxtDestaque2"/>
      </w:pPr>
      <w:r w:rsidRPr="00B541EA">
        <w:t>Teste de entradas digitais;</w:t>
      </w:r>
    </w:p>
    <w:p w14:paraId="40A41B97" w14:textId="77777777" w:rsidR="005E7866" w:rsidRPr="00B541EA" w:rsidRDefault="005E7866" w:rsidP="00D576E3">
      <w:pPr>
        <w:pStyle w:val="THTxtDestaque2"/>
      </w:pPr>
      <w:r w:rsidRPr="00B541EA">
        <w:t>Teste de saídas analógicas;</w:t>
      </w:r>
    </w:p>
    <w:p w14:paraId="72C34353" w14:textId="77777777" w:rsidR="005E7866" w:rsidRPr="00B541EA" w:rsidRDefault="005E7866" w:rsidP="00D576E3">
      <w:pPr>
        <w:pStyle w:val="THTxtDestaque2"/>
      </w:pPr>
      <w:r w:rsidRPr="00B541EA">
        <w:t>Teste de saídas digitais.</w:t>
      </w:r>
    </w:p>
    <w:p w14:paraId="47FAAE54" w14:textId="77777777" w:rsidR="00213BF6" w:rsidRPr="00B541EA" w:rsidRDefault="00213BF6" w:rsidP="00D576E3">
      <w:pPr>
        <w:pStyle w:val="THTxtDestaque2"/>
      </w:pPr>
      <w:r w:rsidRPr="00B541EA">
        <w:t>Teste de Contadores de Pulso (onde houver)</w:t>
      </w:r>
    </w:p>
    <w:p w14:paraId="76FEAAFF" w14:textId="77777777" w:rsidR="005E7866" w:rsidRPr="00B541EA" w:rsidRDefault="005E7866" w:rsidP="005F38D3">
      <w:pPr>
        <w:pStyle w:val="THText2"/>
      </w:pPr>
    </w:p>
    <w:p w14:paraId="22F2FAB7" w14:textId="77777777" w:rsidR="002A2B17" w:rsidRPr="00B541EA" w:rsidRDefault="00341F91" w:rsidP="002A2B17">
      <w:pPr>
        <w:pStyle w:val="THTitulo2"/>
        <w:rPr>
          <w:lang w:val="pt-BR"/>
        </w:rPr>
      </w:pPr>
      <w:bookmarkStart w:id="8" w:name="_Toc178147255"/>
      <w:bookmarkStart w:id="9" w:name="_Toc178342106"/>
      <w:r w:rsidRPr="00B541EA">
        <w:rPr>
          <w:lang w:val="pt-BR"/>
        </w:rPr>
        <w:t>Documentos de refer</w:t>
      </w:r>
      <w:r w:rsidR="00594FC0" w:rsidRPr="00B541EA">
        <w:rPr>
          <w:lang w:val="pt-BR"/>
        </w:rPr>
        <w:t>ê</w:t>
      </w:r>
      <w:r w:rsidRPr="00B541EA">
        <w:rPr>
          <w:lang w:val="pt-BR"/>
        </w:rPr>
        <w:t>ncia</w:t>
      </w:r>
      <w:bookmarkEnd w:id="8"/>
      <w:bookmarkEnd w:id="9"/>
    </w:p>
    <w:p w14:paraId="5E88FE8B" w14:textId="77777777" w:rsidR="00827D21" w:rsidRPr="00B541EA" w:rsidRDefault="00827D21" w:rsidP="005F38D3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16"/>
        <w:gridCol w:w="3940"/>
      </w:tblGrid>
      <w:tr w:rsidR="000632AB" w:rsidRPr="00B541EA" w14:paraId="3EE4FF73" w14:textId="77777777" w:rsidTr="00E318F2">
        <w:trPr>
          <w:trHeight w:val="284"/>
          <w:jc w:val="center"/>
        </w:trPr>
        <w:tc>
          <w:tcPr>
            <w:tcW w:w="5209" w:type="dxa"/>
            <w:shd w:val="clear" w:color="auto" w:fill="auto"/>
            <w:vAlign w:val="center"/>
          </w:tcPr>
          <w:p w14:paraId="4899FFF3" w14:textId="77777777" w:rsidR="000632AB" w:rsidRPr="00B541EA" w:rsidRDefault="000632AB" w:rsidP="007E1E28">
            <w:pPr>
              <w:pStyle w:val="THText2"/>
              <w:ind w:left="0"/>
              <w:jc w:val="center"/>
              <w:rPr>
                <w:b/>
                <w:bCs/>
                <w:sz w:val="18"/>
                <w:szCs w:val="18"/>
              </w:rPr>
            </w:pPr>
            <w:bookmarkStart w:id="10" w:name="_Hlk178339713"/>
            <w:r w:rsidRPr="00B541EA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56FCE4DE" w14:textId="77777777" w:rsidR="000632AB" w:rsidRPr="00B541EA" w:rsidRDefault="000632AB" w:rsidP="007E1E28">
            <w:pPr>
              <w:pStyle w:val="THText2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B541EA">
              <w:rPr>
                <w:b/>
                <w:bCs/>
                <w:sz w:val="18"/>
                <w:szCs w:val="18"/>
              </w:rPr>
              <w:t>Número</w:t>
            </w:r>
          </w:p>
        </w:tc>
      </w:tr>
      <w:tr w:rsidR="000632AB" w:rsidRPr="00B541EA" w14:paraId="61B0D345" w14:textId="77777777" w:rsidTr="00E318F2">
        <w:trPr>
          <w:trHeight w:hRule="exact" w:val="284"/>
          <w:jc w:val="center"/>
        </w:trPr>
        <w:tc>
          <w:tcPr>
            <w:tcW w:w="5209" w:type="dxa"/>
            <w:shd w:val="clear" w:color="auto" w:fill="auto"/>
            <w:vAlign w:val="center"/>
          </w:tcPr>
          <w:p w14:paraId="7228C0B5" w14:textId="77777777" w:rsidR="000632AB" w:rsidRPr="00B541EA" w:rsidRDefault="00586DAA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&lt;PAINEL&gt; - </w:t>
            </w:r>
            <w:r w:rsidR="00E823A8" w:rsidRPr="00B541EA">
              <w:rPr>
                <w:sz w:val="18"/>
                <w:szCs w:val="18"/>
              </w:rPr>
              <w:t xml:space="preserve">Arquitetura do </w:t>
            </w:r>
            <w:r w:rsidR="009C3551" w:rsidRPr="00B541EA">
              <w:rPr>
                <w:sz w:val="18"/>
                <w:szCs w:val="18"/>
              </w:rPr>
              <w:t>s</w:t>
            </w:r>
            <w:r w:rsidR="00E823A8" w:rsidRPr="00B541EA">
              <w:rPr>
                <w:sz w:val="18"/>
                <w:szCs w:val="18"/>
              </w:rPr>
              <w:t>istema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075C91B" w14:textId="77777777" w:rsidR="000632AB" w:rsidRPr="00B541EA" w:rsidRDefault="00292C04" w:rsidP="007E1E28">
            <w:pPr>
              <w:pStyle w:val="THText2"/>
              <w:ind w:left="0"/>
              <w:jc w:val="center"/>
              <w:rPr>
                <w:sz w:val="18"/>
                <w:szCs w:val="18"/>
                <w:highlight w:val="green"/>
              </w:rPr>
            </w:pPr>
            <w:r w:rsidRPr="00B541EA">
              <w:rPr>
                <w:sz w:val="18"/>
                <w:szCs w:val="18"/>
              </w:rPr>
              <w:t>DE-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-869-RKW-001</w:t>
            </w:r>
          </w:p>
        </w:tc>
      </w:tr>
      <w:tr w:rsidR="000632AB" w:rsidRPr="00B541EA" w14:paraId="1FC3C195" w14:textId="77777777" w:rsidTr="00E318F2">
        <w:trPr>
          <w:trHeight w:hRule="exact" w:val="284"/>
          <w:jc w:val="center"/>
        </w:trPr>
        <w:tc>
          <w:tcPr>
            <w:tcW w:w="5209" w:type="dxa"/>
            <w:shd w:val="clear" w:color="auto" w:fill="auto"/>
            <w:vAlign w:val="center"/>
          </w:tcPr>
          <w:p w14:paraId="57A5DC53" w14:textId="77777777" w:rsidR="000632AB" w:rsidRPr="00B541EA" w:rsidRDefault="00586DAA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&lt;PAINEL&gt; - </w:t>
            </w:r>
            <w:r w:rsidR="00E823A8" w:rsidRPr="00B541EA">
              <w:rPr>
                <w:sz w:val="18"/>
                <w:szCs w:val="18"/>
              </w:rPr>
              <w:t xml:space="preserve">Folha de dados do </w:t>
            </w:r>
            <w:r w:rsidR="009C3551" w:rsidRPr="00B541EA">
              <w:rPr>
                <w:sz w:val="18"/>
                <w:szCs w:val="18"/>
              </w:rPr>
              <w:t>p</w:t>
            </w:r>
            <w:r w:rsidR="00E823A8" w:rsidRPr="00B541EA">
              <w:rPr>
                <w:sz w:val="18"/>
                <w:szCs w:val="18"/>
              </w:rPr>
              <w:t>ainel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11024953" w14:textId="77777777" w:rsidR="000632AB" w:rsidRPr="00B541EA" w:rsidRDefault="00292C04" w:rsidP="007E1E28">
            <w:pPr>
              <w:pStyle w:val="THText2"/>
              <w:ind w:left="0"/>
              <w:jc w:val="center"/>
              <w:rPr>
                <w:sz w:val="18"/>
                <w:szCs w:val="18"/>
                <w:highlight w:val="green"/>
              </w:rPr>
            </w:pPr>
            <w:r w:rsidRPr="00B541EA">
              <w:rPr>
                <w:sz w:val="18"/>
                <w:szCs w:val="18"/>
              </w:rPr>
              <w:t>FD-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-888-RKW-001</w:t>
            </w:r>
          </w:p>
        </w:tc>
      </w:tr>
      <w:tr w:rsidR="000632AB" w:rsidRPr="00B541EA" w14:paraId="23B4A245" w14:textId="77777777" w:rsidTr="00E318F2">
        <w:trPr>
          <w:trHeight w:hRule="exact" w:val="284"/>
          <w:jc w:val="center"/>
        </w:trPr>
        <w:tc>
          <w:tcPr>
            <w:tcW w:w="5209" w:type="dxa"/>
            <w:shd w:val="clear" w:color="auto" w:fill="auto"/>
            <w:vAlign w:val="center"/>
          </w:tcPr>
          <w:p w14:paraId="33E62F18" w14:textId="77777777" w:rsidR="000632AB" w:rsidRPr="00B541EA" w:rsidRDefault="00586DAA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&lt;PAINEL&gt; - </w:t>
            </w:r>
            <w:r w:rsidR="00E823A8" w:rsidRPr="00B541EA">
              <w:rPr>
                <w:sz w:val="18"/>
                <w:szCs w:val="18"/>
              </w:rPr>
              <w:t xml:space="preserve">Diagrama </w:t>
            </w:r>
            <w:r w:rsidR="009C3551" w:rsidRPr="00B541EA">
              <w:rPr>
                <w:sz w:val="18"/>
                <w:szCs w:val="18"/>
              </w:rPr>
              <w:t>e</w:t>
            </w:r>
            <w:r w:rsidR="00E823A8" w:rsidRPr="00B541EA">
              <w:rPr>
                <w:sz w:val="18"/>
                <w:szCs w:val="18"/>
              </w:rPr>
              <w:t xml:space="preserve">létrico e </w:t>
            </w:r>
            <w:r w:rsidR="009C3551" w:rsidRPr="00B541EA">
              <w:rPr>
                <w:sz w:val="18"/>
                <w:szCs w:val="18"/>
              </w:rPr>
              <w:t>l</w:t>
            </w:r>
            <w:r w:rsidR="00E823A8" w:rsidRPr="00B541EA">
              <w:rPr>
                <w:sz w:val="18"/>
                <w:szCs w:val="18"/>
              </w:rPr>
              <w:t xml:space="preserve">ayout dos </w:t>
            </w:r>
            <w:r w:rsidR="009C3551" w:rsidRPr="00B541EA">
              <w:rPr>
                <w:sz w:val="18"/>
                <w:szCs w:val="18"/>
              </w:rPr>
              <w:t>p</w:t>
            </w:r>
            <w:r w:rsidR="00E823A8" w:rsidRPr="00B541EA">
              <w:rPr>
                <w:sz w:val="18"/>
                <w:szCs w:val="18"/>
              </w:rPr>
              <w:t>ainéis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0A98DE1" w14:textId="77777777" w:rsidR="000632AB" w:rsidRPr="00B541EA" w:rsidRDefault="00292C04" w:rsidP="007E1E28">
            <w:pPr>
              <w:pStyle w:val="THText2"/>
              <w:ind w:left="0"/>
              <w:jc w:val="center"/>
              <w:rPr>
                <w:sz w:val="18"/>
                <w:szCs w:val="18"/>
                <w:highlight w:val="green"/>
              </w:rPr>
            </w:pPr>
            <w:r w:rsidRPr="00B541EA">
              <w:rPr>
                <w:sz w:val="18"/>
                <w:szCs w:val="18"/>
              </w:rPr>
              <w:t>DE-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-888-RKW-001</w:t>
            </w:r>
          </w:p>
        </w:tc>
      </w:tr>
      <w:tr w:rsidR="000632AB" w:rsidRPr="00B541EA" w14:paraId="40944367" w14:textId="77777777" w:rsidTr="00E318F2">
        <w:trPr>
          <w:trHeight w:hRule="exact" w:val="284"/>
          <w:jc w:val="center"/>
        </w:trPr>
        <w:tc>
          <w:tcPr>
            <w:tcW w:w="5209" w:type="dxa"/>
            <w:shd w:val="clear" w:color="auto" w:fill="auto"/>
            <w:vAlign w:val="center"/>
          </w:tcPr>
          <w:p w14:paraId="63C1E703" w14:textId="77777777" w:rsidR="000632AB" w:rsidRPr="00B541EA" w:rsidRDefault="00586DAA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&lt;PAINEL&gt; - </w:t>
            </w:r>
            <w:r w:rsidR="00E823A8" w:rsidRPr="00B541EA">
              <w:rPr>
                <w:sz w:val="18"/>
                <w:szCs w:val="18"/>
              </w:rPr>
              <w:t xml:space="preserve">Relatório de TAF </w:t>
            </w:r>
            <w:r w:rsidR="007F76C3" w:rsidRPr="00B541EA">
              <w:rPr>
                <w:sz w:val="18"/>
                <w:szCs w:val="18"/>
              </w:rPr>
              <w:t>de Software aplicativo</w:t>
            </w:r>
          </w:p>
        </w:tc>
        <w:tc>
          <w:tcPr>
            <w:tcW w:w="3790" w:type="dxa"/>
            <w:shd w:val="clear" w:color="auto" w:fill="auto"/>
            <w:vAlign w:val="center"/>
          </w:tcPr>
          <w:p w14:paraId="20C855E7" w14:textId="77777777" w:rsidR="000632AB" w:rsidRPr="00B541EA" w:rsidRDefault="00292C04" w:rsidP="007E1E28">
            <w:pPr>
              <w:pStyle w:val="THText2"/>
              <w:ind w:left="0"/>
              <w:jc w:val="center"/>
              <w:rPr>
                <w:sz w:val="18"/>
                <w:szCs w:val="18"/>
                <w:highlight w:val="green"/>
              </w:rPr>
            </w:pPr>
            <w:r w:rsidRPr="00B541EA">
              <w:rPr>
                <w:sz w:val="18"/>
                <w:szCs w:val="18"/>
              </w:rPr>
              <w:t>RL-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</w:t>
            </w:r>
            <w:r w:rsidR="007F76C3" w:rsidRPr="00B541EA">
              <w:rPr>
                <w:sz w:val="18"/>
                <w:szCs w:val="18"/>
              </w:rPr>
              <w:t>62</w:t>
            </w:r>
            <w:r w:rsidRPr="00B541EA">
              <w:rPr>
                <w:sz w:val="18"/>
                <w:szCs w:val="18"/>
              </w:rPr>
              <w:t>-RKW-001</w:t>
            </w:r>
          </w:p>
        </w:tc>
      </w:tr>
      <w:bookmarkEnd w:id="10"/>
    </w:tbl>
    <w:p w14:paraId="12EAA102" w14:textId="77777777" w:rsidR="000632AB" w:rsidRPr="00B541EA" w:rsidRDefault="000632AB" w:rsidP="005F38D3">
      <w:pPr>
        <w:pStyle w:val="THText2"/>
      </w:pPr>
    </w:p>
    <w:p w14:paraId="4E2F945B" w14:textId="77777777" w:rsidR="0030188A" w:rsidRPr="00B541EA" w:rsidRDefault="001E0953" w:rsidP="005F38D3">
      <w:pPr>
        <w:pStyle w:val="THText2"/>
      </w:pPr>
      <w:r w:rsidRPr="00B541EA">
        <w:br w:type="page"/>
      </w:r>
    </w:p>
    <w:p w14:paraId="125B3D9B" w14:textId="77777777" w:rsidR="002A3C01" w:rsidRPr="00B541EA" w:rsidRDefault="002A3C01" w:rsidP="002A2B17">
      <w:pPr>
        <w:pStyle w:val="THTitulo2"/>
        <w:rPr>
          <w:lang w:val="pt-BR"/>
        </w:rPr>
      </w:pPr>
      <w:bookmarkStart w:id="11" w:name="_Toc178147257"/>
      <w:bookmarkStart w:id="12" w:name="_Toc178342107"/>
      <w:r w:rsidRPr="00B541EA">
        <w:rPr>
          <w:lang w:val="pt-BR"/>
        </w:rPr>
        <w:t>I</w:t>
      </w:r>
      <w:r w:rsidR="00341F91" w:rsidRPr="00B541EA">
        <w:rPr>
          <w:lang w:val="pt-BR"/>
        </w:rPr>
        <w:t xml:space="preserve">nspeção </w:t>
      </w:r>
      <w:r w:rsidR="00284519" w:rsidRPr="00B541EA">
        <w:rPr>
          <w:lang w:val="pt-BR"/>
        </w:rPr>
        <w:t>V</w:t>
      </w:r>
      <w:r w:rsidR="00341F91" w:rsidRPr="00B541EA">
        <w:rPr>
          <w:lang w:val="pt-BR"/>
        </w:rPr>
        <w:t xml:space="preserve">isual </w:t>
      </w:r>
      <w:r w:rsidR="00DB2BB0" w:rsidRPr="00B541EA">
        <w:rPr>
          <w:lang w:val="pt-BR"/>
        </w:rPr>
        <w:t xml:space="preserve">/ Dimensional </w:t>
      </w:r>
      <w:r w:rsidR="00341F91" w:rsidRPr="00B541EA">
        <w:rPr>
          <w:lang w:val="pt-BR"/>
        </w:rPr>
        <w:t xml:space="preserve">do </w:t>
      </w:r>
      <w:r w:rsidR="00284519" w:rsidRPr="00B541EA">
        <w:rPr>
          <w:lang w:val="pt-BR"/>
        </w:rPr>
        <w:t>P</w:t>
      </w:r>
      <w:r w:rsidR="00341F91" w:rsidRPr="00B541EA">
        <w:rPr>
          <w:lang w:val="pt-BR"/>
        </w:rPr>
        <w:t>ainel</w:t>
      </w:r>
      <w:bookmarkEnd w:id="11"/>
      <w:bookmarkEnd w:id="12"/>
    </w:p>
    <w:p w14:paraId="51570EEB" w14:textId="77777777" w:rsidR="005E7866" w:rsidRPr="00B541EA" w:rsidRDefault="005E7866" w:rsidP="005F38D3">
      <w:pPr>
        <w:pStyle w:val="THText2"/>
      </w:pPr>
      <w:r w:rsidRPr="00B541EA">
        <w:t xml:space="preserve">Checar que </w:t>
      </w:r>
      <w:r w:rsidR="00DB2BB0" w:rsidRPr="00B541EA">
        <w:t>as dimensões</w:t>
      </w:r>
      <w:r w:rsidRPr="00B541EA">
        <w:t xml:space="preserve"> do painel de controle</w:t>
      </w:r>
      <w:r w:rsidR="00DB2BB0" w:rsidRPr="00B541EA">
        <w:t xml:space="preserve">, as plaquetas de identificações dos componentes, as identificações dos cabos estejam </w:t>
      </w:r>
      <w:r w:rsidRPr="00B541EA">
        <w:t>de acordo com os documentos</w:t>
      </w:r>
      <w:r w:rsidR="00DB2BB0" w:rsidRPr="00B541EA">
        <w:t xml:space="preserve"> do projeto.</w:t>
      </w:r>
    </w:p>
    <w:p w14:paraId="13E41C46" w14:textId="77777777" w:rsidR="00EE35E9" w:rsidRPr="00B541EA" w:rsidRDefault="00EE35E9" w:rsidP="000632AB">
      <w:pPr>
        <w:pStyle w:val="THText2"/>
      </w:pPr>
    </w:p>
    <w:p w14:paraId="311D672C" w14:textId="77777777" w:rsidR="002A2B17" w:rsidRPr="00B541EA" w:rsidRDefault="00341F91" w:rsidP="002A2B17">
      <w:pPr>
        <w:pStyle w:val="THTitulo2"/>
        <w:rPr>
          <w:lang w:val="pt-BR"/>
        </w:rPr>
      </w:pPr>
      <w:bookmarkStart w:id="13" w:name="_Toc178147258"/>
      <w:bookmarkStart w:id="14" w:name="_Toc178342108"/>
      <w:r w:rsidRPr="00B541EA">
        <w:rPr>
          <w:lang w:val="pt-BR"/>
        </w:rPr>
        <w:t>Teste</w:t>
      </w:r>
      <w:r w:rsidR="00594FC0" w:rsidRPr="00B541EA">
        <w:rPr>
          <w:lang w:val="pt-BR"/>
        </w:rPr>
        <w:t>s</w:t>
      </w:r>
      <w:r w:rsidRPr="00B541EA">
        <w:rPr>
          <w:lang w:val="pt-BR"/>
        </w:rPr>
        <w:t xml:space="preserve"> </w:t>
      </w:r>
      <w:r w:rsidR="00B96586" w:rsidRPr="00B541EA">
        <w:rPr>
          <w:lang w:val="pt-BR"/>
        </w:rPr>
        <w:t>e</w:t>
      </w:r>
      <w:r w:rsidRPr="00B541EA">
        <w:rPr>
          <w:lang w:val="pt-BR"/>
        </w:rPr>
        <w:t>létrico</w:t>
      </w:r>
      <w:bookmarkEnd w:id="13"/>
      <w:r w:rsidR="00594FC0" w:rsidRPr="00B541EA">
        <w:rPr>
          <w:lang w:val="pt-BR"/>
        </w:rPr>
        <w:t>s</w:t>
      </w:r>
      <w:bookmarkEnd w:id="14"/>
    </w:p>
    <w:p w14:paraId="500BD03C" w14:textId="77777777" w:rsidR="002A2B17" w:rsidRPr="00B541EA" w:rsidRDefault="00EE35E9" w:rsidP="00DB2BB0">
      <w:pPr>
        <w:pStyle w:val="THTitulo3"/>
      </w:pPr>
      <w:bookmarkStart w:id="15" w:name="_Toc178147259"/>
      <w:bookmarkStart w:id="16" w:name="_Toc178342109"/>
      <w:r w:rsidRPr="00B541EA">
        <w:t>Equipamentos usados no</w:t>
      </w:r>
      <w:r w:rsidR="00D86307" w:rsidRPr="00B541EA">
        <w:t>s</w:t>
      </w:r>
      <w:r w:rsidRPr="00B541EA">
        <w:t xml:space="preserve"> teste</w:t>
      </w:r>
      <w:bookmarkEnd w:id="15"/>
      <w:r w:rsidR="00D86307" w:rsidRPr="00B541EA">
        <w:t>s</w:t>
      </w:r>
      <w:bookmarkEnd w:id="16"/>
    </w:p>
    <w:p w14:paraId="7040720C" w14:textId="77777777" w:rsidR="00EE35E9" w:rsidRPr="00B541EA" w:rsidRDefault="00EE35E9" w:rsidP="000632AB">
      <w:pPr>
        <w:pStyle w:val="THTxtDestaque1"/>
      </w:pPr>
      <w:r w:rsidRPr="00B541EA">
        <w:t>Multímetro;</w:t>
      </w:r>
    </w:p>
    <w:p w14:paraId="736437E8" w14:textId="77777777" w:rsidR="00EE35E9" w:rsidRPr="00B541EA" w:rsidRDefault="00EE35E9" w:rsidP="000632AB">
      <w:pPr>
        <w:pStyle w:val="THTxtDestaque1"/>
      </w:pPr>
      <w:proofErr w:type="spellStart"/>
      <w:r w:rsidRPr="00B541EA">
        <w:t>HiPot</w:t>
      </w:r>
      <w:proofErr w:type="spellEnd"/>
      <w:r w:rsidRPr="00B541EA">
        <w:t>;</w:t>
      </w:r>
    </w:p>
    <w:p w14:paraId="66C1C1BB" w14:textId="77777777" w:rsidR="00EE35E9" w:rsidRPr="00B541EA" w:rsidRDefault="00EE35E9" w:rsidP="000632AB">
      <w:pPr>
        <w:pStyle w:val="THTxtDestaque1"/>
      </w:pPr>
      <w:r w:rsidRPr="00B541EA">
        <w:t>Megômetro;</w:t>
      </w:r>
    </w:p>
    <w:p w14:paraId="323205EA" w14:textId="77777777" w:rsidR="00EE35E9" w:rsidRPr="00B541EA" w:rsidRDefault="00EE35E9" w:rsidP="000632AB">
      <w:pPr>
        <w:pStyle w:val="THTxtDestaque1"/>
      </w:pPr>
      <w:r w:rsidRPr="00B541EA">
        <w:t>Gerador de corrente (4-20mA);</w:t>
      </w:r>
    </w:p>
    <w:p w14:paraId="4419B9D3" w14:textId="77777777" w:rsidR="00EE35E9" w:rsidRPr="00B541EA" w:rsidRDefault="00EE35E9" w:rsidP="000632AB">
      <w:pPr>
        <w:pStyle w:val="THTxtDestaque1"/>
      </w:pPr>
      <w:r w:rsidRPr="00B541EA">
        <w:t>Fiação, alicate universal e chave de fenda.</w:t>
      </w:r>
    </w:p>
    <w:p w14:paraId="29FAA8FF" w14:textId="77777777" w:rsidR="007B4116" w:rsidRPr="00B541EA" w:rsidRDefault="007B4116" w:rsidP="005F38D3">
      <w:pPr>
        <w:pStyle w:val="THText3"/>
      </w:pPr>
    </w:p>
    <w:p w14:paraId="10321435" w14:textId="77777777" w:rsidR="002A2B17" w:rsidRPr="00B541EA" w:rsidRDefault="00EE35E9" w:rsidP="00DB2BB0">
      <w:pPr>
        <w:pStyle w:val="THTitulo3"/>
      </w:pPr>
      <w:bookmarkStart w:id="17" w:name="_Toc178147261"/>
      <w:bookmarkStart w:id="18" w:name="_Toc178342110"/>
      <w:r w:rsidRPr="00B541EA">
        <w:t>Teste dielétrico</w:t>
      </w:r>
      <w:bookmarkEnd w:id="17"/>
      <w:bookmarkEnd w:id="18"/>
    </w:p>
    <w:p w14:paraId="6C3DF95D" w14:textId="77777777" w:rsidR="004A4B7E" w:rsidRPr="00B541EA" w:rsidRDefault="00D1639E" w:rsidP="00675EE9">
      <w:pPr>
        <w:pStyle w:val="THTitulo4"/>
      </w:pPr>
      <w:bookmarkStart w:id="19" w:name="_Toc178147262"/>
      <w:bookmarkStart w:id="20" w:name="_Toc178342111"/>
      <w:r w:rsidRPr="00B541EA">
        <w:t>Objetivo</w:t>
      </w:r>
      <w:bookmarkEnd w:id="19"/>
      <w:bookmarkEnd w:id="20"/>
    </w:p>
    <w:p w14:paraId="209442E6" w14:textId="77777777" w:rsidR="00D1639E" w:rsidRPr="00B541EA" w:rsidRDefault="00D1639E" w:rsidP="005F38D3">
      <w:pPr>
        <w:pStyle w:val="THTxt4"/>
      </w:pPr>
      <w:r w:rsidRPr="00B541EA">
        <w:t>Checar a integridade d</w:t>
      </w:r>
      <w:r w:rsidR="00284519" w:rsidRPr="00B541EA">
        <w:t>a</w:t>
      </w:r>
      <w:r w:rsidRPr="00B541EA">
        <w:t xml:space="preserve"> isolação </w:t>
      </w:r>
      <w:r w:rsidR="00284519" w:rsidRPr="00B541EA">
        <w:t>dos cabos</w:t>
      </w:r>
      <w:r w:rsidRPr="00B541EA">
        <w:t xml:space="preserve"> do painel</w:t>
      </w:r>
      <w:r w:rsidR="00284519" w:rsidRPr="00B541EA">
        <w:t>.</w:t>
      </w:r>
    </w:p>
    <w:p w14:paraId="72D72A6C" w14:textId="77777777" w:rsidR="00D1639E" w:rsidRPr="00B541EA" w:rsidRDefault="00D1639E" w:rsidP="005F38D3">
      <w:pPr>
        <w:pStyle w:val="THTxt4"/>
      </w:pPr>
    </w:p>
    <w:p w14:paraId="43836C44" w14:textId="77777777" w:rsidR="00D1639E" w:rsidRPr="00B541EA" w:rsidRDefault="00341F91" w:rsidP="00675EE9">
      <w:pPr>
        <w:pStyle w:val="THTitulo4"/>
      </w:pPr>
      <w:bookmarkStart w:id="21" w:name="_Toc178147263"/>
      <w:bookmarkStart w:id="22" w:name="_Toc178342112"/>
      <w:r w:rsidRPr="00B541EA">
        <w:t>Procedimento</w:t>
      </w:r>
      <w:bookmarkEnd w:id="21"/>
      <w:bookmarkEnd w:id="22"/>
    </w:p>
    <w:p w14:paraId="23DD506F" w14:textId="77777777" w:rsidR="00341F91" w:rsidRPr="00B541EA" w:rsidRDefault="00341F91" w:rsidP="005F38D3">
      <w:pPr>
        <w:pStyle w:val="THTxt4"/>
      </w:pPr>
      <w:r w:rsidRPr="00B541EA">
        <w:t>Inicialmente, todos os cabos devem estar desconectados de seus respectivos terminais/ equipamentos e jumpeados juntos.</w:t>
      </w:r>
    </w:p>
    <w:p w14:paraId="7C638318" w14:textId="77777777" w:rsidR="00341F91" w:rsidRPr="00B541EA" w:rsidRDefault="00341F91" w:rsidP="000632AB">
      <w:pPr>
        <w:pStyle w:val="THTxt4"/>
      </w:pPr>
    </w:p>
    <w:p w14:paraId="10A92895" w14:textId="77777777" w:rsidR="0007076A" w:rsidRPr="00B541EA" w:rsidRDefault="0007076A" w:rsidP="005F38D3">
      <w:pPr>
        <w:pStyle w:val="THTxt4"/>
      </w:pPr>
      <w:r w:rsidRPr="00B541EA">
        <w:t xml:space="preserve">Meça com o auxílio de um megômetro a resistência </w:t>
      </w:r>
      <w:r w:rsidR="0096533E" w:rsidRPr="00B541EA">
        <w:t>do</w:t>
      </w:r>
      <w:r w:rsidRPr="00B541EA">
        <w:t xml:space="preserve">s </w:t>
      </w:r>
      <w:r w:rsidR="0020118C" w:rsidRPr="00B541EA">
        <w:t>cabos</w:t>
      </w:r>
      <w:r w:rsidR="0096533E" w:rsidRPr="00B541EA">
        <w:t>.</w:t>
      </w:r>
    </w:p>
    <w:p w14:paraId="44868F28" w14:textId="77777777" w:rsidR="0007076A" w:rsidRPr="00B541EA" w:rsidRDefault="0007076A" w:rsidP="005F38D3">
      <w:pPr>
        <w:pStyle w:val="THTxt4"/>
      </w:pPr>
    </w:p>
    <w:p w14:paraId="792EBFC1" w14:textId="77777777" w:rsidR="00341F91" w:rsidRPr="00B541EA" w:rsidRDefault="0007076A" w:rsidP="005F38D3">
      <w:pPr>
        <w:pStyle w:val="THTxt4"/>
      </w:pPr>
      <w:r w:rsidRPr="00B541EA">
        <w:t>Execute o t</w:t>
      </w:r>
      <w:r w:rsidR="00341F91" w:rsidRPr="00B541EA">
        <w:t xml:space="preserve">este de tensão aplicada com o </w:t>
      </w:r>
      <w:proofErr w:type="spellStart"/>
      <w:r w:rsidRPr="00B541EA">
        <w:t>h</w:t>
      </w:r>
      <w:r w:rsidR="00341F91" w:rsidRPr="00B541EA">
        <w:t>ipot</w:t>
      </w:r>
      <w:proofErr w:type="spellEnd"/>
      <w:r w:rsidRPr="00B541EA">
        <w:t xml:space="preserve"> e</w:t>
      </w:r>
      <w:r w:rsidR="00341F91" w:rsidRPr="00B541EA">
        <w:t xml:space="preserve"> aplique uma tensão de </w:t>
      </w:r>
      <w:r w:rsidR="00284519" w:rsidRPr="00B541EA">
        <w:t>15</w:t>
      </w:r>
      <w:r w:rsidR="00341F91" w:rsidRPr="00B541EA">
        <w:t>00</w:t>
      </w:r>
      <w:r w:rsidR="00F1551A" w:rsidRPr="00B541EA">
        <w:t xml:space="preserve"> </w:t>
      </w:r>
      <w:r w:rsidR="00341F91" w:rsidRPr="00B541EA">
        <w:t>VAC por um período de 1 minuto entre os cabos e o circuito de aterramento do painel.</w:t>
      </w:r>
    </w:p>
    <w:p w14:paraId="117F413B" w14:textId="77777777" w:rsidR="0007076A" w:rsidRPr="00B541EA" w:rsidRDefault="0007076A" w:rsidP="005F38D3">
      <w:pPr>
        <w:pStyle w:val="THTxt4"/>
      </w:pPr>
    </w:p>
    <w:p w14:paraId="59F6407C" w14:textId="77777777" w:rsidR="0007076A" w:rsidRPr="00B541EA" w:rsidRDefault="0007076A" w:rsidP="005F38D3">
      <w:pPr>
        <w:pStyle w:val="THTxt4"/>
      </w:pPr>
      <w:r w:rsidRPr="00B541EA">
        <w:t xml:space="preserve">Após o teste de alta tensão, meça novamente a resistência </w:t>
      </w:r>
      <w:r w:rsidR="0096533E" w:rsidRPr="00B541EA">
        <w:t>dos cabos</w:t>
      </w:r>
      <w:r w:rsidRPr="00B541EA">
        <w:t>.</w:t>
      </w:r>
    </w:p>
    <w:p w14:paraId="5714BCE5" w14:textId="77777777" w:rsidR="00341F91" w:rsidRPr="00B541EA" w:rsidRDefault="00341F91" w:rsidP="000632AB">
      <w:pPr>
        <w:pStyle w:val="THTxt4"/>
      </w:pPr>
    </w:p>
    <w:p w14:paraId="519F93F4" w14:textId="77777777" w:rsidR="00341F91" w:rsidRPr="00B541EA" w:rsidRDefault="00341F91" w:rsidP="00675EE9">
      <w:pPr>
        <w:pStyle w:val="THTitulo4"/>
      </w:pPr>
      <w:bookmarkStart w:id="23" w:name="_Toc178147264"/>
      <w:bookmarkStart w:id="24" w:name="_Toc178342113"/>
      <w:r w:rsidRPr="00B541EA">
        <w:t>Critério de aceitação</w:t>
      </w:r>
      <w:bookmarkEnd w:id="23"/>
      <w:bookmarkEnd w:id="24"/>
    </w:p>
    <w:p w14:paraId="71FBCDA8" w14:textId="77777777" w:rsidR="00341F91" w:rsidRPr="00B541EA" w:rsidRDefault="00341F91" w:rsidP="005F38D3">
      <w:pPr>
        <w:pStyle w:val="THTxt4"/>
      </w:pPr>
      <w:r w:rsidRPr="00B541EA">
        <w:t>Não deve haver descarga disruptiva durante o teste</w:t>
      </w:r>
      <w:r w:rsidR="00F1551A" w:rsidRPr="00B541EA">
        <w:t>.</w:t>
      </w:r>
    </w:p>
    <w:p w14:paraId="640D93F3" w14:textId="77777777" w:rsidR="00D86307" w:rsidRPr="00B541EA" w:rsidRDefault="00D86307" w:rsidP="005F38D3">
      <w:pPr>
        <w:pStyle w:val="THTxt4"/>
      </w:pPr>
    </w:p>
    <w:p w14:paraId="77F1BD19" w14:textId="77777777" w:rsidR="00D86307" w:rsidRPr="00B541EA" w:rsidRDefault="00D86307" w:rsidP="00D86307">
      <w:pPr>
        <w:pStyle w:val="THTitulo2"/>
        <w:rPr>
          <w:lang w:val="pt-BR"/>
        </w:rPr>
      </w:pPr>
      <w:bookmarkStart w:id="25" w:name="_Toc178342114"/>
      <w:r w:rsidRPr="00B541EA">
        <w:rPr>
          <w:lang w:val="pt-BR"/>
        </w:rPr>
        <w:t xml:space="preserve">Testes </w:t>
      </w:r>
      <w:r w:rsidR="004E7D67" w:rsidRPr="00B541EA">
        <w:rPr>
          <w:lang w:val="pt-BR"/>
        </w:rPr>
        <w:t>f</w:t>
      </w:r>
      <w:r w:rsidRPr="00B541EA">
        <w:rPr>
          <w:lang w:val="pt-BR"/>
        </w:rPr>
        <w:t>uncionais</w:t>
      </w:r>
      <w:bookmarkEnd w:id="25"/>
    </w:p>
    <w:p w14:paraId="0FF05089" w14:textId="77777777" w:rsidR="00D86307" w:rsidRPr="00B541EA" w:rsidRDefault="00D86307" w:rsidP="00DB2BB0">
      <w:pPr>
        <w:pStyle w:val="THTitulo3"/>
      </w:pPr>
      <w:bookmarkStart w:id="26" w:name="_Toc178342115"/>
      <w:r w:rsidRPr="00B541EA">
        <w:t>Equipamentos usados nos testes</w:t>
      </w:r>
      <w:bookmarkEnd w:id="26"/>
    </w:p>
    <w:p w14:paraId="114E5357" w14:textId="77777777" w:rsidR="00D86307" w:rsidRPr="00B541EA" w:rsidRDefault="00D86307" w:rsidP="000632AB">
      <w:pPr>
        <w:pStyle w:val="THTxtDestaque1"/>
      </w:pPr>
      <w:r w:rsidRPr="00B541EA">
        <w:t>Multímetro;</w:t>
      </w:r>
    </w:p>
    <w:p w14:paraId="04DFF398" w14:textId="77777777" w:rsidR="00D86307" w:rsidRPr="00B541EA" w:rsidRDefault="00D86307" w:rsidP="000632AB">
      <w:pPr>
        <w:pStyle w:val="THTxtDestaque1"/>
      </w:pPr>
      <w:r w:rsidRPr="00B541EA">
        <w:t>Gerador de corrente (4-20mA);</w:t>
      </w:r>
    </w:p>
    <w:p w14:paraId="1E90D088" w14:textId="77777777" w:rsidR="00D86307" w:rsidRPr="00B541EA" w:rsidRDefault="00D86307" w:rsidP="000632AB">
      <w:pPr>
        <w:pStyle w:val="THTxtDestaque1"/>
      </w:pPr>
      <w:r w:rsidRPr="00B541EA">
        <w:t>Fiação, alicate universal e chave de fenda.</w:t>
      </w:r>
    </w:p>
    <w:p w14:paraId="349CC1BB" w14:textId="77777777" w:rsidR="00D86307" w:rsidRPr="00B541EA" w:rsidRDefault="00D86307" w:rsidP="000632AB">
      <w:pPr>
        <w:pStyle w:val="THTxtDestaque1"/>
      </w:pPr>
      <w:r w:rsidRPr="00B541EA">
        <w:t>Notebook com software Studio 5000.</w:t>
      </w:r>
    </w:p>
    <w:p w14:paraId="7CC0F1FB" w14:textId="77777777" w:rsidR="00341F91" w:rsidRPr="00B541EA" w:rsidRDefault="000632AB" w:rsidP="005F38D3">
      <w:pPr>
        <w:pStyle w:val="THTxt4"/>
      </w:pPr>
      <w:r w:rsidRPr="00B541EA">
        <w:br w:type="page"/>
      </w:r>
    </w:p>
    <w:p w14:paraId="11101C3A" w14:textId="77777777" w:rsidR="002A2B17" w:rsidRPr="00B541EA" w:rsidRDefault="00EE35E9" w:rsidP="00DB2BB0">
      <w:pPr>
        <w:pStyle w:val="THTitulo3"/>
      </w:pPr>
      <w:bookmarkStart w:id="27" w:name="_Toc178147265"/>
      <w:bookmarkStart w:id="28" w:name="_Toc178342116"/>
      <w:r w:rsidRPr="00B541EA">
        <w:t>Teste de energização</w:t>
      </w:r>
      <w:bookmarkEnd w:id="27"/>
      <w:bookmarkEnd w:id="28"/>
    </w:p>
    <w:p w14:paraId="3217A23B" w14:textId="77777777" w:rsidR="00341F91" w:rsidRPr="00B541EA" w:rsidRDefault="00341F91" w:rsidP="00675EE9">
      <w:pPr>
        <w:pStyle w:val="THTitulo4"/>
      </w:pPr>
      <w:bookmarkStart w:id="29" w:name="_Toc178147266"/>
      <w:bookmarkStart w:id="30" w:name="_Toc178342117"/>
      <w:r w:rsidRPr="00B541EA">
        <w:t>Objetivo</w:t>
      </w:r>
      <w:bookmarkEnd w:id="29"/>
      <w:bookmarkEnd w:id="30"/>
    </w:p>
    <w:p w14:paraId="4FB77E02" w14:textId="77777777" w:rsidR="00341F91" w:rsidRPr="00B541EA" w:rsidRDefault="00F1551A" w:rsidP="005F38D3">
      <w:pPr>
        <w:pStyle w:val="THTxt4"/>
      </w:pPr>
      <w:r w:rsidRPr="00B541EA">
        <w:t>Verificar que todos os equipamentos do painel</w:t>
      </w:r>
      <w:r w:rsidR="00341F91" w:rsidRPr="00B541EA">
        <w:t xml:space="preserve"> </w:t>
      </w:r>
      <w:r w:rsidRPr="00B541EA">
        <w:t>são</w:t>
      </w:r>
      <w:r w:rsidR="00341F91" w:rsidRPr="00B541EA">
        <w:t xml:space="preserve"> energizados</w:t>
      </w:r>
      <w:r w:rsidRPr="00B541EA">
        <w:t xml:space="preserve"> adequadamente</w:t>
      </w:r>
      <w:r w:rsidR="00341F91" w:rsidRPr="00B541EA">
        <w:t>.</w:t>
      </w:r>
    </w:p>
    <w:p w14:paraId="4D6A04FE" w14:textId="77777777" w:rsidR="00341F91" w:rsidRPr="00B541EA" w:rsidRDefault="00341F91" w:rsidP="005F38D3">
      <w:pPr>
        <w:pStyle w:val="THTxt4"/>
      </w:pPr>
    </w:p>
    <w:p w14:paraId="774E5E2F" w14:textId="77777777" w:rsidR="00341F91" w:rsidRPr="00B541EA" w:rsidRDefault="00341F91" w:rsidP="00675EE9">
      <w:pPr>
        <w:pStyle w:val="THTitulo4"/>
      </w:pPr>
      <w:bookmarkStart w:id="31" w:name="_Toc178147267"/>
      <w:bookmarkStart w:id="32" w:name="_Toc178342118"/>
      <w:r w:rsidRPr="00B541EA">
        <w:t>Procedimento</w:t>
      </w:r>
      <w:bookmarkEnd w:id="31"/>
      <w:bookmarkEnd w:id="32"/>
    </w:p>
    <w:p w14:paraId="14803015" w14:textId="77777777" w:rsidR="00341F91" w:rsidRPr="00B541EA" w:rsidRDefault="00341F91" w:rsidP="005F38D3">
      <w:pPr>
        <w:pStyle w:val="THTxt4"/>
      </w:pPr>
      <w:r w:rsidRPr="00B541EA">
        <w:t>Energize o painel e verifique que todos os equipamentos estão corretamente energizados</w:t>
      </w:r>
      <w:r w:rsidR="007C103A" w:rsidRPr="00B541EA">
        <w:t xml:space="preserve"> através de inspeção visual, meça quando aplicável, a tensão de saída das fontes 24VDC do painel.</w:t>
      </w:r>
    </w:p>
    <w:p w14:paraId="14C1449D" w14:textId="77777777" w:rsidR="007C103A" w:rsidRPr="00B541EA" w:rsidRDefault="007C103A" w:rsidP="005F38D3">
      <w:pPr>
        <w:pStyle w:val="THTxt4"/>
      </w:pPr>
    </w:p>
    <w:p w14:paraId="5571EA3D" w14:textId="77777777" w:rsidR="007C103A" w:rsidRPr="00B541EA" w:rsidRDefault="007C103A" w:rsidP="00675EE9">
      <w:pPr>
        <w:pStyle w:val="THTitulo4"/>
      </w:pPr>
      <w:bookmarkStart w:id="33" w:name="_Toc178147268"/>
      <w:bookmarkStart w:id="34" w:name="_Toc178342119"/>
      <w:r w:rsidRPr="00B541EA">
        <w:t>Critério de aceitação</w:t>
      </w:r>
      <w:bookmarkEnd w:id="33"/>
      <w:bookmarkEnd w:id="34"/>
    </w:p>
    <w:p w14:paraId="0E3410A3" w14:textId="77777777" w:rsidR="007C103A" w:rsidRPr="00B541EA" w:rsidRDefault="007C103A" w:rsidP="005F38D3">
      <w:pPr>
        <w:pStyle w:val="THTxt4"/>
      </w:pPr>
      <w:r w:rsidRPr="00B541EA">
        <w:t>Os equipamentos do painel estão alimentados e funcionando corretamente. As fontes 24VDC apresentam tensão de saída de acordo com a respectiva especificação técnica do componente.</w:t>
      </w:r>
    </w:p>
    <w:p w14:paraId="7E6EF4F5" w14:textId="77777777" w:rsidR="007C103A" w:rsidRPr="00B541EA" w:rsidRDefault="007C103A" w:rsidP="005F38D3">
      <w:pPr>
        <w:pStyle w:val="THTxt4"/>
      </w:pPr>
    </w:p>
    <w:p w14:paraId="01B8609B" w14:textId="77777777" w:rsidR="002A2B17" w:rsidRPr="00B541EA" w:rsidRDefault="00EE35E9" w:rsidP="00DB2BB0">
      <w:pPr>
        <w:pStyle w:val="THTitulo3"/>
      </w:pPr>
      <w:bookmarkStart w:id="35" w:name="_Toc178147269"/>
      <w:bookmarkStart w:id="36" w:name="_Toc178342120"/>
      <w:r w:rsidRPr="00B541EA">
        <w:t>Teste de entradas analógicas</w:t>
      </w:r>
      <w:bookmarkEnd w:id="35"/>
      <w:bookmarkEnd w:id="36"/>
    </w:p>
    <w:p w14:paraId="195EC8B1" w14:textId="77777777" w:rsidR="0021315A" w:rsidRPr="00B541EA" w:rsidRDefault="0021315A" w:rsidP="00675EE9">
      <w:pPr>
        <w:pStyle w:val="THTitulo4"/>
      </w:pPr>
      <w:bookmarkStart w:id="37" w:name="_Toc178147270"/>
      <w:bookmarkStart w:id="38" w:name="_Toc178342121"/>
      <w:r w:rsidRPr="00B541EA">
        <w:t>Objetivo</w:t>
      </w:r>
      <w:bookmarkEnd w:id="37"/>
      <w:bookmarkEnd w:id="38"/>
    </w:p>
    <w:p w14:paraId="6445F27C" w14:textId="77777777" w:rsidR="0021315A" w:rsidRPr="00B541EA" w:rsidRDefault="0021315A" w:rsidP="005F38D3">
      <w:pPr>
        <w:pStyle w:val="THTxt4"/>
      </w:pPr>
      <w:r w:rsidRPr="00B541EA">
        <w:t>Confirmar que as entradas analógicas</w:t>
      </w:r>
      <w:r w:rsidR="00F1551A" w:rsidRPr="00B541EA">
        <w:t xml:space="preserve"> são lidas corretamente pelo CLP</w:t>
      </w:r>
      <w:r w:rsidRPr="00B541EA">
        <w:t>.</w:t>
      </w:r>
    </w:p>
    <w:p w14:paraId="6A747B20" w14:textId="77777777" w:rsidR="0021315A" w:rsidRPr="00B541EA" w:rsidRDefault="0021315A" w:rsidP="005F38D3">
      <w:pPr>
        <w:pStyle w:val="THTxt4"/>
      </w:pPr>
    </w:p>
    <w:p w14:paraId="11A4730A" w14:textId="77777777" w:rsidR="0021315A" w:rsidRPr="00B541EA" w:rsidRDefault="0021315A" w:rsidP="00675EE9">
      <w:pPr>
        <w:pStyle w:val="THTitulo4"/>
      </w:pPr>
      <w:bookmarkStart w:id="39" w:name="_Toc178147271"/>
      <w:bookmarkStart w:id="40" w:name="_Toc178342122"/>
      <w:r w:rsidRPr="00B541EA">
        <w:t>Procedimento</w:t>
      </w:r>
      <w:bookmarkEnd w:id="39"/>
      <w:bookmarkEnd w:id="40"/>
    </w:p>
    <w:p w14:paraId="6CDDF623" w14:textId="77777777" w:rsidR="0021315A" w:rsidRPr="00B541EA" w:rsidRDefault="0021315A" w:rsidP="005F38D3">
      <w:pPr>
        <w:pStyle w:val="THTxt4"/>
      </w:pPr>
      <w:r w:rsidRPr="00B541EA">
        <w:t>Com o gerador de corrente</w:t>
      </w:r>
      <w:r w:rsidR="004046D9" w:rsidRPr="00B541EA">
        <w:t xml:space="preserve">, gere um sinal de 4-20mA no bloco terminal de entrada analógica e teste valores de corrente de </w:t>
      </w:r>
      <w:r w:rsidR="00F8511A" w:rsidRPr="00B541EA">
        <w:t xml:space="preserve">3,89mA, </w:t>
      </w:r>
      <w:r w:rsidR="004046D9" w:rsidRPr="00B541EA">
        <w:t>4mA</w:t>
      </w:r>
      <w:r w:rsidR="00772E63" w:rsidRPr="00B541EA">
        <w:t>, 8mA</w:t>
      </w:r>
      <w:r w:rsidR="004046D9" w:rsidRPr="00B541EA">
        <w:t>, 12mA</w:t>
      </w:r>
      <w:r w:rsidR="00772E63" w:rsidRPr="00B541EA">
        <w:t>, 16mA</w:t>
      </w:r>
      <w:r w:rsidR="00F8511A" w:rsidRPr="00B541EA">
        <w:t xml:space="preserve">, </w:t>
      </w:r>
      <w:r w:rsidR="004046D9" w:rsidRPr="00B541EA">
        <w:t>20mA</w:t>
      </w:r>
      <w:r w:rsidR="00F8511A" w:rsidRPr="00B541EA">
        <w:t>, 20.10mA, 20mA, 16mA, 12mA, 8mA e 4mA</w:t>
      </w:r>
      <w:r w:rsidR="004046D9" w:rsidRPr="00B541EA">
        <w:t>.</w:t>
      </w:r>
    </w:p>
    <w:p w14:paraId="1A387CB3" w14:textId="77777777" w:rsidR="004046D9" w:rsidRPr="00B541EA" w:rsidRDefault="004046D9" w:rsidP="005F38D3">
      <w:pPr>
        <w:pStyle w:val="THTxt4"/>
      </w:pPr>
      <w:r w:rsidRPr="00B541EA">
        <w:t xml:space="preserve">Confirme, na memória do CLP, que o valor </w:t>
      </w:r>
      <w:r w:rsidR="00730C5A" w:rsidRPr="00B541EA">
        <w:t>indicado</w:t>
      </w:r>
      <w:r w:rsidRPr="00B541EA">
        <w:t xml:space="preserve"> </w:t>
      </w:r>
      <w:r w:rsidR="00730C5A" w:rsidRPr="00B541EA">
        <w:t>n</w:t>
      </w:r>
      <w:r w:rsidRPr="00B541EA">
        <w:t>a entrada analógica muda de acordo com o sinal simulado.</w:t>
      </w:r>
    </w:p>
    <w:p w14:paraId="0414ACBB" w14:textId="77777777" w:rsidR="004046D9" w:rsidRPr="00B541EA" w:rsidRDefault="004046D9" w:rsidP="005F38D3">
      <w:pPr>
        <w:pStyle w:val="THTxt4"/>
      </w:pPr>
    </w:p>
    <w:p w14:paraId="28334346" w14:textId="77777777" w:rsidR="004046D9" w:rsidRPr="00B541EA" w:rsidRDefault="004046D9" w:rsidP="00675EE9">
      <w:pPr>
        <w:pStyle w:val="THTitulo4"/>
      </w:pPr>
      <w:bookmarkStart w:id="41" w:name="_Toc178147272"/>
      <w:bookmarkStart w:id="42" w:name="_Toc178342123"/>
      <w:r w:rsidRPr="00B541EA">
        <w:t>Critério de aceitação</w:t>
      </w:r>
      <w:bookmarkEnd w:id="41"/>
      <w:bookmarkEnd w:id="42"/>
    </w:p>
    <w:p w14:paraId="51A896E4" w14:textId="77777777" w:rsidR="004046D9" w:rsidRPr="00B541EA" w:rsidRDefault="00663D9B" w:rsidP="005F38D3">
      <w:pPr>
        <w:pStyle w:val="THTxt4"/>
      </w:pPr>
      <w:r w:rsidRPr="00B541EA">
        <w:t>Entradas analógicas são lidas corretamente</w:t>
      </w:r>
      <w:r w:rsidR="00F1551A" w:rsidRPr="00B541EA">
        <w:t>.</w:t>
      </w:r>
      <w:r w:rsidRPr="00B541EA">
        <w:t xml:space="preserve"> </w:t>
      </w:r>
    </w:p>
    <w:p w14:paraId="4BB18716" w14:textId="77777777" w:rsidR="00663D9B" w:rsidRPr="00B541EA" w:rsidRDefault="00663D9B" w:rsidP="005F38D3">
      <w:pPr>
        <w:pStyle w:val="THTxt4"/>
      </w:pPr>
    </w:p>
    <w:p w14:paraId="74984429" w14:textId="77777777" w:rsidR="002A2B17" w:rsidRPr="00B541EA" w:rsidRDefault="00EE35E9" w:rsidP="00DB2BB0">
      <w:pPr>
        <w:pStyle w:val="THTitulo3"/>
      </w:pPr>
      <w:bookmarkStart w:id="43" w:name="_Toc178147273"/>
      <w:bookmarkStart w:id="44" w:name="_Toc178342124"/>
      <w:r w:rsidRPr="00B541EA">
        <w:t>Teste de entradas digitais</w:t>
      </w:r>
      <w:bookmarkEnd w:id="43"/>
      <w:bookmarkEnd w:id="44"/>
    </w:p>
    <w:p w14:paraId="107BCBB0" w14:textId="77777777" w:rsidR="006837AB" w:rsidRPr="00B541EA" w:rsidRDefault="006837AB" w:rsidP="00675EE9">
      <w:pPr>
        <w:pStyle w:val="THTitulo4"/>
      </w:pPr>
      <w:bookmarkStart w:id="45" w:name="_Toc178147274"/>
      <w:bookmarkStart w:id="46" w:name="_Toc178342125"/>
      <w:r w:rsidRPr="00B541EA">
        <w:t>Objetivo</w:t>
      </w:r>
      <w:bookmarkEnd w:id="45"/>
      <w:bookmarkEnd w:id="46"/>
    </w:p>
    <w:p w14:paraId="7841DCE6" w14:textId="77777777" w:rsidR="006837AB" w:rsidRPr="00B541EA" w:rsidRDefault="00B17178" w:rsidP="005F38D3">
      <w:pPr>
        <w:pStyle w:val="THTxt4"/>
      </w:pPr>
      <w:r w:rsidRPr="00B541EA">
        <w:t>Confirmar que as entradas digitais</w:t>
      </w:r>
      <w:r w:rsidR="00F1551A" w:rsidRPr="00B541EA">
        <w:t xml:space="preserve"> são lidas corretamente pelo CLP</w:t>
      </w:r>
      <w:r w:rsidRPr="00B541EA">
        <w:t>.</w:t>
      </w:r>
    </w:p>
    <w:p w14:paraId="11C46C14" w14:textId="77777777" w:rsidR="00D6136E" w:rsidRPr="00B541EA" w:rsidRDefault="00D6136E" w:rsidP="005F38D3">
      <w:pPr>
        <w:pStyle w:val="THTxt4"/>
      </w:pPr>
    </w:p>
    <w:p w14:paraId="3772ECF2" w14:textId="77777777" w:rsidR="006837AB" w:rsidRPr="00B541EA" w:rsidRDefault="006837AB" w:rsidP="00675EE9">
      <w:pPr>
        <w:pStyle w:val="THTitulo4"/>
      </w:pPr>
      <w:bookmarkStart w:id="47" w:name="_Toc178147275"/>
      <w:bookmarkStart w:id="48" w:name="_Toc178342126"/>
      <w:r w:rsidRPr="00B541EA">
        <w:t>Procedimento</w:t>
      </w:r>
      <w:bookmarkEnd w:id="47"/>
      <w:bookmarkEnd w:id="48"/>
    </w:p>
    <w:p w14:paraId="4EF8C3CC" w14:textId="77777777" w:rsidR="006837AB" w:rsidRPr="00B541EA" w:rsidRDefault="00B17178" w:rsidP="005F38D3">
      <w:pPr>
        <w:pStyle w:val="THTxt4"/>
      </w:pPr>
      <w:r w:rsidRPr="00B541EA">
        <w:t xml:space="preserve">Simule um sinal através de jumpers </w:t>
      </w:r>
      <w:r w:rsidR="00D6136E" w:rsidRPr="00B541EA">
        <w:t>no terminal de entrada e cheque que o sinal é indicado na memória correspondente do CLP para entradas digitais.</w:t>
      </w:r>
    </w:p>
    <w:p w14:paraId="387C58AE" w14:textId="77777777" w:rsidR="00D6136E" w:rsidRPr="00B541EA" w:rsidRDefault="00D6136E" w:rsidP="005F38D3">
      <w:pPr>
        <w:pStyle w:val="THTxt4"/>
      </w:pPr>
    </w:p>
    <w:p w14:paraId="1562D073" w14:textId="77777777" w:rsidR="006837AB" w:rsidRPr="00B541EA" w:rsidRDefault="006837AB" w:rsidP="00675EE9">
      <w:pPr>
        <w:pStyle w:val="THTitulo4"/>
      </w:pPr>
      <w:bookmarkStart w:id="49" w:name="_Toc178147276"/>
      <w:bookmarkStart w:id="50" w:name="_Toc178342127"/>
      <w:r w:rsidRPr="00B541EA">
        <w:t>Critério de aceitação</w:t>
      </w:r>
      <w:bookmarkEnd w:id="49"/>
      <w:bookmarkEnd w:id="50"/>
    </w:p>
    <w:p w14:paraId="0AE378F6" w14:textId="77777777" w:rsidR="006837AB" w:rsidRPr="00B541EA" w:rsidRDefault="00D6136E" w:rsidP="005F38D3">
      <w:pPr>
        <w:pStyle w:val="THTxt4"/>
      </w:pPr>
      <w:r w:rsidRPr="00B541EA">
        <w:t>As entradas digitais são lidas corretamente na memória do CLP.</w:t>
      </w:r>
    </w:p>
    <w:p w14:paraId="53A43D26" w14:textId="77777777" w:rsidR="00D6136E" w:rsidRPr="00B541EA" w:rsidRDefault="00A23B45" w:rsidP="005F38D3">
      <w:pPr>
        <w:pStyle w:val="THTxt4"/>
      </w:pPr>
      <w:r w:rsidRPr="00B541EA">
        <w:br w:type="page"/>
      </w:r>
    </w:p>
    <w:p w14:paraId="5ECAB517" w14:textId="77777777" w:rsidR="002A2B17" w:rsidRPr="00B541EA" w:rsidRDefault="00EE35E9" w:rsidP="00DB2BB0">
      <w:pPr>
        <w:pStyle w:val="THTitulo3"/>
      </w:pPr>
      <w:bookmarkStart w:id="51" w:name="_Toc178147277"/>
      <w:bookmarkStart w:id="52" w:name="_Toc178342128"/>
      <w:r w:rsidRPr="00B541EA">
        <w:t>Teste de</w:t>
      </w:r>
      <w:r w:rsidR="002A2B17" w:rsidRPr="00B541EA">
        <w:t xml:space="preserve"> </w:t>
      </w:r>
      <w:r w:rsidRPr="00B541EA">
        <w:t>saídas analógicas</w:t>
      </w:r>
      <w:bookmarkEnd w:id="51"/>
      <w:bookmarkEnd w:id="52"/>
    </w:p>
    <w:p w14:paraId="21922ED7" w14:textId="77777777" w:rsidR="00D6136E" w:rsidRPr="00B541EA" w:rsidRDefault="00D6136E" w:rsidP="00675EE9">
      <w:pPr>
        <w:pStyle w:val="THTitulo4"/>
      </w:pPr>
      <w:bookmarkStart w:id="53" w:name="_Toc178147278"/>
      <w:bookmarkStart w:id="54" w:name="_Toc178342129"/>
      <w:r w:rsidRPr="00B541EA">
        <w:t>Objetivo</w:t>
      </w:r>
      <w:bookmarkEnd w:id="53"/>
      <w:bookmarkEnd w:id="54"/>
    </w:p>
    <w:p w14:paraId="001BAEC6" w14:textId="77777777" w:rsidR="00D6136E" w:rsidRPr="00B541EA" w:rsidRDefault="003810D3" w:rsidP="005F38D3">
      <w:pPr>
        <w:pStyle w:val="THTxt4"/>
      </w:pPr>
      <w:r w:rsidRPr="00B541EA">
        <w:t xml:space="preserve">Confirmar que o CLP aciona </w:t>
      </w:r>
      <w:r w:rsidR="00F1551A" w:rsidRPr="00B541EA">
        <w:t>corretamente</w:t>
      </w:r>
      <w:r w:rsidRPr="00B541EA">
        <w:t xml:space="preserve"> as saídas analógicas.</w:t>
      </w:r>
    </w:p>
    <w:p w14:paraId="410C8C0A" w14:textId="77777777" w:rsidR="00A23B45" w:rsidRPr="00B541EA" w:rsidRDefault="00A23B45" w:rsidP="005F38D3">
      <w:pPr>
        <w:pStyle w:val="THTxt4"/>
      </w:pPr>
    </w:p>
    <w:p w14:paraId="1965389F" w14:textId="77777777" w:rsidR="00D6136E" w:rsidRPr="00B541EA" w:rsidRDefault="00D6136E" w:rsidP="00675EE9">
      <w:pPr>
        <w:pStyle w:val="THTitulo4"/>
      </w:pPr>
      <w:bookmarkStart w:id="55" w:name="_Toc178147279"/>
      <w:bookmarkStart w:id="56" w:name="_Toc178342130"/>
      <w:r w:rsidRPr="00B541EA">
        <w:t>Procedimento</w:t>
      </w:r>
      <w:bookmarkEnd w:id="55"/>
      <w:bookmarkEnd w:id="56"/>
    </w:p>
    <w:p w14:paraId="5B39FD95" w14:textId="77777777" w:rsidR="00D6136E" w:rsidRPr="00B541EA" w:rsidRDefault="003810D3" w:rsidP="005F38D3">
      <w:pPr>
        <w:pStyle w:val="THTxt4"/>
      </w:pPr>
      <w:r w:rsidRPr="00B541EA">
        <w:t xml:space="preserve">Simule um sinal na memória </w:t>
      </w:r>
      <w:r w:rsidR="00730C5A" w:rsidRPr="00B541EA">
        <w:t>d</w:t>
      </w:r>
      <w:r w:rsidRPr="00B541EA">
        <w:t xml:space="preserve">o CLP </w:t>
      </w:r>
      <w:r w:rsidR="00730C5A" w:rsidRPr="00B541EA">
        <w:t xml:space="preserve">correspondente </w:t>
      </w:r>
      <w:r w:rsidRPr="00B541EA">
        <w:t>as saídas analógicas e teste valores de corrente</w:t>
      </w:r>
      <w:r w:rsidR="00675794" w:rsidRPr="00B541EA">
        <w:t xml:space="preserve"> de 4mA (0%), 8mA (25%), 12mA (50%), 16mA (75%) e 20mA (100%).</w:t>
      </w:r>
    </w:p>
    <w:p w14:paraId="5AC22474" w14:textId="77777777" w:rsidR="00730C5A" w:rsidRPr="00B541EA" w:rsidRDefault="00730C5A" w:rsidP="005F38D3">
      <w:pPr>
        <w:pStyle w:val="THTxt4"/>
      </w:pPr>
      <w:r w:rsidRPr="00B541EA">
        <w:t>Meça o sinal de saída com um multímetro e confirme o valor indicado corresponde ao sinal gerado.</w:t>
      </w:r>
    </w:p>
    <w:p w14:paraId="64FD627C" w14:textId="77777777" w:rsidR="00730C5A" w:rsidRPr="00B541EA" w:rsidRDefault="00730C5A" w:rsidP="005F38D3">
      <w:pPr>
        <w:pStyle w:val="THTxt4"/>
      </w:pPr>
    </w:p>
    <w:p w14:paraId="67B821E9" w14:textId="77777777" w:rsidR="00D6136E" w:rsidRPr="00B541EA" w:rsidRDefault="00D6136E" w:rsidP="00675EE9">
      <w:pPr>
        <w:pStyle w:val="THTitulo4"/>
      </w:pPr>
      <w:bookmarkStart w:id="57" w:name="_Toc178147280"/>
      <w:bookmarkStart w:id="58" w:name="_Toc178342131"/>
      <w:r w:rsidRPr="00B541EA">
        <w:t>Critério de aceitação</w:t>
      </w:r>
      <w:bookmarkEnd w:id="57"/>
      <w:bookmarkEnd w:id="58"/>
    </w:p>
    <w:p w14:paraId="1DF9D2F2" w14:textId="77777777" w:rsidR="00D6136E" w:rsidRPr="00B541EA" w:rsidRDefault="00730C5A" w:rsidP="005F38D3">
      <w:pPr>
        <w:pStyle w:val="THTxt4"/>
      </w:pPr>
      <w:r w:rsidRPr="00B541EA">
        <w:t>Saídas analógicas são acionadas corretamente.</w:t>
      </w:r>
    </w:p>
    <w:p w14:paraId="141E4597" w14:textId="77777777" w:rsidR="00DB00D1" w:rsidRPr="00B541EA" w:rsidRDefault="00DB00D1" w:rsidP="005F38D3">
      <w:pPr>
        <w:pStyle w:val="THTxt4"/>
      </w:pPr>
    </w:p>
    <w:p w14:paraId="686063C1" w14:textId="77777777" w:rsidR="002A2B17" w:rsidRPr="00B541EA" w:rsidRDefault="00EE35E9" w:rsidP="00DB2BB0">
      <w:pPr>
        <w:pStyle w:val="THTitulo3"/>
      </w:pPr>
      <w:bookmarkStart w:id="59" w:name="_Toc178147281"/>
      <w:bookmarkStart w:id="60" w:name="_Toc178342132"/>
      <w:r w:rsidRPr="00B541EA">
        <w:t>Teste de saídas digitais</w:t>
      </w:r>
      <w:bookmarkEnd w:id="59"/>
      <w:bookmarkEnd w:id="60"/>
    </w:p>
    <w:p w14:paraId="54DFE244" w14:textId="77777777" w:rsidR="00DB00D1" w:rsidRPr="00B541EA" w:rsidRDefault="00DB00D1" w:rsidP="00675EE9">
      <w:pPr>
        <w:pStyle w:val="THTitulo4"/>
      </w:pPr>
      <w:bookmarkStart w:id="61" w:name="_Toc178147282"/>
      <w:bookmarkStart w:id="62" w:name="_Toc178342133"/>
      <w:r w:rsidRPr="00B541EA">
        <w:t>Objetivo</w:t>
      </w:r>
      <w:bookmarkEnd w:id="61"/>
      <w:bookmarkEnd w:id="62"/>
    </w:p>
    <w:p w14:paraId="2BF82DE9" w14:textId="77777777" w:rsidR="00DB00D1" w:rsidRPr="00B541EA" w:rsidRDefault="00DB00D1" w:rsidP="005F38D3">
      <w:pPr>
        <w:pStyle w:val="THTxt4"/>
      </w:pPr>
      <w:r w:rsidRPr="00B541EA">
        <w:t>Confirmar que as saídas digitais</w:t>
      </w:r>
      <w:r w:rsidR="00F1551A" w:rsidRPr="00B541EA">
        <w:t xml:space="preserve"> são acionadas corretamente pelo CLP</w:t>
      </w:r>
      <w:r w:rsidRPr="00B541EA">
        <w:t>.</w:t>
      </w:r>
    </w:p>
    <w:p w14:paraId="6B060A00" w14:textId="77777777" w:rsidR="00DB00D1" w:rsidRPr="00B541EA" w:rsidRDefault="00DB00D1" w:rsidP="005F38D3">
      <w:pPr>
        <w:pStyle w:val="THTxt4"/>
      </w:pPr>
    </w:p>
    <w:p w14:paraId="61BA9157" w14:textId="77777777" w:rsidR="00DB00D1" w:rsidRPr="00B541EA" w:rsidRDefault="00DB00D1" w:rsidP="00675EE9">
      <w:pPr>
        <w:pStyle w:val="THTitulo4"/>
      </w:pPr>
      <w:bookmarkStart w:id="63" w:name="_Toc178147283"/>
      <w:bookmarkStart w:id="64" w:name="_Toc178342134"/>
      <w:r w:rsidRPr="00B541EA">
        <w:t>Procedimento</w:t>
      </w:r>
      <w:bookmarkEnd w:id="63"/>
      <w:bookmarkEnd w:id="64"/>
    </w:p>
    <w:p w14:paraId="4D66B3CF" w14:textId="77777777" w:rsidR="00DB00D1" w:rsidRPr="00B541EA" w:rsidRDefault="00F1551A" w:rsidP="005F38D3">
      <w:pPr>
        <w:pStyle w:val="THTxt4"/>
      </w:pPr>
      <w:r w:rsidRPr="00B541EA">
        <w:t>Para as saídas de contato molhado 24 VCC, c</w:t>
      </w:r>
      <w:r w:rsidR="00DB00D1" w:rsidRPr="00B541EA">
        <w:t>onecte uma lâmpada como carga no bloco terminal d</w:t>
      </w:r>
      <w:r w:rsidRPr="00B541EA">
        <w:t>a</w:t>
      </w:r>
      <w:r w:rsidR="00DB00D1" w:rsidRPr="00B541EA">
        <w:t xml:space="preserve"> saída correspondente e </w:t>
      </w:r>
      <w:r w:rsidRPr="00B541EA">
        <w:t>force a</w:t>
      </w:r>
      <w:r w:rsidR="00DB00D1" w:rsidRPr="00B541EA">
        <w:t xml:space="preserve"> saída digital </w:t>
      </w:r>
      <w:r w:rsidRPr="00B541EA">
        <w:t>n</w:t>
      </w:r>
      <w:r w:rsidR="00DB00D1" w:rsidRPr="00B541EA">
        <w:t>o CLP.</w:t>
      </w:r>
    </w:p>
    <w:p w14:paraId="780CFA0A" w14:textId="77777777" w:rsidR="00F1551A" w:rsidRPr="00B541EA" w:rsidRDefault="00F1551A" w:rsidP="005F38D3">
      <w:pPr>
        <w:pStyle w:val="THTxt4"/>
      </w:pPr>
    </w:p>
    <w:p w14:paraId="24E15CC7" w14:textId="77777777" w:rsidR="00F1551A" w:rsidRPr="00B541EA" w:rsidRDefault="00F1551A" w:rsidP="005F38D3">
      <w:pPr>
        <w:pStyle w:val="THTxt4"/>
      </w:pPr>
      <w:r w:rsidRPr="00B541EA">
        <w:t>Para as saídas de contato seco, conecte um multímetro no bloco terminal da saída correspondente e force a saída digital no CLP.</w:t>
      </w:r>
    </w:p>
    <w:p w14:paraId="74B0FD9B" w14:textId="77777777" w:rsidR="00DB00D1" w:rsidRPr="00B541EA" w:rsidRDefault="00DB00D1" w:rsidP="005F38D3">
      <w:pPr>
        <w:pStyle w:val="THTxt4"/>
      </w:pPr>
    </w:p>
    <w:p w14:paraId="44FE0FCE" w14:textId="77777777" w:rsidR="00DB00D1" w:rsidRPr="00B541EA" w:rsidRDefault="00DB00D1" w:rsidP="00675EE9">
      <w:pPr>
        <w:pStyle w:val="THTitulo4"/>
      </w:pPr>
      <w:bookmarkStart w:id="65" w:name="_Toc178147284"/>
      <w:bookmarkStart w:id="66" w:name="_Toc178342135"/>
      <w:r w:rsidRPr="00B541EA">
        <w:t>Critério de aceitação</w:t>
      </w:r>
      <w:bookmarkEnd w:id="65"/>
      <w:bookmarkEnd w:id="66"/>
    </w:p>
    <w:p w14:paraId="61B12C46" w14:textId="77777777" w:rsidR="00DB00D1" w:rsidRPr="00B541EA" w:rsidRDefault="00DB00D1" w:rsidP="005F38D3">
      <w:pPr>
        <w:pStyle w:val="THTxt4"/>
      </w:pPr>
      <w:r w:rsidRPr="00B541EA">
        <w:t xml:space="preserve">Verificar se a lâmpada acende </w:t>
      </w:r>
      <w:r w:rsidR="00F1551A" w:rsidRPr="00B541EA">
        <w:t xml:space="preserve">/ contato do </w:t>
      </w:r>
      <w:r w:rsidR="00A23B45" w:rsidRPr="00B541EA">
        <w:t>relé</w:t>
      </w:r>
      <w:r w:rsidR="00F1551A" w:rsidRPr="00B541EA">
        <w:t xml:space="preserve"> fecha </w:t>
      </w:r>
      <w:r w:rsidRPr="00B541EA">
        <w:t xml:space="preserve">com </w:t>
      </w:r>
      <w:r w:rsidR="00F1551A" w:rsidRPr="00B541EA">
        <w:t>a</w:t>
      </w:r>
      <w:r w:rsidRPr="00B541EA">
        <w:t xml:space="preserve"> saída digital do CLP</w:t>
      </w:r>
      <w:r w:rsidR="00F1551A" w:rsidRPr="00B541EA">
        <w:t xml:space="preserve"> acionada</w:t>
      </w:r>
      <w:r w:rsidRPr="00B541EA">
        <w:t>.</w:t>
      </w:r>
    </w:p>
    <w:p w14:paraId="64FC5C7C" w14:textId="77777777" w:rsidR="00DB00D1" w:rsidRPr="00B541EA" w:rsidRDefault="00DB00D1" w:rsidP="005F38D3">
      <w:pPr>
        <w:pStyle w:val="THTxt4"/>
      </w:pPr>
    </w:p>
    <w:p w14:paraId="4074DFD5" w14:textId="77777777" w:rsidR="002A21D3" w:rsidRPr="00B541EA" w:rsidRDefault="004E7D67" w:rsidP="005F38D3">
      <w:pPr>
        <w:pStyle w:val="THTxt4"/>
      </w:pPr>
      <w:r w:rsidRPr="00B541EA">
        <w:br w:type="page"/>
      </w:r>
    </w:p>
    <w:p w14:paraId="5EBBBF9A" w14:textId="77777777" w:rsidR="002A21D3" w:rsidRPr="00B541EA" w:rsidRDefault="00CC304B" w:rsidP="000632AB">
      <w:pPr>
        <w:pStyle w:val="THTitulo1"/>
        <w:rPr>
          <w:lang w:val="pt-BR"/>
        </w:rPr>
      </w:pPr>
      <w:bookmarkStart w:id="67" w:name="_Toc178342136"/>
      <w:r w:rsidRPr="00B541EA">
        <w:rPr>
          <w:lang w:val="pt-BR"/>
        </w:rPr>
        <w:t>Testes de integração</w:t>
      </w:r>
      <w:bookmarkEnd w:id="67"/>
    </w:p>
    <w:p w14:paraId="63B24CE3" w14:textId="77777777" w:rsidR="002A21D3" w:rsidRPr="00B541EA" w:rsidRDefault="002A21D3" w:rsidP="002A21D3">
      <w:pPr>
        <w:pStyle w:val="THTitulo2"/>
        <w:rPr>
          <w:lang w:val="pt-BR"/>
        </w:rPr>
      </w:pPr>
      <w:bookmarkStart w:id="68" w:name="_Toc178342137"/>
      <w:r w:rsidRPr="00B541EA">
        <w:rPr>
          <w:lang w:val="pt-BR"/>
        </w:rPr>
        <w:t>Objetivos</w:t>
      </w:r>
      <w:bookmarkEnd w:id="68"/>
    </w:p>
    <w:p w14:paraId="4A3C876B" w14:textId="77777777" w:rsidR="002A21D3" w:rsidRPr="00B541EA" w:rsidRDefault="002A21D3" w:rsidP="002A21D3">
      <w:pPr>
        <w:pStyle w:val="THText2"/>
      </w:pPr>
      <w:r w:rsidRPr="00B541EA">
        <w:t>Confirmar que os links entre as E/S e o software aplicativo estão funcionando corretamente e que a comunicação ente o CLP e os pacotes e entre o CLP e o SCADA estão funcionando corretamente.</w:t>
      </w:r>
    </w:p>
    <w:p w14:paraId="0F23DD61" w14:textId="77777777" w:rsidR="00675794" w:rsidRPr="00B541EA" w:rsidRDefault="00675794" w:rsidP="002A21D3">
      <w:pPr>
        <w:pStyle w:val="THText2"/>
      </w:pPr>
      <w:r w:rsidRPr="00B541EA">
        <w:t>Todos os sinais das variáveis status e comandos deverão ser testados com o software SCADA (Oasys) a ser integrado durante o TAF com o CLP.</w:t>
      </w:r>
    </w:p>
    <w:p w14:paraId="6DF08CFB" w14:textId="77777777" w:rsidR="002A21D3" w:rsidRPr="00B541EA" w:rsidRDefault="002A21D3" w:rsidP="002A21D3">
      <w:pPr>
        <w:pStyle w:val="THText2"/>
      </w:pPr>
    </w:p>
    <w:p w14:paraId="405D629C" w14:textId="77777777" w:rsidR="002A21D3" w:rsidRPr="00B541EA" w:rsidRDefault="002A21D3" w:rsidP="002A21D3">
      <w:pPr>
        <w:pStyle w:val="THText2"/>
      </w:pPr>
      <w:r w:rsidRPr="00B541EA">
        <w:t>Nota: a lógica de controle não será testada novamente uma vez que já foi testada no TAF de software aplicativo.</w:t>
      </w:r>
    </w:p>
    <w:p w14:paraId="599CC407" w14:textId="77777777" w:rsidR="002A21D3" w:rsidRPr="00B541EA" w:rsidRDefault="002A21D3" w:rsidP="002A21D3">
      <w:pPr>
        <w:pStyle w:val="THText2"/>
      </w:pPr>
    </w:p>
    <w:p w14:paraId="6E1913B6" w14:textId="77777777" w:rsidR="002A21D3" w:rsidRPr="00B541EA" w:rsidRDefault="002A21D3" w:rsidP="002A21D3">
      <w:pPr>
        <w:pStyle w:val="THTitulo2"/>
        <w:rPr>
          <w:lang w:val="pt-BR"/>
        </w:rPr>
      </w:pPr>
      <w:bookmarkStart w:id="69" w:name="_Toc178342138"/>
      <w:r w:rsidRPr="00B541EA">
        <w:rPr>
          <w:lang w:val="pt-BR"/>
        </w:rPr>
        <w:t>Documentos de refer</w:t>
      </w:r>
      <w:r w:rsidR="00B96586" w:rsidRPr="00B541EA">
        <w:rPr>
          <w:lang w:val="pt-BR"/>
        </w:rPr>
        <w:t>ê</w:t>
      </w:r>
      <w:r w:rsidRPr="00B541EA">
        <w:rPr>
          <w:lang w:val="pt-BR"/>
        </w:rPr>
        <w:t>ncia</w:t>
      </w:r>
      <w:bookmarkEnd w:id="69"/>
    </w:p>
    <w:p w14:paraId="53161EC8" w14:textId="77777777" w:rsidR="00DB2BB0" w:rsidRPr="00B541EA" w:rsidRDefault="00DB2BB0" w:rsidP="002A21D3">
      <w:pPr>
        <w:pStyle w:val="THText2"/>
      </w:pP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14"/>
        <w:gridCol w:w="3942"/>
      </w:tblGrid>
      <w:tr w:rsidR="00B96586" w:rsidRPr="00B541EA" w14:paraId="6A0BD0C1" w14:textId="77777777" w:rsidTr="00E823A8">
        <w:trPr>
          <w:trHeight w:val="284"/>
          <w:jc w:val="center"/>
        </w:trPr>
        <w:tc>
          <w:tcPr>
            <w:tcW w:w="5414" w:type="dxa"/>
            <w:shd w:val="clear" w:color="auto" w:fill="auto"/>
            <w:vAlign w:val="center"/>
          </w:tcPr>
          <w:p w14:paraId="12A7CDA1" w14:textId="77777777" w:rsidR="00A23B45" w:rsidRPr="00B541EA" w:rsidRDefault="00A23B45" w:rsidP="007E1E28">
            <w:pPr>
              <w:pStyle w:val="THText2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B541EA">
              <w:rPr>
                <w:b/>
                <w:bCs/>
                <w:sz w:val="18"/>
                <w:szCs w:val="18"/>
              </w:rPr>
              <w:t>Descrição</w:t>
            </w:r>
          </w:p>
        </w:tc>
        <w:tc>
          <w:tcPr>
            <w:tcW w:w="3942" w:type="dxa"/>
            <w:shd w:val="clear" w:color="auto" w:fill="auto"/>
            <w:vAlign w:val="center"/>
          </w:tcPr>
          <w:p w14:paraId="4A884D57" w14:textId="77777777" w:rsidR="00A23B45" w:rsidRPr="00B541EA" w:rsidRDefault="00A23B45" w:rsidP="007E1E28">
            <w:pPr>
              <w:pStyle w:val="THText2"/>
              <w:ind w:left="0"/>
              <w:jc w:val="center"/>
              <w:rPr>
                <w:b/>
                <w:bCs/>
                <w:sz w:val="18"/>
                <w:szCs w:val="18"/>
              </w:rPr>
            </w:pPr>
            <w:r w:rsidRPr="00B541EA">
              <w:rPr>
                <w:b/>
                <w:bCs/>
                <w:sz w:val="18"/>
                <w:szCs w:val="18"/>
              </w:rPr>
              <w:t>Número</w:t>
            </w:r>
          </w:p>
        </w:tc>
      </w:tr>
      <w:tr w:rsidR="00B96586" w:rsidRPr="00B541EA" w14:paraId="3416BA32" w14:textId="77777777" w:rsidTr="00E823A8">
        <w:trPr>
          <w:trHeight w:hRule="exact" w:val="284"/>
          <w:jc w:val="center"/>
        </w:trPr>
        <w:tc>
          <w:tcPr>
            <w:tcW w:w="5414" w:type="dxa"/>
            <w:shd w:val="clear" w:color="auto" w:fill="auto"/>
            <w:vAlign w:val="center"/>
          </w:tcPr>
          <w:p w14:paraId="62546742" w14:textId="77777777" w:rsidR="00B96586" w:rsidRPr="00B541EA" w:rsidRDefault="00E823A8" w:rsidP="007E1E28">
            <w:pPr>
              <w:pStyle w:val="THText2"/>
              <w:ind w:left="0"/>
              <w:jc w:val="center"/>
              <w:rPr>
                <w:sz w:val="18"/>
                <w:szCs w:val="18"/>
                <w:highlight w:val="green"/>
              </w:rPr>
            </w:pPr>
            <w:r w:rsidRPr="00B541EA">
              <w:rPr>
                <w:sz w:val="18"/>
                <w:szCs w:val="18"/>
              </w:rPr>
              <w:t>Diagrama elétrico e layout dos painéis</w:t>
            </w:r>
          </w:p>
        </w:tc>
        <w:tc>
          <w:tcPr>
            <w:tcW w:w="3942" w:type="dxa"/>
            <w:shd w:val="clear" w:color="auto" w:fill="auto"/>
            <w:vAlign w:val="center"/>
          </w:tcPr>
          <w:p w14:paraId="5B0A4570" w14:textId="77777777" w:rsidR="00B96586" w:rsidRPr="00B541EA" w:rsidRDefault="00F26F47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B541EA">
              <w:rPr>
                <w:sz w:val="18"/>
                <w:szCs w:val="18"/>
              </w:rPr>
              <w:t>DE-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-888-RKW-001</w:t>
            </w:r>
          </w:p>
        </w:tc>
      </w:tr>
      <w:tr w:rsidR="00B96586" w:rsidRPr="00B541EA" w14:paraId="08AD1749" w14:textId="77777777" w:rsidTr="00E823A8">
        <w:trPr>
          <w:trHeight w:hRule="exact" w:val="537"/>
          <w:jc w:val="center"/>
        </w:trPr>
        <w:tc>
          <w:tcPr>
            <w:tcW w:w="5414" w:type="dxa"/>
            <w:shd w:val="clear" w:color="auto" w:fill="auto"/>
            <w:vAlign w:val="center"/>
          </w:tcPr>
          <w:p w14:paraId="66F1E834" w14:textId="77777777" w:rsidR="00B96586" w:rsidRPr="00B541EA" w:rsidRDefault="00E823A8" w:rsidP="007E1E28">
            <w:pPr>
              <w:pStyle w:val="THText2"/>
              <w:ind w:left="0"/>
              <w:jc w:val="center"/>
              <w:rPr>
                <w:sz w:val="18"/>
                <w:szCs w:val="18"/>
                <w:highlight w:val="green"/>
              </w:rPr>
            </w:pPr>
            <w:r w:rsidRPr="00B541EA">
              <w:rPr>
                <w:sz w:val="18"/>
                <w:szCs w:val="18"/>
              </w:rPr>
              <w:t>Mapa de comunicação de campo</w:t>
            </w:r>
          </w:p>
        </w:tc>
        <w:tc>
          <w:tcPr>
            <w:tcW w:w="3942" w:type="dxa"/>
            <w:shd w:val="clear" w:color="auto" w:fill="auto"/>
            <w:vAlign w:val="center"/>
          </w:tcPr>
          <w:p w14:paraId="6965FD23" w14:textId="77777777" w:rsidR="00B96586" w:rsidRPr="00B541EA" w:rsidRDefault="00F26F47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B541EA">
              <w:rPr>
                <w:sz w:val="18"/>
                <w:szCs w:val="18"/>
              </w:rPr>
              <w:t>LI-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-862-RKW-002</w:t>
            </w:r>
          </w:p>
        </w:tc>
      </w:tr>
      <w:tr w:rsidR="00B96586" w:rsidRPr="00B541EA" w14:paraId="57420E40" w14:textId="77777777" w:rsidTr="00E823A8">
        <w:trPr>
          <w:trHeight w:hRule="exact" w:val="284"/>
          <w:jc w:val="center"/>
        </w:trPr>
        <w:tc>
          <w:tcPr>
            <w:tcW w:w="5414" w:type="dxa"/>
            <w:shd w:val="clear" w:color="auto" w:fill="auto"/>
            <w:vAlign w:val="center"/>
          </w:tcPr>
          <w:p w14:paraId="736310C0" w14:textId="77777777" w:rsidR="00B96586" w:rsidRPr="00B541EA" w:rsidRDefault="00E823A8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B541EA">
              <w:rPr>
                <w:sz w:val="18"/>
                <w:szCs w:val="18"/>
              </w:rPr>
              <w:t>Mapa de comunicação SCADA</w:t>
            </w:r>
          </w:p>
        </w:tc>
        <w:tc>
          <w:tcPr>
            <w:tcW w:w="3942" w:type="dxa"/>
            <w:shd w:val="clear" w:color="auto" w:fill="auto"/>
            <w:vAlign w:val="center"/>
          </w:tcPr>
          <w:p w14:paraId="3A868FA9" w14:textId="77777777" w:rsidR="00B96586" w:rsidRPr="00B541EA" w:rsidRDefault="00F26F47" w:rsidP="007E1E28">
            <w:pPr>
              <w:pStyle w:val="THText2"/>
              <w:ind w:left="0"/>
              <w:jc w:val="center"/>
              <w:rPr>
                <w:sz w:val="18"/>
                <w:szCs w:val="18"/>
              </w:rPr>
            </w:pPr>
            <w:r w:rsidRPr="00B541EA">
              <w:rPr>
                <w:sz w:val="18"/>
                <w:szCs w:val="18"/>
              </w:rPr>
              <w:t>LI-</w:t>
            </w:r>
            <w:r w:rsidR="00586DAA">
              <w:rPr>
                <w:sz w:val="18"/>
                <w:szCs w:val="18"/>
              </w:rPr>
              <w:t>&lt;CODIGO_PROJETO&gt;</w:t>
            </w:r>
            <w:r w:rsidRPr="00B541EA">
              <w:rPr>
                <w:sz w:val="18"/>
                <w:szCs w:val="18"/>
              </w:rPr>
              <w:t>-862-RKW-003</w:t>
            </w:r>
          </w:p>
        </w:tc>
      </w:tr>
    </w:tbl>
    <w:p w14:paraId="1C298E82" w14:textId="77777777" w:rsidR="00A23B45" w:rsidRPr="00B541EA" w:rsidRDefault="00A23B45" w:rsidP="002A21D3">
      <w:pPr>
        <w:pStyle w:val="THText2"/>
      </w:pPr>
    </w:p>
    <w:p w14:paraId="014CE23A" w14:textId="77777777" w:rsidR="00DB2BB0" w:rsidRPr="00B541EA" w:rsidRDefault="00DB2BB0" w:rsidP="00DB2BB0">
      <w:pPr>
        <w:pStyle w:val="THTitulo2"/>
        <w:rPr>
          <w:lang w:val="pt-BR"/>
        </w:rPr>
      </w:pPr>
      <w:bookmarkStart w:id="70" w:name="_Toc178342139"/>
      <w:r w:rsidRPr="00B541EA">
        <w:rPr>
          <w:lang w:val="pt-BR"/>
        </w:rPr>
        <w:t>Integração E/S com software aplicativo</w:t>
      </w:r>
      <w:bookmarkEnd w:id="70"/>
    </w:p>
    <w:p w14:paraId="7D8F8C1B" w14:textId="77777777" w:rsidR="00126691" w:rsidRPr="00B541EA" w:rsidRDefault="00126691" w:rsidP="00126691">
      <w:pPr>
        <w:pStyle w:val="THTitulo3"/>
      </w:pPr>
      <w:bookmarkStart w:id="71" w:name="_Toc178342140"/>
      <w:r w:rsidRPr="00B541EA">
        <w:t>Objetivo</w:t>
      </w:r>
      <w:bookmarkEnd w:id="71"/>
    </w:p>
    <w:p w14:paraId="06FEDB21" w14:textId="77777777" w:rsidR="00126691" w:rsidRPr="00B541EA" w:rsidRDefault="00126691" w:rsidP="00126691">
      <w:pPr>
        <w:pStyle w:val="THTxt4"/>
      </w:pPr>
      <w:r w:rsidRPr="00B541EA">
        <w:t>Confirmar que os links entre as E/S e o software aplicativo do CLP estão funcionando corretamente.</w:t>
      </w:r>
    </w:p>
    <w:p w14:paraId="7A292E9E" w14:textId="77777777" w:rsidR="00126691" w:rsidRPr="00B541EA" w:rsidRDefault="00126691" w:rsidP="00126691">
      <w:pPr>
        <w:pStyle w:val="THTxt4"/>
      </w:pPr>
    </w:p>
    <w:p w14:paraId="18EE54FE" w14:textId="77777777" w:rsidR="00126691" w:rsidRPr="00B541EA" w:rsidRDefault="00126691" w:rsidP="00126691">
      <w:pPr>
        <w:pStyle w:val="THTitulo3"/>
      </w:pPr>
      <w:bookmarkStart w:id="72" w:name="_Toc178342141"/>
      <w:r w:rsidRPr="00B541EA">
        <w:t>Procedimento</w:t>
      </w:r>
      <w:bookmarkEnd w:id="72"/>
    </w:p>
    <w:p w14:paraId="0A3F55D7" w14:textId="77777777" w:rsidR="00126691" w:rsidRPr="00B541EA" w:rsidRDefault="00126691" w:rsidP="00126691">
      <w:pPr>
        <w:pStyle w:val="THTxt4"/>
      </w:pPr>
      <w:r w:rsidRPr="00B541EA">
        <w:t>Utilizando um simulador 4 a 20mA, simule um valor na borneira de uma entrada analógica e verifique que o valor dessa entrada foi atualizado no ponto correto do software aplicativo. Simule um valor de alarme nessa entrada e verifique que o alarme é gerado corretamente no software aplicativo</w:t>
      </w:r>
      <w:r w:rsidR="00EC67BC" w:rsidRPr="00B541EA">
        <w:t>, se aplicável</w:t>
      </w:r>
      <w:r w:rsidRPr="00B541EA">
        <w:t>.</w:t>
      </w:r>
    </w:p>
    <w:p w14:paraId="3ACCCA1C" w14:textId="77777777" w:rsidR="00126691" w:rsidRPr="00B541EA" w:rsidRDefault="00126691" w:rsidP="00126691">
      <w:pPr>
        <w:pStyle w:val="THTxt4"/>
      </w:pPr>
    </w:p>
    <w:p w14:paraId="5D726611" w14:textId="77777777" w:rsidR="00126691" w:rsidRPr="00B541EA" w:rsidRDefault="00126691" w:rsidP="00126691">
      <w:pPr>
        <w:pStyle w:val="THTxt4"/>
      </w:pPr>
      <w:r w:rsidRPr="00B541EA">
        <w:t>Simule um valor 4 a 20mA no software aplicativo e verifique com um multímetro que a saída analógica correspondente está gerando esse valor corretamente.</w:t>
      </w:r>
    </w:p>
    <w:p w14:paraId="08C28879" w14:textId="77777777" w:rsidR="00126691" w:rsidRPr="00B541EA" w:rsidRDefault="00126691" w:rsidP="00126691">
      <w:pPr>
        <w:pStyle w:val="THTxt4"/>
      </w:pPr>
    </w:p>
    <w:p w14:paraId="29FA4BD2" w14:textId="77777777" w:rsidR="00126691" w:rsidRPr="00B541EA" w:rsidRDefault="00126691" w:rsidP="00126691">
      <w:pPr>
        <w:pStyle w:val="THTxt4"/>
      </w:pPr>
      <w:r w:rsidRPr="00B541EA">
        <w:t>Utilizando um jumper de fio, acione uma entrada digital na borneira correspondente e verifique que o status dessa entrada foi atualizado no ponto correto do software aplicativo. Verifique se o alarme correspondente é gerado corretamente no software aplicativo, se aplicável.</w:t>
      </w:r>
    </w:p>
    <w:p w14:paraId="023B842B" w14:textId="77777777" w:rsidR="00126691" w:rsidRPr="00B541EA" w:rsidRDefault="00126691" w:rsidP="00126691">
      <w:pPr>
        <w:pStyle w:val="THTxt4"/>
      </w:pPr>
    </w:p>
    <w:p w14:paraId="404A2709" w14:textId="77777777" w:rsidR="00126691" w:rsidRPr="00B541EA" w:rsidRDefault="00126691" w:rsidP="00126691">
      <w:pPr>
        <w:pStyle w:val="THTxt4"/>
      </w:pPr>
      <w:r w:rsidRPr="00B541EA">
        <w:t xml:space="preserve">Simule o acionamento de uma saída digital </w:t>
      </w:r>
      <w:r w:rsidR="00EC67BC" w:rsidRPr="00B541EA">
        <w:t xml:space="preserve">no </w:t>
      </w:r>
      <w:r w:rsidRPr="00B541EA">
        <w:t>software aplicativo e, com uma lâmpada ou multímetro, verifique que a saída digital correspondente foi acionada corretamente.</w:t>
      </w:r>
    </w:p>
    <w:p w14:paraId="77C84DB3" w14:textId="77777777" w:rsidR="00126691" w:rsidRPr="00B541EA" w:rsidRDefault="0080436C" w:rsidP="00126691">
      <w:pPr>
        <w:pStyle w:val="THTxt4"/>
      </w:pPr>
      <w:r w:rsidRPr="00B541EA">
        <w:br w:type="page"/>
      </w:r>
    </w:p>
    <w:p w14:paraId="5A59BD2B" w14:textId="77777777" w:rsidR="00126691" w:rsidRPr="00B541EA" w:rsidRDefault="00126691" w:rsidP="00126691">
      <w:pPr>
        <w:pStyle w:val="THTitulo3"/>
      </w:pPr>
      <w:bookmarkStart w:id="73" w:name="_Toc178342142"/>
      <w:r w:rsidRPr="00B541EA">
        <w:t>Critério de aceitação</w:t>
      </w:r>
      <w:bookmarkEnd w:id="73"/>
    </w:p>
    <w:p w14:paraId="3FBAFF40" w14:textId="77777777" w:rsidR="00126691" w:rsidRPr="00B541EA" w:rsidRDefault="00126691" w:rsidP="00126691">
      <w:pPr>
        <w:pStyle w:val="THTxt4"/>
      </w:pPr>
      <w:r w:rsidRPr="00B541EA">
        <w:t>Valores lidos/escritos corretamente no CLP/</w:t>
      </w:r>
      <w:r w:rsidR="00EC67BC" w:rsidRPr="00B541EA">
        <w:t>software aplicativo</w:t>
      </w:r>
      <w:r w:rsidRPr="00B541EA">
        <w:t xml:space="preserve"> conforme </w:t>
      </w:r>
      <w:r w:rsidR="00EC67BC" w:rsidRPr="00B541EA">
        <w:t>desenho do painel</w:t>
      </w:r>
      <w:r w:rsidRPr="00B541EA">
        <w:t>.</w:t>
      </w:r>
    </w:p>
    <w:p w14:paraId="03DF11EC" w14:textId="77777777" w:rsidR="00DB2BB0" w:rsidRPr="00B541EA" w:rsidRDefault="00DB2BB0" w:rsidP="009C3551">
      <w:pPr>
        <w:pStyle w:val="THText3"/>
      </w:pPr>
    </w:p>
    <w:p w14:paraId="1FBF2BC8" w14:textId="77777777" w:rsidR="00DB2BB0" w:rsidRPr="00B541EA" w:rsidRDefault="00DB2BB0" w:rsidP="00DB2BB0">
      <w:pPr>
        <w:pStyle w:val="THTitulo2"/>
        <w:rPr>
          <w:lang w:val="pt-BR"/>
        </w:rPr>
      </w:pPr>
      <w:bookmarkStart w:id="74" w:name="_Toc178342143"/>
      <w:r w:rsidRPr="00B541EA">
        <w:rPr>
          <w:lang w:val="pt-BR"/>
        </w:rPr>
        <w:t>Comunicação Ethernet/IP com SCADA</w:t>
      </w:r>
      <w:bookmarkEnd w:id="74"/>
    </w:p>
    <w:p w14:paraId="03FF4F1B" w14:textId="77777777" w:rsidR="00DB2BB0" w:rsidRPr="00B541EA" w:rsidRDefault="00DB2BB0" w:rsidP="00DB2BB0">
      <w:pPr>
        <w:pStyle w:val="THTitulo3"/>
      </w:pPr>
      <w:bookmarkStart w:id="75" w:name="_Toc178342144"/>
      <w:r w:rsidRPr="00B541EA">
        <w:t>Objetivo</w:t>
      </w:r>
      <w:bookmarkEnd w:id="75"/>
    </w:p>
    <w:p w14:paraId="748A822B" w14:textId="77777777" w:rsidR="00DB2BB0" w:rsidRPr="00B541EA" w:rsidRDefault="00DB2BB0" w:rsidP="00DB2BB0">
      <w:pPr>
        <w:pStyle w:val="THTxt4"/>
      </w:pPr>
      <w:r w:rsidRPr="00B541EA">
        <w:t>Confirmar a comunicação correta do CLP com o SCADA via Ethernet/IP.</w:t>
      </w:r>
    </w:p>
    <w:p w14:paraId="00B090C7" w14:textId="77777777" w:rsidR="00675794" w:rsidRPr="00B541EA" w:rsidRDefault="00675794" w:rsidP="00DB2BB0">
      <w:pPr>
        <w:pStyle w:val="THTxt4"/>
      </w:pPr>
      <w:r w:rsidRPr="00B541EA">
        <w:t>Todos os sinais das variáveis, status e comandos deverão ser testados com o software Scada (Oasys) a ser integrado durante o TAF com o CLP.</w:t>
      </w:r>
    </w:p>
    <w:p w14:paraId="10AEDE2A" w14:textId="77777777" w:rsidR="00DB2BB0" w:rsidRPr="00B541EA" w:rsidRDefault="00DB2BB0" w:rsidP="00DB2BB0">
      <w:pPr>
        <w:pStyle w:val="THTxt4"/>
      </w:pPr>
    </w:p>
    <w:p w14:paraId="1F8DA9C2" w14:textId="77777777" w:rsidR="00DB2BB0" w:rsidRPr="00B541EA" w:rsidRDefault="00DB2BB0" w:rsidP="00DB2BB0">
      <w:pPr>
        <w:pStyle w:val="THTitulo3"/>
      </w:pPr>
      <w:bookmarkStart w:id="76" w:name="_Toc178342145"/>
      <w:r w:rsidRPr="00B541EA">
        <w:t>Procedimento</w:t>
      </w:r>
      <w:bookmarkEnd w:id="76"/>
    </w:p>
    <w:p w14:paraId="18B634CF" w14:textId="77777777" w:rsidR="00DB2BB0" w:rsidRPr="00B541EA" w:rsidRDefault="00DB2BB0" w:rsidP="00DB2BB0">
      <w:pPr>
        <w:pStyle w:val="THTxt4"/>
      </w:pPr>
      <w:r w:rsidRPr="00B541EA">
        <w:t>Com um notebook e software cliente Ethernet/IP, simule os dados notebook e verifique o os dados são lidos corretamente no CLP. De maneira similar, simule os dados no CLP e verifique que eles são lidos corretamente no notebook.</w:t>
      </w:r>
    </w:p>
    <w:p w14:paraId="2114A34F" w14:textId="77777777" w:rsidR="00DB2BB0" w:rsidRPr="00B541EA" w:rsidRDefault="00DB2BB0" w:rsidP="00DB2BB0">
      <w:pPr>
        <w:pStyle w:val="THTxt4"/>
      </w:pPr>
    </w:p>
    <w:p w14:paraId="2FC9CF13" w14:textId="77777777" w:rsidR="00DB2BB0" w:rsidRPr="00B541EA" w:rsidRDefault="00DB2BB0" w:rsidP="00DB2BB0">
      <w:pPr>
        <w:pStyle w:val="THTitulo3"/>
      </w:pPr>
      <w:bookmarkStart w:id="77" w:name="_Toc178342146"/>
      <w:r w:rsidRPr="00B541EA">
        <w:t>Critério de aceitação</w:t>
      </w:r>
      <w:bookmarkEnd w:id="77"/>
    </w:p>
    <w:p w14:paraId="6C19E507" w14:textId="77777777" w:rsidR="00DB2BB0" w:rsidRPr="00B541EA" w:rsidRDefault="00DB2BB0" w:rsidP="00DB2BB0">
      <w:pPr>
        <w:pStyle w:val="THTxt4"/>
      </w:pPr>
      <w:r w:rsidRPr="00B541EA">
        <w:t>Valores lidos/escritos corretamente no CLP/cliente Ethernet/IP conforme mapa de comunicação aprovado.</w:t>
      </w:r>
    </w:p>
    <w:p w14:paraId="38742CED" w14:textId="77777777" w:rsidR="00DB2BB0" w:rsidRPr="00B541EA" w:rsidRDefault="00DB2BB0" w:rsidP="00DB2BB0">
      <w:pPr>
        <w:pStyle w:val="THText2"/>
      </w:pPr>
    </w:p>
    <w:p w14:paraId="5BEC4734" w14:textId="77777777" w:rsidR="00DB2BB0" w:rsidRPr="00B541EA" w:rsidRDefault="00DB2BB0" w:rsidP="00DB2BB0">
      <w:pPr>
        <w:pStyle w:val="THTitulo2"/>
        <w:rPr>
          <w:lang w:val="pt-BR"/>
        </w:rPr>
      </w:pPr>
      <w:bookmarkStart w:id="78" w:name="_Toc178342147"/>
      <w:r w:rsidRPr="00B541EA">
        <w:rPr>
          <w:lang w:val="pt-BR"/>
        </w:rPr>
        <w:t>Comunicação Modbus/RTU com Pacotes</w:t>
      </w:r>
      <w:bookmarkEnd w:id="78"/>
    </w:p>
    <w:p w14:paraId="12747E32" w14:textId="77777777" w:rsidR="00DB2BB0" w:rsidRPr="00B541EA" w:rsidRDefault="00DB2BB0" w:rsidP="00DB2BB0">
      <w:pPr>
        <w:pStyle w:val="THTitulo3"/>
      </w:pPr>
      <w:bookmarkStart w:id="79" w:name="_Toc178342148"/>
      <w:r w:rsidRPr="00B541EA">
        <w:t>Objetivo</w:t>
      </w:r>
      <w:bookmarkEnd w:id="79"/>
    </w:p>
    <w:p w14:paraId="1A19F1A6" w14:textId="77777777" w:rsidR="00DB2BB0" w:rsidRPr="00B541EA" w:rsidRDefault="00DB2BB0" w:rsidP="00DB2BB0">
      <w:pPr>
        <w:pStyle w:val="THTxt4"/>
      </w:pPr>
      <w:r w:rsidRPr="00B541EA">
        <w:t>Confirmar a comunicação correta do CLP com os pacotes via Modbus/RTU.</w:t>
      </w:r>
    </w:p>
    <w:p w14:paraId="70582A98" w14:textId="77777777" w:rsidR="00DB2BB0" w:rsidRPr="00B541EA" w:rsidRDefault="00DB2BB0" w:rsidP="00DB2BB0">
      <w:pPr>
        <w:pStyle w:val="THTxt4"/>
      </w:pPr>
    </w:p>
    <w:p w14:paraId="0166F964" w14:textId="77777777" w:rsidR="00DB2BB0" w:rsidRPr="00B541EA" w:rsidRDefault="00DB2BB0" w:rsidP="00DB2BB0">
      <w:pPr>
        <w:pStyle w:val="THTitulo3"/>
      </w:pPr>
      <w:bookmarkStart w:id="80" w:name="_Toc178342149"/>
      <w:r w:rsidRPr="00B541EA">
        <w:t>Procedimento</w:t>
      </w:r>
      <w:bookmarkEnd w:id="80"/>
    </w:p>
    <w:p w14:paraId="667A21A8" w14:textId="77777777" w:rsidR="00DB2BB0" w:rsidRPr="00B541EA" w:rsidRDefault="00DB2BB0" w:rsidP="00DB2BB0">
      <w:pPr>
        <w:pStyle w:val="THTxt4"/>
      </w:pPr>
      <w:r w:rsidRPr="00B541EA">
        <w:t xml:space="preserve">Com um notebook e software simulador Modbus, simule os dados no notebook e verifique </w:t>
      </w:r>
      <w:r w:rsidR="00A23B45" w:rsidRPr="00B541EA">
        <w:t>se</w:t>
      </w:r>
      <w:r w:rsidRPr="00B541EA">
        <w:t xml:space="preserve"> os dados são lidos corretamente no CLP. De maneira similar, simule os dados no CLP e verifique que eles são lidos corretamente no notebook.</w:t>
      </w:r>
    </w:p>
    <w:p w14:paraId="766A09F0" w14:textId="77777777" w:rsidR="00DB2BB0" w:rsidRPr="00B541EA" w:rsidRDefault="00DB2BB0" w:rsidP="00DB2BB0">
      <w:pPr>
        <w:pStyle w:val="THTxt4"/>
      </w:pPr>
    </w:p>
    <w:p w14:paraId="5D0C34AC" w14:textId="77777777" w:rsidR="00DB2BB0" w:rsidRPr="00B541EA" w:rsidRDefault="00DB2BB0" w:rsidP="00DB2BB0">
      <w:pPr>
        <w:pStyle w:val="THTitulo3"/>
      </w:pPr>
      <w:bookmarkStart w:id="81" w:name="_Toc178342150"/>
      <w:r w:rsidRPr="00B541EA">
        <w:t>Critério de aceitação</w:t>
      </w:r>
      <w:bookmarkEnd w:id="81"/>
    </w:p>
    <w:p w14:paraId="384D8752" w14:textId="77777777" w:rsidR="00DB2BB0" w:rsidRDefault="00DB2BB0" w:rsidP="00DB2BB0">
      <w:pPr>
        <w:pStyle w:val="THTxt4"/>
      </w:pPr>
      <w:r w:rsidRPr="00B541EA">
        <w:t>Valores lidos/escritos corretamente no CLP/simulador Modbus/RTU conforme mapa de comunicação aprovado.</w:t>
      </w:r>
    </w:p>
    <w:sectPr w:rsidR="00DB2BB0" w:rsidSect="00B541EA">
      <w:headerReference w:type="default" r:id="rId14"/>
      <w:footerReference w:type="default" r:id="rId15"/>
      <w:pgSz w:w="11907" w:h="16840" w:code="9"/>
      <w:pgMar w:top="567" w:right="567" w:bottom="851" w:left="1418" w:header="567" w:footer="85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66E04" w14:textId="77777777" w:rsidR="00275167" w:rsidRPr="00B541EA" w:rsidRDefault="00275167">
      <w:r w:rsidRPr="00B541EA">
        <w:separator/>
      </w:r>
    </w:p>
  </w:endnote>
  <w:endnote w:type="continuationSeparator" w:id="0">
    <w:p w14:paraId="5D42BFED" w14:textId="77777777" w:rsidR="00275167" w:rsidRPr="00B541EA" w:rsidRDefault="00275167">
      <w:r w:rsidRPr="00B541E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3D13D" w14:textId="77777777" w:rsidR="00A313B3" w:rsidRPr="00B541EA" w:rsidRDefault="00A313B3" w:rsidP="007E252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CED17" w14:textId="77777777" w:rsidR="00275167" w:rsidRPr="00B541EA" w:rsidRDefault="00275167">
      <w:r w:rsidRPr="00B541EA">
        <w:separator/>
      </w:r>
    </w:p>
  </w:footnote>
  <w:footnote w:type="continuationSeparator" w:id="0">
    <w:p w14:paraId="30D36446" w14:textId="77777777" w:rsidR="00275167" w:rsidRPr="00B541EA" w:rsidRDefault="00275167">
      <w:r w:rsidRPr="00B541E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E9D4E" w14:textId="77777777" w:rsidR="00A313B3" w:rsidRPr="00B541EA" w:rsidRDefault="00A313B3">
    <w:pPr>
      <w:pStyle w:val="Cabealho"/>
      <w:spacing w:line="20" w:lineRule="exact"/>
      <w:rPr>
        <w:sz w:val="2"/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36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64"/>
      <w:gridCol w:w="858"/>
      <w:gridCol w:w="2565"/>
      <w:gridCol w:w="427"/>
      <w:gridCol w:w="2425"/>
      <w:gridCol w:w="714"/>
      <w:gridCol w:w="427"/>
      <w:gridCol w:w="286"/>
      <w:gridCol w:w="143"/>
      <w:gridCol w:w="427"/>
    </w:tblGrid>
    <w:tr w:rsidR="006F5E8C" w:rsidRPr="00B541EA" w14:paraId="4658D452" w14:textId="77777777" w:rsidTr="008F7E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97"/>
        <w:jc w:val="right"/>
      </w:trPr>
      <w:tc>
        <w:tcPr>
          <w:tcW w:w="1664" w:type="dxa"/>
          <w:vMerge w:val="restart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6A2813FC" w14:textId="77777777" w:rsidR="006F5E8C" w:rsidRPr="00B541EA" w:rsidRDefault="006F5E8C" w:rsidP="006F5E8C">
          <w:pPr>
            <w:ind w:left="57" w:right="90"/>
            <w:jc w:val="center"/>
          </w:pPr>
          <w:r w:rsidRPr="00B541EA">
            <w:pict w14:anchorId="7366FE7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left:0;text-align:left;margin-left:4.85pt;margin-top:27.45pt;width:73.9pt;height:19.7pt;z-index:1;visibility:visible;mso-position-horizontal-relative:margin;mso-position-vertical-relative:margin">
                <v:imagedata r:id="rId1" o:title="Logo_TAG_COR"/>
                <w10:wrap type="square" anchorx="margin" anchory="margin"/>
              </v:shape>
            </w:pict>
          </w:r>
        </w:p>
      </w:tc>
      <w:tc>
        <w:tcPr>
          <w:tcW w:w="3423" w:type="dxa"/>
          <w:gridSpan w:val="2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E93ACB3" w14:textId="77777777" w:rsidR="006F5E8C" w:rsidRPr="00B541EA" w:rsidRDefault="006F5E8C" w:rsidP="006F5E8C">
          <w:pPr>
            <w:pStyle w:val="Ttulo9"/>
            <w:numPr>
              <w:ilvl w:val="0"/>
              <w:numId w:val="0"/>
            </w:numPr>
            <w:ind w:left="452"/>
            <w:rPr>
              <w:rFonts w:cs="Arial"/>
              <w:bCs w:val="0"/>
              <w:sz w:val="18"/>
              <w:szCs w:val="18"/>
              <w:lang w:val="pt-BR"/>
            </w:rPr>
          </w:pPr>
          <w:r w:rsidRPr="00B541EA">
            <w:rPr>
              <w:rFonts w:cs="Arial"/>
              <w:sz w:val="18"/>
              <w:szCs w:val="18"/>
              <w:lang w:val="pt-BR"/>
            </w:rPr>
            <w:t>PROCEDIMENTO</w:t>
          </w:r>
        </w:p>
      </w:tc>
      <w:tc>
        <w:tcPr>
          <w:tcW w:w="427" w:type="dxa"/>
          <w:tcBorders>
            <w:left w:val="single" w:sz="6" w:space="0" w:color="auto"/>
            <w:bottom w:val="single" w:sz="6" w:space="0" w:color="auto"/>
          </w:tcBorders>
        </w:tcPr>
        <w:p w14:paraId="22551610" w14:textId="77777777" w:rsidR="006F5E8C" w:rsidRPr="00B541EA" w:rsidRDefault="006F5E8C" w:rsidP="006F5E8C">
          <w:pPr>
            <w:pStyle w:val="Ttulo5"/>
            <w:keepNext w:val="0"/>
            <w:spacing w:before="20"/>
            <w:rPr>
              <w:rFonts w:ascii="Arial" w:hAnsi="Arial" w:cs="Arial"/>
              <w:b w:val="0"/>
              <w:sz w:val="22"/>
            </w:rPr>
          </w:pPr>
          <w:r w:rsidRPr="00B541EA">
            <w:rPr>
              <w:rFonts w:ascii="Arial" w:hAnsi="Arial" w:cs="Arial"/>
              <w:b w:val="0"/>
            </w:rPr>
            <w:t>Nº:</w:t>
          </w:r>
        </w:p>
      </w:tc>
      <w:tc>
        <w:tcPr>
          <w:tcW w:w="3566" w:type="dxa"/>
          <w:gridSpan w:val="3"/>
          <w:tcBorders>
            <w:bottom w:val="single" w:sz="6" w:space="0" w:color="auto"/>
            <w:right w:val="single" w:sz="6" w:space="0" w:color="auto"/>
          </w:tcBorders>
          <w:vAlign w:val="center"/>
        </w:tcPr>
        <w:p w14:paraId="353C1EC8" w14:textId="77777777" w:rsidR="006F5E8C" w:rsidRPr="00B541EA" w:rsidRDefault="00105235" w:rsidP="006F5E8C">
          <w:pPr>
            <w:jc w:val="center"/>
            <w:rPr>
              <w:rFonts w:ascii="Arial" w:hAnsi="Arial" w:cs="Arial"/>
              <w:b/>
              <w:bCs/>
              <w:sz w:val="20"/>
              <w:szCs w:val="18"/>
              <w:lang w:eastAsia="ko-KR"/>
            </w:rPr>
          </w:pPr>
          <w:r>
            <w:rPr>
              <w:rFonts w:ascii="Arial" w:hAnsi="Arial" w:cs="Arial"/>
              <w:b/>
              <w:sz w:val="18"/>
              <w:szCs w:val="18"/>
            </w:rPr>
            <w:t>&lt;CODIGO_DOCUMENTO&gt;</w:t>
          </w:r>
        </w:p>
      </w:tc>
      <w:tc>
        <w:tcPr>
          <w:tcW w:w="429" w:type="dxa"/>
          <w:gridSpan w:val="2"/>
          <w:tcBorders>
            <w:left w:val="single" w:sz="6" w:space="0" w:color="auto"/>
            <w:bottom w:val="single" w:sz="6" w:space="0" w:color="auto"/>
          </w:tcBorders>
        </w:tcPr>
        <w:p w14:paraId="5E75B69F" w14:textId="77777777" w:rsidR="006F5E8C" w:rsidRPr="00B541EA" w:rsidRDefault="006F5E8C" w:rsidP="006F5E8C">
          <w:pPr>
            <w:spacing w:before="20"/>
            <w:ind w:left="28"/>
            <w:rPr>
              <w:rFonts w:ascii="Arial" w:hAnsi="Arial" w:cs="Arial"/>
              <w:caps/>
              <w:sz w:val="12"/>
            </w:rPr>
          </w:pPr>
          <w:r w:rsidRPr="00B541EA">
            <w:rPr>
              <w:rFonts w:ascii="Arial" w:hAnsi="Arial" w:cs="Arial"/>
              <w:caps/>
              <w:sz w:val="12"/>
            </w:rPr>
            <w:t>REV.:</w:t>
          </w:r>
        </w:p>
      </w:tc>
      <w:tc>
        <w:tcPr>
          <w:tcW w:w="427" w:type="dxa"/>
          <w:tcBorders>
            <w:bottom w:val="single" w:sz="6" w:space="0" w:color="auto"/>
          </w:tcBorders>
          <w:vAlign w:val="center"/>
        </w:tcPr>
        <w:p w14:paraId="64EBD50A" w14:textId="77777777" w:rsidR="006F5E8C" w:rsidRPr="00B541EA" w:rsidRDefault="00586DAA" w:rsidP="006F5E8C">
          <w:pPr>
            <w:jc w:val="center"/>
            <w:rPr>
              <w:rFonts w:ascii="Arial" w:hAnsi="Arial" w:cs="Arial"/>
              <w:b/>
              <w:bCs/>
              <w:cap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aps/>
              <w:sz w:val="18"/>
              <w:szCs w:val="18"/>
            </w:rPr>
            <w:t>0</w:t>
          </w:r>
        </w:p>
      </w:tc>
    </w:tr>
    <w:tr w:rsidR="006F5E8C" w:rsidRPr="00B541EA" w14:paraId="5970D2C6" w14:textId="77777777" w:rsidTr="008F7E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478"/>
        <w:jc w:val="right"/>
      </w:trPr>
      <w:tc>
        <w:tcPr>
          <w:tcW w:w="1664" w:type="dxa"/>
          <w:vMerge/>
          <w:tcBorders>
            <w:bottom w:val="single" w:sz="6" w:space="0" w:color="auto"/>
            <w:right w:val="single" w:sz="6" w:space="0" w:color="auto"/>
          </w:tcBorders>
        </w:tcPr>
        <w:p w14:paraId="58D63903" w14:textId="77777777" w:rsidR="006F5E8C" w:rsidRPr="00B541EA" w:rsidRDefault="006F5E8C" w:rsidP="006F5E8C">
          <w:pPr>
            <w:jc w:val="center"/>
          </w:pPr>
        </w:p>
      </w:tc>
      <w:tc>
        <w:tcPr>
          <w:tcW w:w="858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2D55FF28" w14:textId="77777777" w:rsidR="006F5E8C" w:rsidRPr="00B541EA" w:rsidRDefault="006F5E8C" w:rsidP="006F5E8C">
          <w:pPr>
            <w:spacing w:before="20"/>
            <w:ind w:left="28"/>
            <w:rPr>
              <w:rFonts w:ascii="Arial" w:hAnsi="Arial" w:cs="Arial"/>
              <w:caps/>
              <w:sz w:val="12"/>
            </w:rPr>
          </w:pPr>
          <w:r w:rsidRPr="00B541EA">
            <w:rPr>
              <w:rFonts w:ascii="Arial" w:hAnsi="Arial" w:cs="Arial"/>
              <w:caps/>
              <w:sz w:val="12"/>
            </w:rPr>
            <w:t>ÁREA:</w:t>
          </w:r>
        </w:p>
      </w:tc>
      <w:tc>
        <w:tcPr>
          <w:tcW w:w="5417" w:type="dxa"/>
          <w:gridSpan w:val="3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2A7DEB" w14:textId="77777777" w:rsidR="006F5E8C" w:rsidRPr="00B541EA" w:rsidRDefault="00CE5F43" w:rsidP="006F5E8C">
          <w:pPr>
            <w:pStyle w:val="Formulrio"/>
            <w:ind w:left="0"/>
            <w:rPr>
              <w:rFonts w:ascii="Arial" w:hAnsi="Arial" w:cs="Arial"/>
              <w:bCs/>
              <w:color w:val="FF0000"/>
              <w:sz w:val="18"/>
              <w:szCs w:val="18"/>
            </w:rPr>
          </w:pPr>
          <w:r w:rsidRPr="00B541EA">
            <w:rPr>
              <w:rFonts w:ascii="Arial" w:hAnsi="Arial"/>
              <w:sz w:val="18"/>
              <w:szCs w:val="18"/>
            </w:rPr>
            <w:t xml:space="preserve">PONTO DE ENTREGA - </w:t>
          </w:r>
          <w:r w:rsidR="00105235">
            <w:rPr>
              <w:rFonts w:ascii="Arial" w:hAnsi="Arial"/>
              <w:sz w:val="18"/>
              <w:szCs w:val="18"/>
            </w:rPr>
            <w:t>&lt;BASE_</w:t>
          </w:r>
          <w:proofErr w:type="gramStart"/>
          <w:r w:rsidR="00105235">
            <w:rPr>
              <w:rFonts w:ascii="Arial" w:hAnsi="Arial"/>
              <w:sz w:val="18"/>
              <w:szCs w:val="18"/>
            </w:rPr>
            <w:t>TITULO</w:t>
          </w:r>
          <w:proofErr w:type="gramEnd"/>
          <w:r w:rsidR="00105235">
            <w:rPr>
              <w:rFonts w:ascii="Arial" w:hAnsi="Arial"/>
              <w:sz w:val="18"/>
              <w:szCs w:val="18"/>
            </w:rPr>
            <w:t>&gt;</w:t>
          </w:r>
          <w:r w:rsidRPr="00B541EA">
            <w:rPr>
              <w:rFonts w:ascii="Arial" w:hAnsi="Arial"/>
              <w:sz w:val="18"/>
              <w:szCs w:val="18"/>
            </w:rPr>
            <w:t xml:space="preserve"> - </w:t>
          </w:r>
          <w:r w:rsidR="00105235">
            <w:rPr>
              <w:rFonts w:ascii="Arial" w:hAnsi="Arial"/>
              <w:sz w:val="18"/>
              <w:szCs w:val="18"/>
            </w:rPr>
            <w:t>&lt;ESTADO&gt;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42D78CA" w14:textId="77777777" w:rsidR="006F5E8C" w:rsidRPr="00B541EA" w:rsidRDefault="006F5E8C" w:rsidP="006F5E8C">
          <w:pPr>
            <w:spacing w:before="20"/>
            <w:ind w:left="28"/>
            <w:rPr>
              <w:rFonts w:ascii="Arial" w:hAnsi="Arial" w:cs="Arial"/>
              <w:caps/>
            </w:rPr>
          </w:pPr>
          <w:r w:rsidRPr="00B541EA">
            <w:rPr>
              <w:rFonts w:ascii="Arial" w:hAnsi="Arial" w:cs="Arial"/>
              <w:caps/>
              <w:sz w:val="12"/>
            </w:rPr>
            <w:t>FOLHA:</w:t>
          </w:r>
        </w:p>
      </w:tc>
      <w:tc>
        <w:tcPr>
          <w:tcW w:w="427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2F7F9DBF" w14:textId="77777777" w:rsidR="006F5E8C" w:rsidRPr="00B541EA" w:rsidRDefault="006F5E8C" w:rsidP="006F5E8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B541EA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B541EA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instrText xml:space="preserve"> PAGE </w:instrText>
          </w:r>
          <w:r w:rsidRPr="00B541EA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Pr="00B541EA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t>11</w:t>
          </w:r>
          <w:r w:rsidRPr="00B541EA">
            <w:rPr>
              <w:rStyle w:val="Nmerodepgina"/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286" w:type="dxa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4DD38359" w14:textId="77777777" w:rsidR="006F5E8C" w:rsidRPr="00B541EA" w:rsidRDefault="006F5E8C" w:rsidP="006F5E8C">
          <w:pPr>
            <w:jc w:val="center"/>
            <w:rPr>
              <w:rFonts w:ascii="Arial" w:hAnsi="Arial" w:cs="Arial"/>
              <w:sz w:val="18"/>
            </w:rPr>
          </w:pPr>
          <w:r w:rsidRPr="00B541EA">
            <w:rPr>
              <w:rFonts w:ascii="Arial" w:hAnsi="Arial" w:cs="Arial"/>
              <w:sz w:val="18"/>
            </w:rPr>
            <w:t>de</w:t>
          </w:r>
        </w:p>
      </w:tc>
      <w:tc>
        <w:tcPr>
          <w:tcW w:w="570" w:type="dxa"/>
          <w:gridSpan w:val="2"/>
          <w:tcBorders>
            <w:top w:val="single" w:sz="6" w:space="0" w:color="auto"/>
            <w:bottom w:val="single" w:sz="6" w:space="0" w:color="auto"/>
          </w:tcBorders>
          <w:vAlign w:val="center"/>
        </w:tcPr>
        <w:p w14:paraId="4662DACD" w14:textId="77777777" w:rsidR="006F5E8C" w:rsidRPr="00B541EA" w:rsidRDefault="00960374" w:rsidP="006F5E8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B541EA">
            <w:rPr>
              <w:rFonts w:ascii="Arial" w:hAnsi="Arial" w:cs="Arial"/>
              <w:b/>
              <w:bCs/>
              <w:sz w:val="18"/>
              <w:szCs w:val="18"/>
            </w:rPr>
            <w:t>10</w:t>
          </w:r>
        </w:p>
      </w:tc>
    </w:tr>
    <w:tr w:rsidR="006F5E8C" w:rsidRPr="00B541EA" w14:paraId="4E67C3E1" w14:textId="77777777" w:rsidTr="008F7EE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641"/>
        <w:jc w:val="right"/>
      </w:trPr>
      <w:tc>
        <w:tcPr>
          <w:tcW w:w="1664" w:type="dxa"/>
          <w:vMerge/>
          <w:tcBorders>
            <w:bottom w:val="single" w:sz="12" w:space="0" w:color="auto"/>
            <w:right w:val="single" w:sz="6" w:space="0" w:color="auto"/>
          </w:tcBorders>
        </w:tcPr>
        <w:p w14:paraId="5852C9C6" w14:textId="77777777" w:rsidR="006F5E8C" w:rsidRPr="00B541EA" w:rsidRDefault="006F5E8C" w:rsidP="006F5E8C">
          <w:pPr>
            <w:jc w:val="center"/>
          </w:pPr>
        </w:p>
      </w:tc>
      <w:tc>
        <w:tcPr>
          <w:tcW w:w="858" w:type="dxa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</w:tcPr>
        <w:p w14:paraId="7B139495" w14:textId="77777777" w:rsidR="006F5E8C" w:rsidRPr="00B541EA" w:rsidRDefault="006F5E8C" w:rsidP="006F5E8C">
          <w:pPr>
            <w:spacing w:before="20"/>
            <w:ind w:left="28"/>
            <w:rPr>
              <w:rFonts w:ascii="Arial" w:hAnsi="Arial" w:cs="Arial"/>
              <w:caps/>
              <w:sz w:val="12"/>
            </w:rPr>
          </w:pPr>
          <w:r w:rsidRPr="00B541EA">
            <w:rPr>
              <w:rFonts w:ascii="Arial" w:hAnsi="Arial" w:cs="Arial"/>
              <w:caps/>
              <w:sz w:val="12"/>
            </w:rPr>
            <w:t>título:</w:t>
          </w:r>
        </w:p>
      </w:tc>
      <w:tc>
        <w:tcPr>
          <w:tcW w:w="5417" w:type="dxa"/>
          <w:gridSpan w:val="3"/>
          <w:tcBorders>
            <w:top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3938084C" w14:textId="77777777" w:rsidR="006F5E8C" w:rsidRPr="00B541EA" w:rsidRDefault="00586DAA" w:rsidP="006F5E8C">
          <w:pPr>
            <w:ind w:left="44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/>
              <w:b/>
              <w:sz w:val="20"/>
            </w:rPr>
            <w:t xml:space="preserve">&lt;PAINEL&gt; - </w:t>
          </w:r>
          <w:r w:rsidR="00D0312B" w:rsidRPr="00B541EA">
            <w:rPr>
              <w:rFonts w:ascii="Arial" w:hAnsi="Arial"/>
              <w:b/>
              <w:sz w:val="20"/>
            </w:rPr>
            <w:t>PROCEDIMENTO DE TAF DO PAINEL</w:t>
          </w:r>
        </w:p>
      </w:tc>
      <w:tc>
        <w:tcPr>
          <w:tcW w:w="1997" w:type="dxa"/>
          <w:gridSpan w:val="5"/>
          <w:tcBorders>
            <w:top w:val="single" w:sz="6" w:space="0" w:color="auto"/>
            <w:left w:val="single" w:sz="6" w:space="0" w:color="auto"/>
            <w:bottom w:val="single" w:sz="12" w:space="0" w:color="auto"/>
          </w:tcBorders>
          <w:vAlign w:val="center"/>
        </w:tcPr>
        <w:p w14:paraId="35A3224D" w14:textId="77777777" w:rsidR="006F5E8C" w:rsidRPr="00B541EA" w:rsidRDefault="00586DAA" w:rsidP="006F5E8C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  <w:lang w:val="pt-BR" w:eastAsia="pt-BR"/>
            </w:rPr>
          </w:pPr>
          <w:r>
            <w:rPr>
              <w:rFonts w:ascii="Arial" w:hAnsi="Arial" w:cs="Arial"/>
              <w:b/>
              <w:sz w:val="18"/>
              <w:szCs w:val="18"/>
              <w:lang w:val="pt-BR" w:eastAsia="pt-BR"/>
            </w:rPr>
            <w:t>INTERNO</w:t>
          </w:r>
        </w:p>
      </w:tc>
    </w:tr>
  </w:tbl>
  <w:p w14:paraId="7DD27BC1" w14:textId="77777777" w:rsidR="00A313B3" w:rsidRPr="00B541EA" w:rsidRDefault="00A313B3" w:rsidP="00BF4388">
    <w:pPr>
      <w:pStyle w:val="Cabealho"/>
      <w:spacing w:line="20" w:lineRule="exact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6002C"/>
    <w:multiLevelType w:val="hybridMultilevel"/>
    <w:tmpl w:val="104A3E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18670B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C106BA8"/>
    <w:multiLevelType w:val="multilevel"/>
    <w:tmpl w:val="91FE1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11870C10"/>
    <w:multiLevelType w:val="multilevel"/>
    <w:tmpl w:val="D74072C8"/>
    <w:lvl w:ilvl="0">
      <w:start w:val="1"/>
      <w:numFmt w:val="decimal"/>
      <w:lvlText w:val="%1"/>
      <w:lvlJc w:val="left"/>
      <w:pPr>
        <w:ind w:left="812" w:hanging="360"/>
      </w:pPr>
      <w:rPr>
        <w:rFonts w:hint="default"/>
      </w:rPr>
    </w:lvl>
    <w:lvl w:ilvl="1">
      <w:start w:val="1"/>
      <w:numFmt w:val="decimal"/>
      <w:pStyle w:val="Titulo2"/>
      <w:lvlText w:val="%1.%2"/>
      <w:lvlJc w:val="left"/>
      <w:pPr>
        <w:tabs>
          <w:tab w:val="num" w:pos="1028"/>
        </w:tabs>
        <w:ind w:left="102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4" w15:restartNumberingAfterBreak="0">
    <w:nsid w:val="123E03B9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124C2C08"/>
    <w:multiLevelType w:val="hybridMultilevel"/>
    <w:tmpl w:val="CD26CA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A3E34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188B39BC"/>
    <w:multiLevelType w:val="hybridMultilevel"/>
    <w:tmpl w:val="5A4C8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E1F33"/>
    <w:multiLevelType w:val="hybridMultilevel"/>
    <w:tmpl w:val="30B28098"/>
    <w:lvl w:ilvl="0" w:tplc="197A9FBC">
      <w:start w:val="1"/>
      <w:numFmt w:val="decimal"/>
      <w:lvlText w:val="[%1]"/>
      <w:lvlJc w:val="left"/>
      <w:pPr>
        <w:ind w:left="1860" w:hanging="360"/>
      </w:pPr>
      <w:rPr>
        <w:rFonts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194C23F9"/>
    <w:multiLevelType w:val="hybridMultilevel"/>
    <w:tmpl w:val="541C2E36"/>
    <w:lvl w:ilvl="0" w:tplc="6786DDEC">
      <w:start w:val="1"/>
      <w:numFmt w:val="decimal"/>
      <w:lvlText w:val="[0%1] "/>
      <w:lvlJc w:val="left"/>
      <w:pPr>
        <w:ind w:left="1860" w:hanging="360"/>
      </w:pPr>
      <w:rPr>
        <w:rFonts w:ascii="Arial" w:hAnsi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1B472B3F"/>
    <w:multiLevelType w:val="multilevel"/>
    <w:tmpl w:val="008E8FAC"/>
    <w:lvl w:ilvl="0">
      <w:start w:val="1"/>
      <w:numFmt w:val="decimal"/>
      <w:pStyle w:val="THTitulo1"/>
      <w:lvlText w:val="%1"/>
      <w:lvlJc w:val="left"/>
      <w:pPr>
        <w:tabs>
          <w:tab w:val="num" w:pos="454"/>
        </w:tabs>
        <w:ind w:left="884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1">
      <w:start w:val="1"/>
      <w:numFmt w:val="decimal"/>
      <w:pStyle w:val="THTitulo2"/>
      <w:lvlText w:val="%1.%2"/>
      <w:lvlJc w:val="left"/>
      <w:pPr>
        <w:tabs>
          <w:tab w:val="num" w:pos="624"/>
        </w:tabs>
        <w:ind w:left="1028" w:hanging="404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2">
      <w:start w:val="1"/>
      <w:numFmt w:val="decimal"/>
      <w:pStyle w:val="THTitulo3"/>
      <w:lvlText w:val="%1.%2.%3"/>
      <w:lvlJc w:val="left"/>
      <w:pPr>
        <w:tabs>
          <w:tab w:val="num" w:pos="1172"/>
        </w:tabs>
        <w:ind w:left="1172" w:hanging="435"/>
      </w:pPr>
      <w:rPr>
        <w:rFonts w:ascii="Arial" w:hAnsi="Arial" w:hint="default"/>
        <w:b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pStyle w:val="THTitulo4"/>
      <w:lvlText w:val="%1.%2.%3.%4"/>
      <w:lvlJc w:val="left"/>
      <w:pPr>
        <w:tabs>
          <w:tab w:val="num" w:pos="1316"/>
        </w:tabs>
        <w:ind w:left="1316" w:hanging="409"/>
      </w:pPr>
      <w:rPr>
        <w:rFonts w:ascii="Arial" w:hAnsi="Arial" w:hint="default"/>
        <w:b/>
        <w:bCs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11" w15:restartNumberingAfterBreak="0">
    <w:nsid w:val="1B8D2119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1C8552B0"/>
    <w:multiLevelType w:val="hybridMultilevel"/>
    <w:tmpl w:val="FC5A92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D6847"/>
    <w:multiLevelType w:val="hybridMultilevel"/>
    <w:tmpl w:val="A5DA20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CB13C7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5" w15:restartNumberingAfterBreak="0">
    <w:nsid w:val="264F67BC"/>
    <w:multiLevelType w:val="hybridMultilevel"/>
    <w:tmpl w:val="CE285D48"/>
    <w:lvl w:ilvl="0" w:tplc="0416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6" w15:restartNumberingAfterBreak="0">
    <w:nsid w:val="267A461A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274A0CD7"/>
    <w:multiLevelType w:val="hybridMultilevel"/>
    <w:tmpl w:val="D4CE78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963A22"/>
    <w:multiLevelType w:val="hybridMultilevel"/>
    <w:tmpl w:val="B93CBA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86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43C9A"/>
    <w:multiLevelType w:val="multilevel"/>
    <w:tmpl w:val="91FE1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 w15:restartNumberingAfterBreak="0">
    <w:nsid w:val="41AD5C87"/>
    <w:multiLevelType w:val="hybridMultilevel"/>
    <w:tmpl w:val="2A1E1C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26A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1D21DF"/>
    <w:multiLevelType w:val="hybridMultilevel"/>
    <w:tmpl w:val="0B6ECBAA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3AB27E1"/>
    <w:multiLevelType w:val="multilevel"/>
    <w:tmpl w:val="0416001F"/>
    <w:numStyleLink w:val="111111"/>
  </w:abstractNum>
  <w:abstractNum w:abstractNumId="23" w15:restartNumberingAfterBreak="0">
    <w:nsid w:val="45EC2239"/>
    <w:multiLevelType w:val="hybridMultilevel"/>
    <w:tmpl w:val="328EC5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9992CCF"/>
    <w:multiLevelType w:val="hybridMultilevel"/>
    <w:tmpl w:val="5AD0640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ACA6FBD"/>
    <w:multiLevelType w:val="hybridMultilevel"/>
    <w:tmpl w:val="E94A7514"/>
    <w:lvl w:ilvl="0" w:tplc="F864D0D8">
      <w:start w:val="1"/>
      <w:numFmt w:val="decimal"/>
      <w:lvlText w:val="[0%1] "/>
      <w:lvlJc w:val="left"/>
      <w:pPr>
        <w:ind w:left="1860" w:hanging="360"/>
      </w:pPr>
      <w:rPr>
        <w:rFonts w:ascii="Arial" w:hAnsi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6" w15:restartNumberingAfterBreak="0">
    <w:nsid w:val="4F954CA4"/>
    <w:multiLevelType w:val="hybridMultilevel"/>
    <w:tmpl w:val="0B981994"/>
    <w:lvl w:ilvl="0" w:tplc="8D7664B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 w15:restartNumberingAfterBreak="0">
    <w:nsid w:val="52247C60"/>
    <w:multiLevelType w:val="hybridMultilevel"/>
    <w:tmpl w:val="DB366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5D4B53"/>
    <w:multiLevelType w:val="hybridMultilevel"/>
    <w:tmpl w:val="E94A7514"/>
    <w:lvl w:ilvl="0" w:tplc="F864D0D8">
      <w:start w:val="1"/>
      <w:numFmt w:val="decimal"/>
      <w:lvlText w:val="[0%1] "/>
      <w:lvlJc w:val="left"/>
      <w:pPr>
        <w:ind w:left="1860" w:hanging="360"/>
      </w:pPr>
      <w:rPr>
        <w:rFonts w:ascii="Arial" w:hAnsi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9" w15:restartNumberingAfterBreak="0">
    <w:nsid w:val="53F82668"/>
    <w:multiLevelType w:val="hybridMultilevel"/>
    <w:tmpl w:val="1D22026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444DB8"/>
    <w:multiLevelType w:val="hybridMultilevel"/>
    <w:tmpl w:val="E94A7514"/>
    <w:lvl w:ilvl="0" w:tplc="F864D0D8">
      <w:start w:val="1"/>
      <w:numFmt w:val="decimal"/>
      <w:lvlText w:val="[0%1] "/>
      <w:lvlJc w:val="left"/>
      <w:pPr>
        <w:ind w:left="1860" w:hanging="360"/>
      </w:pPr>
      <w:rPr>
        <w:rFonts w:ascii="Arial" w:hAnsi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1" w15:restartNumberingAfterBreak="0">
    <w:nsid w:val="5C8408F7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 w15:restartNumberingAfterBreak="0">
    <w:nsid w:val="5D500D42"/>
    <w:multiLevelType w:val="hybridMultilevel"/>
    <w:tmpl w:val="B868F1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7C772B"/>
    <w:multiLevelType w:val="multilevel"/>
    <w:tmpl w:val="34667A98"/>
    <w:lvl w:ilvl="0">
      <w:start w:val="1"/>
      <w:numFmt w:val="decimal"/>
      <w:lvlText w:val="%1"/>
      <w:lvlJc w:val="left"/>
      <w:pPr>
        <w:tabs>
          <w:tab w:val="num" w:pos="454"/>
        </w:tabs>
        <w:ind w:left="88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102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  <w:b/>
        <w:bCs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34" w15:restartNumberingAfterBreak="0">
    <w:nsid w:val="626225BD"/>
    <w:multiLevelType w:val="hybridMultilevel"/>
    <w:tmpl w:val="499AEC5A"/>
    <w:lvl w:ilvl="0" w:tplc="C332FEC6">
      <w:start w:val="1"/>
      <w:numFmt w:val="bullet"/>
      <w:pStyle w:val="THTxtDestaque2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64136A65"/>
    <w:multiLevelType w:val="multilevel"/>
    <w:tmpl w:val="327E764E"/>
    <w:lvl w:ilvl="0">
      <w:start w:val="1"/>
      <w:numFmt w:val="decimal"/>
      <w:lvlText w:val="%1"/>
      <w:lvlJc w:val="left"/>
      <w:pPr>
        <w:tabs>
          <w:tab w:val="num" w:pos="454"/>
        </w:tabs>
        <w:ind w:left="88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102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  <w:b/>
        <w:bCs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  <w:b/>
        <w:bCs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36" w15:restartNumberingAfterBreak="0">
    <w:nsid w:val="699C5353"/>
    <w:multiLevelType w:val="hybridMultilevel"/>
    <w:tmpl w:val="B0BCBB5E"/>
    <w:lvl w:ilvl="0" w:tplc="770ED0B6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AA21472"/>
    <w:multiLevelType w:val="hybridMultilevel"/>
    <w:tmpl w:val="1714B72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AD251F2"/>
    <w:multiLevelType w:val="hybridMultilevel"/>
    <w:tmpl w:val="09EC10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D00A1"/>
    <w:multiLevelType w:val="hybridMultilevel"/>
    <w:tmpl w:val="70A610E4"/>
    <w:lvl w:ilvl="0" w:tplc="63E01122">
      <w:start w:val="1"/>
      <w:numFmt w:val="bullet"/>
      <w:pStyle w:val="THTxtDestaque1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6CDB67CD"/>
    <w:multiLevelType w:val="multilevel"/>
    <w:tmpl w:val="0DD86E46"/>
    <w:lvl w:ilvl="0">
      <w:start w:val="1"/>
      <w:numFmt w:val="decimal"/>
      <w:lvlText w:val="%1"/>
      <w:lvlJc w:val="left"/>
      <w:pPr>
        <w:tabs>
          <w:tab w:val="num" w:pos="884"/>
        </w:tabs>
        <w:ind w:left="88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8"/>
        </w:tabs>
        <w:ind w:left="102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72"/>
        </w:tabs>
        <w:ind w:left="117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316"/>
        </w:tabs>
        <w:ind w:left="1316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460"/>
        </w:tabs>
        <w:ind w:left="146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4"/>
        </w:tabs>
        <w:ind w:left="160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8"/>
        </w:tabs>
        <w:ind w:left="174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2"/>
        </w:tabs>
        <w:ind w:left="1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6"/>
        </w:tabs>
        <w:ind w:left="2036" w:hanging="1584"/>
      </w:pPr>
      <w:rPr>
        <w:rFonts w:hint="default"/>
      </w:rPr>
    </w:lvl>
  </w:abstractNum>
  <w:abstractNum w:abstractNumId="41" w15:restartNumberingAfterBreak="0">
    <w:nsid w:val="6DD012C1"/>
    <w:multiLevelType w:val="hybridMultilevel"/>
    <w:tmpl w:val="C36A3DD8"/>
    <w:lvl w:ilvl="0" w:tplc="D5A22104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6FD17FA5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3" w15:restartNumberingAfterBreak="0">
    <w:nsid w:val="70832E2B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4" w15:restartNumberingAfterBreak="0">
    <w:nsid w:val="71E70A9C"/>
    <w:multiLevelType w:val="hybridMultilevel"/>
    <w:tmpl w:val="53789CEC"/>
    <w:lvl w:ilvl="0" w:tplc="9460A74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32239A2"/>
    <w:multiLevelType w:val="hybridMultilevel"/>
    <w:tmpl w:val="541C2E36"/>
    <w:lvl w:ilvl="0" w:tplc="6786DDEC">
      <w:start w:val="1"/>
      <w:numFmt w:val="decimal"/>
      <w:lvlText w:val="[0%1] "/>
      <w:lvlJc w:val="left"/>
      <w:pPr>
        <w:ind w:left="1860" w:hanging="360"/>
      </w:pPr>
      <w:rPr>
        <w:rFonts w:ascii="Arial" w:hAnsi="Aria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6" w15:restartNumberingAfterBreak="0">
    <w:nsid w:val="78103E5D"/>
    <w:multiLevelType w:val="multilevel"/>
    <w:tmpl w:val="B184C0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81B05E9"/>
    <w:multiLevelType w:val="multilevel"/>
    <w:tmpl w:val="E5CC8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8" w15:restartNumberingAfterBreak="0">
    <w:nsid w:val="7B460D5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8877"/>
        </w:tabs>
        <w:ind w:left="8301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9" w15:restartNumberingAfterBreak="0">
    <w:nsid w:val="7FA36BF8"/>
    <w:multiLevelType w:val="hybridMultilevel"/>
    <w:tmpl w:val="85D24B74"/>
    <w:lvl w:ilvl="0" w:tplc="F864D0D8">
      <w:start w:val="1"/>
      <w:numFmt w:val="decimal"/>
      <w:lvlText w:val="[0%1] "/>
      <w:lvlJc w:val="left"/>
      <w:pPr>
        <w:ind w:left="4046" w:hanging="360"/>
      </w:pPr>
      <w:rPr>
        <w:rFonts w:ascii="Arial" w:hAnsi="Arial" w:hint="default"/>
        <w:sz w:val="22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456681910">
    <w:abstractNumId w:val="43"/>
  </w:num>
  <w:num w:numId="2" w16cid:durableId="442262645">
    <w:abstractNumId w:val="2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80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60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400"/>
          </w:tabs>
          <w:ind w:left="4320" w:hanging="1440"/>
        </w:pPr>
      </w:lvl>
    </w:lvlOverride>
  </w:num>
  <w:num w:numId="3" w16cid:durableId="530656859">
    <w:abstractNumId w:val="49"/>
  </w:num>
  <w:num w:numId="4" w16cid:durableId="186992818">
    <w:abstractNumId w:val="22"/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</w:lvl>
    </w:lvlOverride>
  </w:num>
  <w:num w:numId="5" w16cid:durableId="183445870">
    <w:abstractNumId w:val="45"/>
  </w:num>
  <w:num w:numId="6" w16cid:durableId="745689935">
    <w:abstractNumId w:val="9"/>
  </w:num>
  <w:num w:numId="7" w16cid:durableId="1460490139">
    <w:abstractNumId w:val="21"/>
  </w:num>
  <w:num w:numId="8" w16cid:durableId="842625213">
    <w:abstractNumId w:val="11"/>
  </w:num>
  <w:num w:numId="9" w16cid:durableId="1471558354">
    <w:abstractNumId w:val="20"/>
  </w:num>
  <w:num w:numId="10" w16cid:durableId="1801998010">
    <w:abstractNumId w:val="27"/>
  </w:num>
  <w:num w:numId="11" w16cid:durableId="6564135">
    <w:abstractNumId w:val="0"/>
  </w:num>
  <w:num w:numId="12" w16cid:durableId="1715883976">
    <w:abstractNumId w:val="15"/>
  </w:num>
  <w:num w:numId="13" w16cid:durableId="1945384437">
    <w:abstractNumId w:val="14"/>
  </w:num>
  <w:num w:numId="14" w16cid:durableId="726878009">
    <w:abstractNumId w:val="1"/>
  </w:num>
  <w:num w:numId="15" w16cid:durableId="193660437">
    <w:abstractNumId w:val="31"/>
  </w:num>
  <w:num w:numId="16" w16cid:durableId="1956017900">
    <w:abstractNumId w:val="23"/>
  </w:num>
  <w:num w:numId="17" w16cid:durableId="368066560">
    <w:abstractNumId w:val="13"/>
  </w:num>
  <w:num w:numId="18" w16cid:durableId="2089114023">
    <w:abstractNumId w:val="32"/>
  </w:num>
  <w:num w:numId="19" w16cid:durableId="705175671">
    <w:abstractNumId w:val="17"/>
  </w:num>
  <w:num w:numId="20" w16cid:durableId="881676833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105875877">
    <w:abstractNumId w:val="24"/>
  </w:num>
  <w:num w:numId="22" w16cid:durableId="160464130">
    <w:abstractNumId w:val="42"/>
  </w:num>
  <w:num w:numId="23" w16cid:durableId="155079579">
    <w:abstractNumId w:val="47"/>
  </w:num>
  <w:num w:numId="24" w16cid:durableId="746418888">
    <w:abstractNumId w:val="16"/>
  </w:num>
  <w:num w:numId="25" w16cid:durableId="634261072">
    <w:abstractNumId w:val="4"/>
  </w:num>
  <w:num w:numId="26" w16cid:durableId="968433134">
    <w:abstractNumId w:val="46"/>
  </w:num>
  <w:num w:numId="27" w16cid:durableId="2057007280">
    <w:abstractNumId w:val="8"/>
  </w:num>
  <w:num w:numId="28" w16cid:durableId="1463575384">
    <w:abstractNumId w:val="28"/>
  </w:num>
  <w:num w:numId="29" w16cid:durableId="7369762">
    <w:abstractNumId w:val="30"/>
  </w:num>
  <w:num w:numId="30" w16cid:durableId="490760708">
    <w:abstractNumId w:val="25"/>
  </w:num>
  <w:num w:numId="31" w16cid:durableId="1821072289">
    <w:abstractNumId w:val="2"/>
  </w:num>
  <w:num w:numId="32" w16cid:durableId="1833108085">
    <w:abstractNumId w:val="19"/>
  </w:num>
  <w:num w:numId="33" w16cid:durableId="2005931149">
    <w:abstractNumId w:val="48"/>
  </w:num>
  <w:num w:numId="34" w16cid:durableId="672533823">
    <w:abstractNumId w:val="22"/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rFonts w:ascii="Arial" w:hAnsi="Arial" w:cs="Arial" w:hint="default"/>
          <w:sz w:val="24"/>
          <w:szCs w:val="24"/>
        </w:rPr>
      </w:lvl>
    </w:lvlOverride>
  </w:num>
  <w:num w:numId="35" w16cid:durableId="1259364142">
    <w:abstractNumId w:val="6"/>
  </w:num>
  <w:num w:numId="36" w16cid:durableId="589000755">
    <w:abstractNumId w:val="3"/>
  </w:num>
  <w:num w:numId="37" w16cid:durableId="558790275">
    <w:abstractNumId w:val="40"/>
  </w:num>
  <w:num w:numId="38" w16cid:durableId="116609339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148826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423173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352183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35571373">
    <w:abstractNumId w:val="35"/>
  </w:num>
  <w:num w:numId="43" w16cid:durableId="102802270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2510866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147355128">
    <w:abstractNumId w:val="29"/>
  </w:num>
  <w:num w:numId="46" w16cid:durableId="1572304217">
    <w:abstractNumId w:val="37"/>
  </w:num>
  <w:num w:numId="47" w16cid:durableId="998534280">
    <w:abstractNumId w:val="7"/>
  </w:num>
  <w:num w:numId="48" w16cid:durableId="1806466284">
    <w:abstractNumId w:val="18"/>
  </w:num>
  <w:num w:numId="49" w16cid:durableId="1043598655">
    <w:abstractNumId w:val="5"/>
  </w:num>
  <w:num w:numId="50" w16cid:durableId="1291402698">
    <w:abstractNumId w:val="10"/>
  </w:num>
  <w:num w:numId="51" w16cid:durableId="1074166230">
    <w:abstractNumId w:val="10"/>
  </w:num>
  <w:num w:numId="52" w16cid:durableId="1632974275">
    <w:abstractNumId w:val="44"/>
  </w:num>
  <w:num w:numId="53" w16cid:durableId="1136492236">
    <w:abstractNumId w:val="44"/>
  </w:num>
  <w:num w:numId="54" w16cid:durableId="918903853">
    <w:abstractNumId w:val="44"/>
  </w:num>
  <w:num w:numId="55" w16cid:durableId="1892112633">
    <w:abstractNumId w:val="44"/>
  </w:num>
  <w:num w:numId="56" w16cid:durableId="86394215">
    <w:abstractNumId w:val="36"/>
  </w:num>
  <w:num w:numId="57" w16cid:durableId="1305114136">
    <w:abstractNumId w:val="33"/>
  </w:num>
  <w:num w:numId="58" w16cid:durableId="1296644996">
    <w:abstractNumId w:val="12"/>
  </w:num>
  <w:num w:numId="59" w16cid:durableId="2100638076">
    <w:abstractNumId w:val="26"/>
  </w:num>
  <w:num w:numId="60" w16cid:durableId="448167229">
    <w:abstractNumId w:val="41"/>
  </w:num>
  <w:num w:numId="61" w16cid:durableId="1929187746">
    <w:abstractNumId w:val="39"/>
  </w:num>
  <w:num w:numId="62" w16cid:durableId="941690427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1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pt-BR" w:vendorID="1" w:dllVersion="513" w:checkStyle="1"/>
  <w:activeWritingStyle w:appName="MSWord" w:lang="es-ES_tradnl" w:vendorID="9" w:dllVersion="512" w:checkStyle="1"/>
  <w:activeWritingStyle w:appName="MSWord" w:lang="pt-PT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rawingGridHorizontalSpacing w:val="80"/>
  <w:displayHorizontalDrawingGridEvery w:val="0"/>
  <w:displayVerticalDrawingGridEvery w:val="0"/>
  <w:noPunctuationKerning/>
  <w:characterSpacingControl w:val="doNotCompress"/>
  <w:hdrShapeDefaults>
    <o:shapedefaults v:ext="edit" spidmax="2078" style="mso-position-vertical-relative:line" fill="f" fillcolor="white" stroke="f">
      <v:fill color="white" on="f"/>
      <v:stroke on="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4A8E"/>
    <w:rsid w:val="000005D4"/>
    <w:rsid w:val="000015FB"/>
    <w:rsid w:val="00001E93"/>
    <w:rsid w:val="00002DF1"/>
    <w:rsid w:val="00002EF2"/>
    <w:rsid w:val="00003407"/>
    <w:rsid w:val="00003C37"/>
    <w:rsid w:val="0000421F"/>
    <w:rsid w:val="000051B8"/>
    <w:rsid w:val="000053D3"/>
    <w:rsid w:val="0000687C"/>
    <w:rsid w:val="000069E7"/>
    <w:rsid w:val="00006A4C"/>
    <w:rsid w:val="00006B7E"/>
    <w:rsid w:val="000070C5"/>
    <w:rsid w:val="00007AE0"/>
    <w:rsid w:val="00010565"/>
    <w:rsid w:val="00010646"/>
    <w:rsid w:val="00010F89"/>
    <w:rsid w:val="00010FB9"/>
    <w:rsid w:val="000110FC"/>
    <w:rsid w:val="0001164D"/>
    <w:rsid w:val="00011D7E"/>
    <w:rsid w:val="000128F0"/>
    <w:rsid w:val="0001363E"/>
    <w:rsid w:val="00013AC3"/>
    <w:rsid w:val="00013B7E"/>
    <w:rsid w:val="0001474C"/>
    <w:rsid w:val="0001476B"/>
    <w:rsid w:val="00014903"/>
    <w:rsid w:val="00015C70"/>
    <w:rsid w:val="00016201"/>
    <w:rsid w:val="00016233"/>
    <w:rsid w:val="0001638C"/>
    <w:rsid w:val="00016429"/>
    <w:rsid w:val="00016F50"/>
    <w:rsid w:val="00017C96"/>
    <w:rsid w:val="0002026A"/>
    <w:rsid w:val="00020319"/>
    <w:rsid w:val="00020595"/>
    <w:rsid w:val="00021FF3"/>
    <w:rsid w:val="00022329"/>
    <w:rsid w:val="00022814"/>
    <w:rsid w:val="00023EA7"/>
    <w:rsid w:val="00023FA0"/>
    <w:rsid w:val="000240B3"/>
    <w:rsid w:val="000243BB"/>
    <w:rsid w:val="000255E0"/>
    <w:rsid w:val="000262E9"/>
    <w:rsid w:val="00026371"/>
    <w:rsid w:val="00026AC3"/>
    <w:rsid w:val="00026EC4"/>
    <w:rsid w:val="0002715A"/>
    <w:rsid w:val="000271BA"/>
    <w:rsid w:val="00030DA3"/>
    <w:rsid w:val="00031996"/>
    <w:rsid w:val="00032128"/>
    <w:rsid w:val="000326F5"/>
    <w:rsid w:val="00032871"/>
    <w:rsid w:val="00032F10"/>
    <w:rsid w:val="00033139"/>
    <w:rsid w:val="00034104"/>
    <w:rsid w:val="00034C42"/>
    <w:rsid w:val="000352D3"/>
    <w:rsid w:val="000365B7"/>
    <w:rsid w:val="00036A3F"/>
    <w:rsid w:val="000373F1"/>
    <w:rsid w:val="00037AAE"/>
    <w:rsid w:val="00037F72"/>
    <w:rsid w:val="00040F7D"/>
    <w:rsid w:val="000418F0"/>
    <w:rsid w:val="00041DC5"/>
    <w:rsid w:val="0004234E"/>
    <w:rsid w:val="0004275E"/>
    <w:rsid w:val="00042C31"/>
    <w:rsid w:val="00042CD8"/>
    <w:rsid w:val="000433A1"/>
    <w:rsid w:val="00043791"/>
    <w:rsid w:val="00043A8F"/>
    <w:rsid w:val="00043F1E"/>
    <w:rsid w:val="00044FE8"/>
    <w:rsid w:val="00045105"/>
    <w:rsid w:val="000456B9"/>
    <w:rsid w:val="00046582"/>
    <w:rsid w:val="00046FE2"/>
    <w:rsid w:val="000471EF"/>
    <w:rsid w:val="00047A6C"/>
    <w:rsid w:val="00047D1E"/>
    <w:rsid w:val="00050323"/>
    <w:rsid w:val="0005045E"/>
    <w:rsid w:val="00050540"/>
    <w:rsid w:val="000509A0"/>
    <w:rsid w:val="00050A79"/>
    <w:rsid w:val="00050D8C"/>
    <w:rsid w:val="00051CB6"/>
    <w:rsid w:val="0005273E"/>
    <w:rsid w:val="0005312E"/>
    <w:rsid w:val="000545A2"/>
    <w:rsid w:val="00055118"/>
    <w:rsid w:val="00055A44"/>
    <w:rsid w:val="00055B1C"/>
    <w:rsid w:val="00055BBE"/>
    <w:rsid w:val="00056CB8"/>
    <w:rsid w:val="00057A08"/>
    <w:rsid w:val="00060293"/>
    <w:rsid w:val="00060DB8"/>
    <w:rsid w:val="00060DF3"/>
    <w:rsid w:val="00062052"/>
    <w:rsid w:val="000632AB"/>
    <w:rsid w:val="0006348B"/>
    <w:rsid w:val="0006383F"/>
    <w:rsid w:val="00063CA3"/>
    <w:rsid w:val="00064453"/>
    <w:rsid w:val="00064576"/>
    <w:rsid w:val="00064B6F"/>
    <w:rsid w:val="00064CF3"/>
    <w:rsid w:val="000652AC"/>
    <w:rsid w:val="0006549A"/>
    <w:rsid w:val="0006561C"/>
    <w:rsid w:val="00066497"/>
    <w:rsid w:val="0006763A"/>
    <w:rsid w:val="0007076A"/>
    <w:rsid w:val="0007086E"/>
    <w:rsid w:val="0007136E"/>
    <w:rsid w:val="00071D4A"/>
    <w:rsid w:val="00072157"/>
    <w:rsid w:val="00072680"/>
    <w:rsid w:val="00072769"/>
    <w:rsid w:val="00072FDA"/>
    <w:rsid w:val="0007585D"/>
    <w:rsid w:val="00076063"/>
    <w:rsid w:val="00076757"/>
    <w:rsid w:val="00076761"/>
    <w:rsid w:val="00076AFD"/>
    <w:rsid w:val="00076C02"/>
    <w:rsid w:val="00076FAE"/>
    <w:rsid w:val="000813A8"/>
    <w:rsid w:val="00081695"/>
    <w:rsid w:val="000818E0"/>
    <w:rsid w:val="00081DDE"/>
    <w:rsid w:val="000821CE"/>
    <w:rsid w:val="00083244"/>
    <w:rsid w:val="000843C5"/>
    <w:rsid w:val="000858DF"/>
    <w:rsid w:val="00085901"/>
    <w:rsid w:val="0008689C"/>
    <w:rsid w:val="00086A3D"/>
    <w:rsid w:val="00086A8C"/>
    <w:rsid w:val="00086C48"/>
    <w:rsid w:val="000913EB"/>
    <w:rsid w:val="00091D7D"/>
    <w:rsid w:val="000929B1"/>
    <w:rsid w:val="000929D0"/>
    <w:rsid w:val="00092A0D"/>
    <w:rsid w:val="00093526"/>
    <w:rsid w:val="00094520"/>
    <w:rsid w:val="00094BC0"/>
    <w:rsid w:val="000952BB"/>
    <w:rsid w:val="00095601"/>
    <w:rsid w:val="00095C39"/>
    <w:rsid w:val="0009664F"/>
    <w:rsid w:val="00096806"/>
    <w:rsid w:val="00096BCF"/>
    <w:rsid w:val="0009758B"/>
    <w:rsid w:val="000975F3"/>
    <w:rsid w:val="00097C13"/>
    <w:rsid w:val="000A0C89"/>
    <w:rsid w:val="000A0D4C"/>
    <w:rsid w:val="000A10EE"/>
    <w:rsid w:val="000A1C61"/>
    <w:rsid w:val="000A2349"/>
    <w:rsid w:val="000A2F2C"/>
    <w:rsid w:val="000A382D"/>
    <w:rsid w:val="000A39E1"/>
    <w:rsid w:val="000A3A45"/>
    <w:rsid w:val="000A4351"/>
    <w:rsid w:val="000A535B"/>
    <w:rsid w:val="000A5DA3"/>
    <w:rsid w:val="000A6089"/>
    <w:rsid w:val="000A64F5"/>
    <w:rsid w:val="000A6AD3"/>
    <w:rsid w:val="000A7028"/>
    <w:rsid w:val="000A73B3"/>
    <w:rsid w:val="000A7998"/>
    <w:rsid w:val="000B0274"/>
    <w:rsid w:val="000B03DA"/>
    <w:rsid w:val="000B0B08"/>
    <w:rsid w:val="000B1213"/>
    <w:rsid w:val="000B29EF"/>
    <w:rsid w:val="000B46CE"/>
    <w:rsid w:val="000B5FB0"/>
    <w:rsid w:val="000B6166"/>
    <w:rsid w:val="000B62FE"/>
    <w:rsid w:val="000B6CD6"/>
    <w:rsid w:val="000B6EDA"/>
    <w:rsid w:val="000B7107"/>
    <w:rsid w:val="000B7491"/>
    <w:rsid w:val="000B77F2"/>
    <w:rsid w:val="000C0960"/>
    <w:rsid w:val="000C1255"/>
    <w:rsid w:val="000C1617"/>
    <w:rsid w:val="000C24DF"/>
    <w:rsid w:val="000C2966"/>
    <w:rsid w:val="000C32B8"/>
    <w:rsid w:val="000C394D"/>
    <w:rsid w:val="000C3F5F"/>
    <w:rsid w:val="000C44B4"/>
    <w:rsid w:val="000C5AF7"/>
    <w:rsid w:val="000C5B11"/>
    <w:rsid w:val="000C6D92"/>
    <w:rsid w:val="000C7433"/>
    <w:rsid w:val="000C77F0"/>
    <w:rsid w:val="000D0D7E"/>
    <w:rsid w:val="000D0D97"/>
    <w:rsid w:val="000D0E61"/>
    <w:rsid w:val="000D145E"/>
    <w:rsid w:val="000D228D"/>
    <w:rsid w:val="000D2D2B"/>
    <w:rsid w:val="000D3870"/>
    <w:rsid w:val="000D58AF"/>
    <w:rsid w:val="000D5DAB"/>
    <w:rsid w:val="000D5F71"/>
    <w:rsid w:val="000D6584"/>
    <w:rsid w:val="000E0B56"/>
    <w:rsid w:val="000E1711"/>
    <w:rsid w:val="000E565F"/>
    <w:rsid w:val="000E614B"/>
    <w:rsid w:val="000E62BE"/>
    <w:rsid w:val="000E6497"/>
    <w:rsid w:val="000E7166"/>
    <w:rsid w:val="000E72E1"/>
    <w:rsid w:val="000E7BA6"/>
    <w:rsid w:val="000E7D64"/>
    <w:rsid w:val="000F03E5"/>
    <w:rsid w:val="000F062D"/>
    <w:rsid w:val="000F0CB1"/>
    <w:rsid w:val="000F124C"/>
    <w:rsid w:val="000F3EAF"/>
    <w:rsid w:val="000F42C1"/>
    <w:rsid w:val="000F4657"/>
    <w:rsid w:val="000F7705"/>
    <w:rsid w:val="000F7837"/>
    <w:rsid w:val="00101396"/>
    <w:rsid w:val="00101DCB"/>
    <w:rsid w:val="00102106"/>
    <w:rsid w:val="00102166"/>
    <w:rsid w:val="001025BD"/>
    <w:rsid w:val="001026FE"/>
    <w:rsid w:val="00102C22"/>
    <w:rsid w:val="00105235"/>
    <w:rsid w:val="00105D95"/>
    <w:rsid w:val="00106927"/>
    <w:rsid w:val="001073DB"/>
    <w:rsid w:val="0010792D"/>
    <w:rsid w:val="001116DD"/>
    <w:rsid w:val="00111904"/>
    <w:rsid w:val="001130C6"/>
    <w:rsid w:val="0011403B"/>
    <w:rsid w:val="001141C7"/>
    <w:rsid w:val="001148FB"/>
    <w:rsid w:val="00114B5D"/>
    <w:rsid w:val="0011677A"/>
    <w:rsid w:val="00116A4C"/>
    <w:rsid w:val="001178DD"/>
    <w:rsid w:val="00117D00"/>
    <w:rsid w:val="001204B9"/>
    <w:rsid w:val="001204D8"/>
    <w:rsid w:val="00120572"/>
    <w:rsid w:val="00121CE6"/>
    <w:rsid w:val="00121E75"/>
    <w:rsid w:val="001225B1"/>
    <w:rsid w:val="001230C4"/>
    <w:rsid w:val="00124A6D"/>
    <w:rsid w:val="00125F84"/>
    <w:rsid w:val="00125FF0"/>
    <w:rsid w:val="00126691"/>
    <w:rsid w:val="00126756"/>
    <w:rsid w:val="0012766F"/>
    <w:rsid w:val="00127DF8"/>
    <w:rsid w:val="00127F58"/>
    <w:rsid w:val="00130115"/>
    <w:rsid w:val="0013054A"/>
    <w:rsid w:val="00131D4D"/>
    <w:rsid w:val="0013279A"/>
    <w:rsid w:val="00132FED"/>
    <w:rsid w:val="00133353"/>
    <w:rsid w:val="00133382"/>
    <w:rsid w:val="001343B8"/>
    <w:rsid w:val="001346A5"/>
    <w:rsid w:val="00134BF2"/>
    <w:rsid w:val="00134F8A"/>
    <w:rsid w:val="001359A4"/>
    <w:rsid w:val="001359AE"/>
    <w:rsid w:val="00135A69"/>
    <w:rsid w:val="00135C27"/>
    <w:rsid w:val="001369DF"/>
    <w:rsid w:val="00137469"/>
    <w:rsid w:val="00137B51"/>
    <w:rsid w:val="00140721"/>
    <w:rsid w:val="00140748"/>
    <w:rsid w:val="001408E6"/>
    <w:rsid w:val="001413B3"/>
    <w:rsid w:val="0014277D"/>
    <w:rsid w:val="001430F6"/>
    <w:rsid w:val="001441EB"/>
    <w:rsid w:val="001444D6"/>
    <w:rsid w:val="00146CE5"/>
    <w:rsid w:val="001477BC"/>
    <w:rsid w:val="00147A81"/>
    <w:rsid w:val="0015096D"/>
    <w:rsid w:val="001510C1"/>
    <w:rsid w:val="00152CCC"/>
    <w:rsid w:val="00152D5F"/>
    <w:rsid w:val="00153E50"/>
    <w:rsid w:val="00154555"/>
    <w:rsid w:val="00154677"/>
    <w:rsid w:val="00154E16"/>
    <w:rsid w:val="00154FAC"/>
    <w:rsid w:val="0015567A"/>
    <w:rsid w:val="00156805"/>
    <w:rsid w:val="00157371"/>
    <w:rsid w:val="001577DF"/>
    <w:rsid w:val="001608EC"/>
    <w:rsid w:val="001616B4"/>
    <w:rsid w:val="00161A28"/>
    <w:rsid w:val="00161BA9"/>
    <w:rsid w:val="001625F4"/>
    <w:rsid w:val="00162835"/>
    <w:rsid w:val="001637A8"/>
    <w:rsid w:val="00163DCE"/>
    <w:rsid w:val="00163DF4"/>
    <w:rsid w:val="0016455F"/>
    <w:rsid w:val="00164C19"/>
    <w:rsid w:val="00164CB4"/>
    <w:rsid w:val="00165BB6"/>
    <w:rsid w:val="00165E8E"/>
    <w:rsid w:val="0016702D"/>
    <w:rsid w:val="00167469"/>
    <w:rsid w:val="001676A8"/>
    <w:rsid w:val="00167980"/>
    <w:rsid w:val="00167A7B"/>
    <w:rsid w:val="001700AB"/>
    <w:rsid w:val="001700CC"/>
    <w:rsid w:val="00170631"/>
    <w:rsid w:val="00170DF7"/>
    <w:rsid w:val="00171881"/>
    <w:rsid w:val="00171AAA"/>
    <w:rsid w:val="001724AD"/>
    <w:rsid w:val="00174A2B"/>
    <w:rsid w:val="001759F7"/>
    <w:rsid w:val="00175C9A"/>
    <w:rsid w:val="001761B8"/>
    <w:rsid w:val="00177886"/>
    <w:rsid w:val="00180B9F"/>
    <w:rsid w:val="001810AA"/>
    <w:rsid w:val="00181722"/>
    <w:rsid w:val="00181ADE"/>
    <w:rsid w:val="00182B6C"/>
    <w:rsid w:val="00182F84"/>
    <w:rsid w:val="001831D5"/>
    <w:rsid w:val="0018331B"/>
    <w:rsid w:val="00183AB2"/>
    <w:rsid w:val="00185328"/>
    <w:rsid w:val="00186291"/>
    <w:rsid w:val="00186629"/>
    <w:rsid w:val="00186C84"/>
    <w:rsid w:val="001900B4"/>
    <w:rsid w:val="00190751"/>
    <w:rsid w:val="00193018"/>
    <w:rsid w:val="001930D5"/>
    <w:rsid w:val="00194D51"/>
    <w:rsid w:val="00195987"/>
    <w:rsid w:val="00195DFA"/>
    <w:rsid w:val="00196542"/>
    <w:rsid w:val="00196938"/>
    <w:rsid w:val="00196BE3"/>
    <w:rsid w:val="00196CF7"/>
    <w:rsid w:val="001A3580"/>
    <w:rsid w:val="001A3FE2"/>
    <w:rsid w:val="001A5874"/>
    <w:rsid w:val="001A6272"/>
    <w:rsid w:val="001B06AE"/>
    <w:rsid w:val="001B0805"/>
    <w:rsid w:val="001B1029"/>
    <w:rsid w:val="001B13EF"/>
    <w:rsid w:val="001B6905"/>
    <w:rsid w:val="001B7C86"/>
    <w:rsid w:val="001C239F"/>
    <w:rsid w:val="001C27CA"/>
    <w:rsid w:val="001C2C77"/>
    <w:rsid w:val="001C39C8"/>
    <w:rsid w:val="001C3C6E"/>
    <w:rsid w:val="001C42CE"/>
    <w:rsid w:val="001C4375"/>
    <w:rsid w:val="001C5501"/>
    <w:rsid w:val="001C5B2A"/>
    <w:rsid w:val="001C65A2"/>
    <w:rsid w:val="001C6EF4"/>
    <w:rsid w:val="001D02BA"/>
    <w:rsid w:val="001D0801"/>
    <w:rsid w:val="001D1A69"/>
    <w:rsid w:val="001D1B50"/>
    <w:rsid w:val="001D215A"/>
    <w:rsid w:val="001D2DA8"/>
    <w:rsid w:val="001D3231"/>
    <w:rsid w:val="001D3691"/>
    <w:rsid w:val="001D3D5C"/>
    <w:rsid w:val="001D4020"/>
    <w:rsid w:val="001D494B"/>
    <w:rsid w:val="001D6A69"/>
    <w:rsid w:val="001D7E05"/>
    <w:rsid w:val="001D7FF5"/>
    <w:rsid w:val="001E016C"/>
    <w:rsid w:val="001E039F"/>
    <w:rsid w:val="001E0953"/>
    <w:rsid w:val="001E0C3D"/>
    <w:rsid w:val="001E1426"/>
    <w:rsid w:val="001E1CCA"/>
    <w:rsid w:val="001E334E"/>
    <w:rsid w:val="001E392D"/>
    <w:rsid w:val="001E43B1"/>
    <w:rsid w:val="001E4784"/>
    <w:rsid w:val="001E647C"/>
    <w:rsid w:val="001E7335"/>
    <w:rsid w:val="001F0643"/>
    <w:rsid w:val="001F15EA"/>
    <w:rsid w:val="001F3102"/>
    <w:rsid w:val="001F37FC"/>
    <w:rsid w:val="001F50DE"/>
    <w:rsid w:val="001F563A"/>
    <w:rsid w:val="001F7F02"/>
    <w:rsid w:val="0020118C"/>
    <w:rsid w:val="00202627"/>
    <w:rsid w:val="00202D4E"/>
    <w:rsid w:val="00203252"/>
    <w:rsid w:val="0020372C"/>
    <w:rsid w:val="00203D6A"/>
    <w:rsid w:val="00203E10"/>
    <w:rsid w:val="00205FAF"/>
    <w:rsid w:val="00206A29"/>
    <w:rsid w:val="00206A8E"/>
    <w:rsid w:val="00206FB2"/>
    <w:rsid w:val="00206FB9"/>
    <w:rsid w:val="002070A0"/>
    <w:rsid w:val="00207AE1"/>
    <w:rsid w:val="00207AFF"/>
    <w:rsid w:val="00207E95"/>
    <w:rsid w:val="002101F3"/>
    <w:rsid w:val="00210BB3"/>
    <w:rsid w:val="00210F65"/>
    <w:rsid w:val="002121AC"/>
    <w:rsid w:val="00212AA2"/>
    <w:rsid w:val="00212DE1"/>
    <w:rsid w:val="00212FA4"/>
    <w:rsid w:val="0021315A"/>
    <w:rsid w:val="002132F6"/>
    <w:rsid w:val="00213473"/>
    <w:rsid w:val="00213973"/>
    <w:rsid w:val="00213BF6"/>
    <w:rsid w:val="00213E2D"/>
    <w:rsid w:val="00214052"/>
    <w:rsid w:val="002146C8"/>
    <w:rsid w:val="00214D4F"/>
    <w:rsid w:val="00216FDE"/>
    <w:rsid w:val="002176A7"/>
    <w:rsid w:val="0021778D"/>
    <w:rsid w:val="00217CAA"/>
    <w:rsid w:val="002203C9"/>
    <w:rsid w:val="002206C3"/>
    <w:rsid w:val="00220BA2"/>
    <w:rsid w:val="0022337F"/>
    <w:rsid w:val="00223767"/>
    <w:rsid w:val="002242A4"/>
    <w:rsid w:val="00225000"/>
    <w:rsid w:val="00226128"/>
    <w:rsid w:val="0022702F"/>
    <w:rsid w:val="0022734C"/>
    <w:rsid w:val="00227546"/>
    <w:rsid w:val="002279BD"/>
    <w:rsid w:val="00227AC6"/>
    <w:rsid w:val="00230EC1"/>
    <w:rsid w:val="00230F3D"/>
    <w:rsid w:val="00231215"/>
    <w:rsid w:val="002314B1"/>
    <w:rsid w:val="00231A07"/>
    <w:rsid w:val="00231AA2"/>
    <w:rsid w:val="002323F0"/>
    <w:rsid w:val="002326B3"/>
    <w:rsid w:val="00232C81"/>
    <w:rsid w:val="00234215"/>
    <w:rsid w:val="002343E2"/>
    <w:rsid w:val="00234439"/>
    <w:rsid w:val="002348A9"/>
    <w:rsid w:val="00235A56"/>
    <w:rsid w:val="00235B81"/>
    <w:rsid w:val="0023606E"/>
    <w:rsid w:val="00236222"/>
    <w:rsid w:val="0024091D"/>
    <w:rsid w:val="00240DCB"/>
    <w:rsid w:val="002418FE"/>
    <w:rsid w:val="0024263E"/>
    <w:rsid w:val="002432CA"/>
    <w:rsid w:val="00243D79"/>
    <w:rsid w:val="00244BAE"/>
    <w:rsid w:val="00245F7B"/>
    <w:rsid w:val="0024667C"/>
    <w:rsid w:val="00247B30"/>
    <w:rsid w:val="00247F1A"/>
    <w:rsid w:val="0025044F"/>
    <w:rsid w:val="002504E3"/>
    <w:rsid w:val="00250719"/>
    <w:rsid w:val="0025211A"/>
    <w:rsid w:val="00252704"/>
    <w:rsid w:val="00252ECC"/>
    <w:rsid w:val="00253113"/>
    <w:rsid w:val="00253C46"/>
    <w:rsid w:val="00253CA8"/>
    <w:rsid w:val="00254321"/>
    <w:rsid w:val="0025484A"/>
    <w:rsid w:val="00254DF3"/>
    <w:rsid w:val="002557A1"/>
    <w:rsid w:val="002566E5"/>
    <w:rsid w:val="00256EE8"/>
    <w:rsid w:val="00256F14"/>
    <w:rsid w:val="0025728D"/>
    <w:rsid w:val="00257793"/>
    <w:rsid w:val="002578DD"/>
    <w:rsid w:val="0026017C"/>
    <w:rsid w:val="00260A69"/>
    <w:rsid w:val="00260B80"/>
    <w:rsid w:val="00262189"/>
    <w:rsid w:val="002627B4"/>
    <w:rsid w:val="00262978"/>
    <w:rsid w:val="00262A07"/>
    <w:rsid w:val="00263D64"/>
    <w:rsid w:val="00264549"/>
    <w:rsid w:val="002650A3"/>
    <w:rsid w:val="00265463"/>
    <w:rsid w:val="00265482"/>
    <w:rsid w:val="00265BD7"/>
    <w:rsid w:val="00266139"/>
    <w:rsid w:val="00270479"/>
    <w:rsid w:val="0027054C"/>
    <w:rsid w:val="002705AC"/>
    <w:rsid w:val="00271217"/>
    <w:rsid w:val="00271DBB"/>
    <w:rsid w:val="00272511"/>
    <w:rsid w:val="00272770"/>
    <w:rsid w:val="00272D35"/>
    <w:rsid w:val="00272DF2"/>
    <w:rsid w:val="002736A1"/>
    <w:rsid w:val="00273C78"/>
    <w:rsid w:val="00273D9E"/>
    <w:rsid w:val="0027439C"/>
    <w:rsid w:val="0027495A"/>
    <w:rsid w:val="00274B88"/>
    <w:rsid w:val="00275167"/>
    <w:rsid w:val="00280BB0"/>
    <w:rsid w:val="00280FEB"/>
    <w:rsid w:val="00281580"/>
    <w:rsid w:val="00281693"/>
    <w:rsid w:val="00281EA3"/>
    <w:rsid w:val="0028342E"/>
    <w:rsid w:val="00283BB3"/>
    <w:rsid w:val="00284519"/>
    <w:rsid w:val="00284BDB"/>
    <w:rsid w:val="00285C11"/>
    <w:rsid w:val="00286B0F"/>
    <w:rsid w:val="00287297"/>
    <w:rsid w:val="00287A37"/>
    <w:rsid w:val="00287CB9"/>
    <w:rsid w:val="002900FD"/>
    <w:rsid w:val="00290F95"/>
    <w:rsid w:val="00291593"/>
    <w:rsid w:val="002919BE"/>
    <w:rsid w:val="00291A62"/>
    <w:rsid w:val="00292C04"/>
    <w:rsid w:val="0029356D"/>
    <w:rsid w:val="00294A13"/>
    <w:rsid w:val="00295461"/>
    <w:rsid w:val="002954D8"/>
    <w:rsid w:val="0029593B"/>
    <w:rsid w:val="00295F11"/>
    <w:rsid w:val="0029621D"/>
    <w:rsid w:val="0029694E"/>
    <w:rsid w:val="00296C37"/>
    <w:rsid w:val="002976C1"/>
    <w:rsid w:val="002A0345"/>
    <w:rsid w:val="002A04BB"/>
    <w:rsid w:val="002A0EAB"/>
    <w:rsid w:val="002A21D3"/>
    <w:rsid w:val="002A2B17"/>
    <w:rsid w:val="002A2B47"/>
    <w:rsid w:val="002A36B3"/>
    <w:rsid w:val="002A3C01"/>
    <w:rsid w:val="002A4325"/>
    <w:rsid w:val="002A582A"/>
    <w:rsid w:val="002A5BA6"/>
    <w:rsid w:val="002A5D3A"/>
    <w:rsid w:val="002A6282"/>
    <w:rsid w:val="002A64D2"/>
    <w:rsid w:val="002A6507"/>
    <w:rsid w:val="002A76B1"/>
    <w:rsid w:val="002A7758"/>
    <w:rsid w:val="002B192F"/>
    <w:rsid w:val="002B1B1C"/>
    <w:rsid w:val="002B1D24"/>
    <w:rsid w:val="002B3438"/>
    <w:rsid w:val="002B3B4B"/>
    <w:rsid w:val="002B3F55"/>
    <w:rsid w:val="002B3FA4"/>
    <w:rsid w:val="002B4433"/>
    <w:rsid w:val="002B6559"/>
    <w:rsid w:val="002C0722"/>
    <w:rsid w:val="002C1689"/>
    <w:rsid w:val="002C28C6"/>
    <w:rsid w:val="002C3370"/>
    <w:rsid w:val="002C397F"/>
    <w:rsid w:val="002C3CE1"/>
    <w:rsid w:val="002C4076"/>
    <w:rsid w:val="002C42C1"/>
    <w:rsid w:val="002C49E1"/>
    <w:rsid w:val="002C4A9B"/>
    <w:rsid w:val="002C52CC"/>
    <w:rsid w:val="002C57E4"/>
    <w:rsid w:val="002C5ECB"/>
    <w:rsid w:val="002C6284"/>
    <w:rsid w:val="002C6AD5"/>
    <w:rsid w:val="002C7805"/>
    <w:rsid w:val="002C7A71"/>
    <w:rsid w:val="002D05A3"/>
    <w:rsid w:val="002D27F5"/>
    <w:rsid w:val="002D2B24"/>
    <w:rsid w:val="002D2E7F"/>
    <w:rsid w:val="002D45F1"/>
    <w:rsid w:val="002D483F"/>
    <w:rsid w:val="002D50C3"/>
    <w:rsid w:val="002D5D1B"/>
    <w:rsid w:val="002D6148"/>
    <w:rsid w:val="002D65C1"/>
    <w:rsid w:val="002D662E"/>
    <w:rsid w:val="002D744F"/>
    <w:rsid w:val="002D7B9A"/>
    <w:rsid w:val="002E1645"/>
    <w:rsid w:val="002E1E0E"/>
    <w:rsid w:val="002E1E8B"/>
    <w:rsid w:val="002E243F"/>
    <w:rsid w:val="002E2562"/>
    <w:rsid w:val="002E25A8"/>
    <w:rsid w:val="002E2AD9"/>
    <w:rsid w:val="002E3853"/>
    <w:rsid w:val="002E3C45"/>
    <w:rsid w:val="002E427D"/>
    <w:rsid w:val="002E4A9C"/>
    <w:rsid w:val="002E4E65"/>
    <w:rsid w:val="002E5420"/>
    <w:rsid w:val="002E56EF"/>
    <w:rsid w:val="002E5D50"/>
    <w:rsid w:val="002E64C0"/>
    <w:rsid w:val="002E6B30"/>
    <w:rsid w:val="002E6C48"/>
    <w:rsid w:val="002E7918"/>
    <w:rsid w:val="002E793F"/>
    <w:rsid w:val="002E79A8"/>
    <w:rsid w:val="002E7A03"/>
    <w:rsid w:val="002F07BD"/>
    <w:rsid w:val="002F10E5"/>
    <w:rsid w:val="002F1314"/>
    <w:rsid w:val="002F2279"/>
    <w:rsid w:val="002F2B8F"/>
    <w:rsid w:val="002F33EE"/>
    <w:rsid w:val="002F445F"/>
    <w:rsid w:val="002F5045"/>
    <w:rsid w:val="002F63D2"/>
    <w:rsid w:val="002F6FD3"/>
    <w:rsid w:val="002F7047"/>
    <w:rsid w:val="0030188A"/>
    <w:rsid w:val="0030239C"/>
    <w:rsid w:val="00302559"/>
    <w:rsid w:val="003028D5"/>
    <w:rsid w:val="00303E03"/>
    <w:rsid w:val="00304109"/>
    <w:rsid w:val="00304804"/>
    <w:rsid w:val="00304984"/>
    <w:rsid w:val="00304D00"/>
    <w:rsid w:val="0030569D"/>
    <w:rsid w:val="00305722"/>
    <w:rsid w:val="003063D7"/>
    <w:rsid w:val="00307B99"/>
    <w:rsid w:val="00307D21"/>
    <w:rsid w:val="0031019E"/>
    <w:rsid w:val="003110B9"/>
    <w:rsid w:val="0031185D"/>
    <w:rsid w:val="00312254"/>
    <w:rsid w:val="003130A0"/>
    <w:rsid w:val="00313167"/>
    <w:rsid w:val="00314211"/>
    <w:rsid w:val="00314F43"/>
    <w:rsid w:val="00315640"/>
    <w:rsid w:val="0031691C"/>
    <w:rsid w:val="00317049"/>
    <w:rsid w:val="003173CB"/>
    <w:rsid w:val="003174AC"/>
    <w:rsid w:val="00317703"/>
    <w:rsid w:val="00317D58"/>
    <w:rsid w:val="00317E84"/>
    <w:rsid w:val="00317FAC"/>
    <w:rsid w:val="003210BD"/>
    <w:rsid w:val="003211B6"/>
    <w:rsid w:val="00322360"/>
    <w:rsid w:val="00322DB1"/>
    <w:rsid w:val="003230F7"/>
    <w:rsid w:val="00323D14"/>
    <w:rsid w:val="0032446B"/>
    <w:rsid w:val="00324CC2"/>
    <w:rsid w:val="00324DA6"/>
    <w:rsid w:val="00326A4B"/>
    <w:rsid w:val="00326C76"/>
    <w:rsid w:val="00326D4E"/>
    <w:rsid w:val="003275D4"/>
    <w:rsid w:val="003278BA"/>
    <w:rsid w:val="00330CD2"/>
    <w:rsid w:val="003317E2"/>
    <w:rsid w:val="00332490"/>
    <w:rsid w:val="003327DE"/>
    <w:rsid w:val="003332DA"/>
    <w:rsid w:val="0033346A"/>
    <w:rsid w:val="00333740"/>
    <w:rsid w:val="0033454D"/>
    <w:rsid w:val="00334A12"/>
    <w:rsid w:val="00336BDA"/>
    <w:rsid w:val="003403E8"/>
    <w:rsid w:val="00340850"/>
    <w:rsid w:val="00340A8A"/>
    <w:rsid w:val="00340D1D"/>
    <w:rsid w:val="003410C2"/>
    <w:rsid w:val="0034153A"/>
    <w:rsid w:val="00341F91"/>
    <w:rsid w:val="00342A67"/>
    <w:rsid w:val="00342C19"/>
    <w:rsid w:val="003431BE"/>
    <w:rsid w:val="003431D9"/>
    <w:rsid w:val="003434A8"/>
    <w:rsid w:val="003445A3"/>
    <w:rsid w:val="00345172"/>
    <w:rsid w:val="003456DB"/>
    <w:rsid w:val="003469EB"/>
    <w:rsid w:val="00346AD5"/>
    <w:rsid w:val="00347DA5"/>
    <w:rsid w:val="00347EF4"/>
    <w:rsid w:val="0035069E"/>
    <w:rsid w:val="003519DF"/>
    <w:rsid w:val="00352096"/>
    <w:rsid w:val="00352B99"/>
    <w:rsid w:val="00352CE3"/>
    <w:rsid w:val="00353E2E"/>
    <w:rsid w:val="00353FC4"/>
    <w:rsid w:val="00354C7F"/>
    <w:rsid w:val="00355967"/>
    <w:rsid w:val="003562B9"/>
    <w:rsid w:val="00356609"/>
    <w:rsid w:val="00357EED"/>
    <w:rsid w:val="003614E5"/>
    <w:rsid w:val="003620EC"/>
    <w:rsid w:val="003628C9"/>
    <w:rsid w:val="00362CED"/>
    <w:rsid w:val="00363467"/>
    <w:rsid w:val="003634FB"/>
    <w:rsid w:val="0036379F"/>
    <w:rsid w:val="003652E3"/>
    <w:rsid w:val="003655BE"/>
    <w:rsid w:val="0036610C"/>
    <w:rsid w:val="0036679E"/>
    <w:rsid w:val="00366CCC"/>
    <w:rsid w:val="00367A8A"/>
    <w:rsid w:val="00367D4C"/>
    <w:rsid w:val="00370B96"/>
    <w:rsid w:val="00372110"/>
    <w:rsid w:val="003722E2"/>
    <w:rsid w:val="00372729"/>
    <w:rsid w:val="00372F48"/>
    <w:rsid w:val="003731EE"/>
    <w:rsid w:val="0037333A"/>
    <w:rsid w:val="0037337F"/>
    <w:rsid w:val="00373436"/>
    <w:rsid w:val="00373812"/>
    <w:rsid w:val="003739A7"/>
    <w:rsid w:val="00373FD6"/>
    <w:rsid w:val="003748E8"/>
    <w:rsid w:val="003753A6"/>
    <w:rsid w:val="00375BD2"/>
    <w:rsid w:val="00375D75"/>
    <w:rsid w:val="0037617B"/>
    <w:rsid w:val="003763ED"/>
    <w:rsid w:val="00376E70"/>
    <w:rsid w:val="003779B8"/>
    <w:rsid w:val="003779BD"/>
    <w:rsid w:val="003803A3"/>
    <w:rsid w:val="0038040F"/>
    <w:rsid w:val="00380A4D"/>
    <w:rsid w:val="00380DD3"/>
    <w:rsid w:val="003810D3"/>
    <w:rsid w:val="0038167E"/>
    <w:rsid w:val="003819F7"/>
    <w:rsid w:val="00381FAB"/>
    <w:rsid w:val="003821A5"/>
    <w:rsid w:val="00382389"/>
    <w:rsid w:val="00382531"/>
    <w:rsid w:val="00382EC1"/>
    <w:rsid w:val="003830C9"/>
    <w:rsid w:val="00383874"/>
    <w:rsid w:val="003839AA"/>
    <w:rsid w:val="0038439D"/>
    <w:rsid w:val="00384583"/>
    <w:rsid w:val="003849F3"/>
    <w:rsid w:val="00385BC6"/>
    <w:rsid w:val="0038669A"/>
    <w:rsid w:val="00386B83"/>
    <w:rsid w:val="00386FD2"/>
    <w:rsid w:val="003870D3"/>
    <w:rsid w:val="00387590"/>
    <w:rsid w:val="00390312"/>
    <w:rsid w:val="003905C4"/>
    <w:rsid w:val="003916E5"/>
    <w:rsid w:val="0039227C"/>
    <w:rsid w:val="00392969"/>
    <w:rsid w:val="00393469"/>
    <w:rsid w:val="003935D3"/>
    <w:rsid w:val="00393AC5"/>
    <w:rsid w:val="00394366"/>
    <w:rsid w:val="00394703"/>
    <w:rsid w:val="00394778"/>
    <w:rsid w:val="003951D9"/>
    <w:rsid w:val="0039618B"/>
    <w:rsid w:val="00396CFE"/>
    <w:rsid w:val="003977E8"/>
    <w:rsid w:val="003A077E"/>
    <w:rsid w:val="003A125E"/>
    <w:rsid w:val="003A1A5D"/>
    <w:rsid w:val="003A2913"/>
    <w:rsid w:val="003A31E1"/>
    <w:rsid w:val="003A320A"/>
    <w:rsid w:val="003A3BAB"/>
    <w:rsid w:val="003A48C9"/>
    <w:rsid w:val="003A52DC"/>
    <w:rsid w:val="003A5C75"/>
    <w:rsid w:val="003A6742"/>
    <w:rsid w:val="003A730A"/>
    <w:rsid w:val="003A7923"/>
    <w:rsid w:val="003B14CB"/>
    <w:rsid w:val="003B1722"/>
    <w:rsid w:val="003B1ED0"/>
    <w:rsid w:val="003B2B66"/>
    <w:rsid w:val="003B2E44"/>
    <w:rsid w:val="003B307E"/>
    <w:rsid w:val="003B3467"/>
    <w:rsid w:val="003B36F0"/>
    <w:rsid w:val="003B37C7"/>
    <w:rsid w:val="003B39FC"/>
    <w:rsid w:val="003B4280"/>
    <w:rsid w:val="003B4AB1"/>
    <w:rsid w:val="003B59D4"/>
    <w:rsid w:val="003B6E45"/>
    <w:rsid w:val="003C05EA"/>
    <w:rsid w:val="003C1CB1"/>
    <w:rsid w:val="003C335C"/>
    <w:rsid w:val="003C3561"/>
    <w:rsid w:val="003C3A24"/>
    <w:rsid w:val="003C516B"/>
    <w:rsid w:val="003C5741"/>
    <w:rsid w:val="003C5B55"/>
    <w:rsid w:val="003C6466"/>
    <w:rsid w:val="003C660B"/>
    <w:rsid w:val="003C6927"/>
    <w:rsid w:val="003C6960"/>
    <w:rsid w:val="003C6BC0"/>
    <w:rsid w:val="003C6EFF"/>
    <w:rsid w:val="003C7211"/>
    <w:rsid w:val="003D0EA1"/>
    <w:rsid w:val="003D0ED4"/>
    <w:rsid w:val="003D17FC"/>
    <w:rsid w:val="003D1A42"/>
    <w:rsid w:val="003D1F7B"/>
    <w:rsid w:val="003D21D5"/>
    <w:rsid w:val="003D276B"/>
    <w:rsid w:val="003D2C92"/>
    <w:rsid w:val="003D315C"/>
    <w:rsid w:val="003D32A0"/>
    <w:rsid w:val="003D3FB1"/>
    <w:rsid w:val="003D48C9"/>
    <w:rsid w:val="003D4FD3"/>
    <w:rsid w:val="003D505E"/>
    <w:rsid w:val="003D6234"/>
    <w:rsid w:val="003D652B"/>
    <w:rsid w:val="003D6F48"/>
    <w:rsid w:val="003D7E7B"/>
    <w:rsid w:val="003E05A2"/>
    <w:rsid w:val="003E0892"/>
    <w:rsid w:val="003E0B97"/>
    <w:rsid w:val="003E1269"/>
    <w:rsid w:val="003E2B37"/>
    <w:rsid w:val="003E2BA9"/>
    <w:rsid w:val="003E35CF"/>
    <w:rsid w:val="003E39B1"/>
    <w:rsid w:val="003E3A2A"/>
    <w:rsid w:val="003E48F5"/>
    <w:rsid w:val="003E6603"/>
    <w:rsid w:val="003E6780"/>
    <w:rsid w:val="003E6F72"/>
    <w:rsid w:val="003E7624"/>
    <w:rsid w:val="003E7630"/>
    <w:rsid w:val="003F00CD"/>
    <w:rsid w:val="003F1FA9"/>
    <w:rsid w:val="003F231D"/>
    <w:rsid w:val="003F27F3"/>
    <w:rsid w:val="003F2B16"/>
    <w:rsid w:val="003F3BEF"/>
    <w:rsid w:val="003F3DD2"/>
    <w:rsid w:val="003F486B"/>
    <w:rsid w:val="003F5093"/>
    <w:rsid w:val="003F5EB1"/>
    <w:rsid w:val="003F62D5"/>
    <w:rsid w:val="003F6548"/>
    <w:rsid w:val="003F6E6E"/>
    <w:rsid w:val="003F718A"/>
    <w:rsid w:val="003F71F3"/>
    <w:rsid w:val="003F72A5"/>
    <w:rsid w:val="003F7674"/>
    <w:rsid w:val="003F7829"/>
    <w:rsid w:val="003F7B40"/>
    <w:rsid w:val="00400792"/>
    <w:rsid w:val="00400912"/>
    <w:rsid w:val="00401844"/>
    <w:rsid w:val="00401AEC"/>
    <w:rsid w:val="00402C30"/>
    <w:rsid w:val="00403536"/>
    <w:rsid w:val="00403A51"/>
    <w:rsid w:val="00403B33"/>
    <w:rsid w:val="004041BD"/>
    <w:rsid w:val="004046D9"/>
    <w:rsid w:val="00404A31"/>
    <w:rsid w:val="00404B73"/>
    <w:rsid w:val="0040661E"/>
    <w:rsid w:val="00406A07"/>
    <w:rsid w:val="00407AC8"/>
    <w:rsid w:val="004102DD"/>
    <w:rsid w:val="00410975"/>
    <w:rsid w:val="0041135C"/>
    <w:rsid w:val="0041170F"/>
    <w:rsid w:val="00411786"/>
    <w:rsid w:val="004117BD"/>
    <w:rsid w:val="00411BAE"/>
    <w:rsid w:val="00413034"/>
    <w:rsid w:val="00413511"/>
    <w:rsid w:val="0041405D"/>
    <w:rsid w:val="00414B58"/>
    <w:rsid w:val="00414D04"/>
    <w:rsid w:val="00415063"/>
    <w:rsid w:val="004154E3"/>
    <w:rsid w:val="00416126"/>
    <w:rsid w:val="00417714"/>
    <w:rsid w:val="0042142A"/>
    <w:rsid w:val="00421558"/>
    <w:rsid w:val="004215EB"/>
    <w:rsid w:val="0042192A"/>
    <w:rsid w:val="00421CD5"/>
    <w:rsid w:val="00422583"/>
    <w:rsid w:val="00423580"/>
    <w:rsid w:val="00423F59"/>
    <w:rsid w:val="00424AC3"/>
    <w:rsid w:val="00424FF6"/>
    <w:rsid w:val="0042537B"/>
    <w:rsid w:val="0042589C"/>
    <w:rsid w:val="00427077"/>
    <w:rsid w:val="004271F0"/>
    <w:rsid w:val="0042724F"/>
    <w:rsid w:val="00427346"/>
    <w:rsid w:val="00427B22"/>
    <w:rsid w:val="00427C93"/>
    <w:rsid w:val="0043026C"/>
    <w:rsid w:val="0043150B"/>
    <w:rsid w:val="0043305C"/>
    <w:rsid w:val="00433E39"/>
    <w:rsid w:val="0043449A"/>
    <w:rsid w:val="00434E2F"/>
    <w:rsid w:val="00435657"/>
    <w:rsid w:val="00435916"/>
    <w:rsid w:val="0043767B"/>
    <w:rsid w:val="00437891"/>
    <w:rsid w:val="00442B7F"/>
    <w:rsid w:val="00442DB1"/>
    <w:rsid w:val="00443FA4"/>
    <w:rsid w:val="0044443E"/>
    <w:rsid w:val="00444935"/>
    <w:rsid w:val="00444CDE"/>
    <w:rsid w:val="004450B4"/>
    <w:rsid w:val="004451FF"/>
    <w:rsid w:val="004466C2"/>
    <w:rsid w:val="00450028"/>
    <w:rsid w:val="00450C8B"/>
    <w:rsid w:val="004527FA"/>
    <w:rsid w:val="004536ED"/>
    <w:rsid w:val="00453925"/>
    <w:rsid w:val="00453FA6"/>
    <w:rsid w:val="00454719"/>
    <w:rsid w:val="00454A36"/>
    <w:rsid w:val="004554B0"/>
    <w:rsid w:val="0045598E"/>
    <w:rsid w:val="004569EB"/>
    <w:rsid w:val="00456A8A"/>
    <w:rsid w:val="00456E1D"/>
    <w:rsid w:val="004570CB"/>
    <w:rsid w:val="00457302"/>
    <w:rsid w:val="004573EB"/>
    <w:rsid w:val="004606E0"/>
    <w:rsid w:val="0046091B"/>
    <w:rsid w:val="00461211"/>
    <w:rsid w:val="00461251"/>
    <w:rsid w:val="004615E0"/>
    <w:rsid w:val="00461B01"/>
    <w:rsid w:val="00461CA2"/>
    <w:rsid w:val="004624AD"/>
    <w:rsid w:val="00462524"/>
    <w:rsid w:val="004626D6"/>
    <w:rsid w:val="00463A29"/>
    <w:rsid w:val="00463DBD"/>
    <w:rsid w:val="00464B7A"/>
    <w:rsid w:val="004659C3"/>
    <w:rsid w:val="004660DB"/>
    <w:rsid w:val="00470F70"/>
    <w:rsid w:val="00471541"/>
    <w:rsid w:val="00472062"/>
    <w:rsid w:val="004728CD"/>
    <w:rsid w:val="00472CE2"/>
    <w:rsid w:val="00473DCD"/>
    <w:rsid w:val="00474E1F"/>
    <w:rsid w:val="0047531B"/>
    <w:rsid w:val="004757AC"/>
    <w:rsid w:val="00476E1E"/>
    <w:rsid w:val="004772AD"/>
    <w:rsid w:val="00480172"/>
    <w:rsid w:val="00482F88"/>
    <w:rsid w:val="004836A9"/>
    <w:rsid w:val="00483AE6"/>
    <w:rsid w:val="00483E2E"/>
    <w:rsid w:val="0048403D"/>
    <w:rsid w:val="004848E5"/>
    <w:rsid w:val="00485795"/>
    <w:rsid w:val="00486108"/>
    <w:rsid w:val="00486180"/>
    <w:rsid w:val="00486596"/>
    <w:rsid w:val="004873D0"/>
    <w:rsid w:val="00487668"/>
    <w:rsid w:val="00487871"/>
    <w:rsid w:val="0049081C"/>
    <w:rsid w:val="004909BA"/>
    <w:rsid w:val="00491BBC"/>
    <w:rsid w:val="004923B1"/>
    <w:rsid w:val="00492DDF"/>
    <w:rsid w:val="004932D0"/>
    <w:rsid w:val="00494257"/>
    <w:rsid w:val="00494F31"/>
    <w:rsid w:val="004956F8"/>
    <w:rsid w:val="00495DDA"/>
    <w:rsid w:val="004966FE"/>
    <w:rsid w:val="0049681E"/>
    <w:rsid w:val="00496ABF"/>
    <w:rsid w:val="00497387"/>
    <w:rsid w:val="00497AE2"/>
    <w:rsid w:val="00497E0B"/>
    <w:rsid w:val="004A09A5"/>
    <w:rsid w:val="004A0D43"/>
    <w:rsid w:val="004A0FFC"/>
    <w:rsid w:val="004A1688"/>
    <w:rsid w:val="004A2431"/>
    <w:rsid w:val="004A282D"/>
    <w:rsid w:val="004A3233"/>
    <w:rsid w:val="004A3B3B"/>
    <w:rsid w:val="004A3F4D"/>
    <w:rsid w:val="004A4115"/>
    <w:rsid w:val="004A48F3"/>
    <w:rsid w:val="004A4B7E"/>
    <w:rsid w:val="004A7CD4"/>
    <w:rsid w:val="004A7CE5"/>
    <w:rsid w:val="004B0308"/>
    <w:rsid w:val="004B1066"/>
    <w:rsid w:val="004B1422"/>
    <w:rsid w:val="004B1E25"/>
    <w:rsid w:val="004B313B"/>
    <w:rsid w:val="004B36BE"/>
    <w:rsid w:val="004B4368"/>
    <w:rsid w:val="004B4807"/>
    <w:rsid w:val="004B4A12"/>
    <w:rsid w:val="004B4FC2"/>
    <w:rsid w:val="004B5FC7"/>
    <w:rsid w:val="004B6711"/>
    <w:rsid w:val="004B69AD"/>
    <w:rsid w:val="004B6F31"/>
    <w:rsid w:val="004C0696"/>
    <w:rsid w:val="004C070A"/>
    <w:rsid w:val="004C07FF"/>
    <w:rsid w:val="004C11D8"/>
    <w:rsid w:val="004C20AD"/>
    <w:rsid w:val="004C2375"/>
    <w:rsid w:val="004C30CC"/>
    <w:rsid w:val="004C30DB"/>
    <w:rsid w:val="004C317C"/>
    <w:rsid w:val="004C3B86"/>
    <w:rsid w:val="004C430D"/>
    <w:rsid w:val="004C4E3A"/>
    <w:rsid w:val="004C597C"/>
    <w:rsid w:val="004C5FA6"/>
    <w:rsid w:val="004D1B9B"/>
    <w:rsid w:val="004D23B8"/>
    <w:rsid w:val="004D324C"/>
    <w:rsid w:val="004D40C6"/>
    <w:rsid w:val="004D471D"/>
    <w:rsid w:val="004D4D0B"/>
    <w:rsid w:val="004D4E69"/>
    <w:rsid w:val="004D5BBB"/>
    <w:rsid w:val="004D5BC0"/>
    <w:rsid w:val="004D6EEA"/>
    <w:rsid w:val="004D7A4F"/>
    <w:rsid w:val="004E0578"/>
    <w:rsid w:val="004E0592"/>
    <w:rsid w:val="004E0843"/>
    <w:rsid w:val="004E137D"/>
    <w:rsid w:val="004E174E"/>
    <w:rsid w:val="004E18A7"/>
    <w:rsid w:val="004E2619"/>
    <w:rsid w:val="004E3207"/>
    <w:rsid w:val="004E36F6"/>
    <w:rsid w:val="004E3E15"/>
    <w:rsid w:val="004E42B4"/>
    <w:rsid w:val="004E56BE"/>
    <w:rsid w:val="004E670B"/>
    <w:rsid w:val="004E6FFD"/>
    <w:rsid w:val="004E7D67"/>
    <w:rsid w:val="004E7EAE"/>
    <w:rsid w:val="004F01DD"/>
    <w:rsid w:val="004F2863"/>
    <w:rsid w:val="004F395F"/>
    <w:rsid w:val="004F3A8F"/>
    <w:rsid w:val="004F3C34"/>
    <w:rsid w:val="004F3D45"/>
    <w:rsid w:val="004F3DD7"/>
    <w:rsid w:val="004F6851"/>
    <w:rsid w:val="00500351"/>
    <w:rsid w:val="00500FC4"/>
    <w:rsid w:val="005011BB"/>
    <w:rsid w:val="00501801"/>
    <w:rsid w:val="005019E7"/>
    <w:rsid w:val="00501A2C"/>
    <w:rsid w:val="00501ACA"/>
    <w:rsid w:val="00501E02"/>
    <w:rsid w:val="005034A2"/>
    <w:rsid w:val="005037F9"/>
    <w:rsid w:val="00503A8E"/>
    <w:rsid w:val="00503B86"/>
    <w:rsid w:val="0050459D"/>
    <w:rsid w:val="00504A4B"/>
    <w:rsid w:val="00506D16"/>
    <w:rsid w:val="0050702F"/>
    <w:rsid w:val="00510B74"/>
    <w:rsid w:val="00513D94"/>
    <w:rsid w:val="0051432B"/>
    <w:rsid w:val="00514347"/>
    <w:rsid w:val="0051633D"/>
    <w:rsid w:val="0052018A"/>
    <w:rsid w:val="005209A6"/>
    <w:rsid w:val="00520F38"/>
    <w:rsid w:val="00521CC4"/>
    <w:rsid w:val="00522C76"/>
    <w:rsid w:val="00522FF9"/>
    <w:rsid w:val="0052403B"/>
    <w:rsid w:val="00526F8E"/>
    <w:rsid w:val="00527213"/>
    <w:rsid w:val="0053013C"/>
    <w:rsid w:val="00530921"/>
    <w:rsid w:val="00530B05"/>
    <w:rsid w:val="00531914"/>
    <w:rsid w:val="00531B91"/>
    <w:rsid w:val="00531F8B"/>
    <w:rsid w:val="005332B5"/>
    <w:rsid w:val="00533415"/>
    <w:rsid w:val="005334D5"/>
    <w:rsid w:val="00533912"/>
    <w:rsid w:val="00533B2B"/>
    <w:rsid w:val="00534268"/>
    <w:rsid w:val="00534820"/>
    <w:rsid w:val="00535801"/>
    <w:rsid w:val="005358B9"/>
    <w:rsid w:val="00536049"/>
    <w:rsid w:val="005366E1"/>
    <w:rsid w:val="0053768D"/>
    <w:rsid w:val="00537A29"/>
    <w:rsid w:val="00537B2D"/>
    <w:rsid w:val="00537CE5"/>
    <w:rsid w:val="005410C1"/>
    <w:rsid w:val="00542409"/>
    <w:rsid w:val="00542492"/>
    <w:rsid w:val="00542860"/>
    <w:rsid w:val="00542A61"/>
    <w:rsid w:val="00543416"/>
    <w:rsid w:val="0054424E"/>
    <w:rsid w:val="00546DCC"/>
    <w:rsid w:val="00547155"/>
    <w:rsid w:val="005476A7"/>
    <w:rsid w:val="00550614"/>
    <w:rsid w:val="00550687"/>
    <w:rsid w:val="00550C34"/>
    <w:rsid w:val="00551452"/>
    <w:rsid w:val="00552664"/>
    <w:rsid w:val="00553BF2"/>
    <w:rsid w:val="00553DF3"/>
    <w:rsid w:val="00553E11"/>
    <w:rsid w:val="00553EFF"/>
    <w:rsid w:val="005543F4"/>
    <w:rsid w:val="00554765"/>
    <w:rsid w:val="0055512C"/>
    <w:rsid w:val="005556C5"/>
    <w:rsid w:val="00555A91"/>
    <w:rsid w:val="00555E88"/>
    <w:rsid w:val="00555EB1"/>
    <w:rsid w:val="00557736"/>
    <w:rsid w:val="00557A8F"/>
    <w:rsid w:val="00557DB1"/>
    <w:rsid w:val="00557EBD"/>
    <w:rsid w:val="00560491"/>
    <w:rsid w:val="00560B79"/>
    <w:rsid w:val="00560CC0"/>
    <w:rsid w:val="00561577"/>
    <w:rsid w:val="00561A6A"/>
    <w:rsid w:val="005622E3"/>
    <w:rsid w:val="00562B77"/>
    <w:rsid w:val="00563B27"/>
    <w:rsid w:val="005650EC"/>
    <w:rsid w:val="00565999"/>
    <w:rsid w:val="00565C9A"/>
    <w:rsid w:val="00566946"/>
    <w:rsid w:val="00566F4A"/>
    <w:rsid w:val="00567BA9"/>
    <w:rsid w:val="00570265"/>
    <w:rsid w:val="0057054A"/>
    <w:rsid w:val="00571166"/>
    <w:rsid w:val="005712E1"/>
    <w:rsid w:val="00571F12"/>
    <w:rsid w:val="00572A0B"/>
    <w:rsid w:val="0057311B"/>
    <w:rsid w:val="005732E8"/>
    <w:rsid w:val="0057343C"/>
    <w:rsid w:val="005737BF"/>
    <w:rsid w:val="00574869"/>
    <w:rsid w:val="00574E49"/>
    <w:rsid w:val="00575770"/>
    <w:rsid w:val="0057606D"/>
    <w:rsid w:val="0057625E"/>
    <w:rsid w:val="00576BE9"/>
    <w:rsid w:val="00576F86"/>
    <w:rsid w:val="0057736E"/>
    <w:rsid w:val="005776F2"/>
    <w:rsid w:val="00577A72"/>
    <w:rsid w:val="00580800"/>
    <w:rsid w:val="00580A52"/>
    <w:rsid w:val="00581185"/>
    <w:rsid w:val="00581445"/>
    <w:rsid w:val="005824F4"/>
    <w:rsid w:val="005838F9"/>
    <w:rsid w:val="005859B9"/>
    <w:rsid w:val="00585F31"/>
    <w:rsid w:val="005867DC"/>
    <w:rsid w:val="00586952"/>
    <w:rsid w:val="00586CAA"/>
    <w:rsid w:val="00586DAA"/>
    <w:rsid w:val="00587118"/>
    <w:rsid w:val="00587B02"/>
    <w:rsid w:val="00590935"/>
    <w:rsid w:val="005909AC"/>
    <w:rsid w:val="0059121B"/>
    <w:rsid w:val="00591887"/>
    <w:rsid w:val="00591B3D"/>
    <w:rsid w:val="00591DCE"/>
    <w:rsid w:val="005935F8"/>
    <w:rsid w:val="00593C20"/>
    <w:rsid w:val="00593EDD"/>
    <w:rsid w:val="0059436D"/>
    <w:rsid w:val="005947DA"/>
    <w:rsid w:val="005948D7"/>
    <w:rsid w:val="0059498E"/>
    <w:rsid w:val="00594FC0"/>
    <w:rsid w:val="00595B85"/>
    <w:rsid w:val="00595DFD"/>
    <w:rsid w:val="0059656E"/>
    <w:rsid w:val="005967E9"/>
    <w:rsid w:val="00597371"/>
    <w:rsid w:val="00597A84"/>
    <w:rsid w:val="005A0FAB"/>
    <w:rsid w:val="005A10FF"/>
    <w:rsid w:val="005A1626"/>
    <w:rsid w:val="005A1AB3"/>
    <w:rsid w:val="005A1B39"/>
    <w:rsid w:val="005A1C9E"/>
    <w:rsid w:val="005A205D"/>
    <w:rsid w:val="005A23E3"/>
    <w:rsid w:val="005A25F3"/>
    <w:rsid w:val="005A26C8"/>
    <w:rsid w:val="005A35B3"/>
    <w:rsid w:val="005A3A7B"/>
    <w:rsid w:val="005A44B7"/>
    <w:rsid w:val="005A4FA3"/>
    <w:rsid w:val="005A58EA"/>
    <w:rsid w:val="005A5957"/>
    <w:rsid w:val="005A6625"/>
    <w:rsid w:val="005A6981"/>
    <w:rsid w:val="005A7613"/>
    <w:rsid w:val="005A776A"/>
    <w:rsid w:val="005A7BD8"/>
    <w:rsid w:val="005A7DBE"/>
    <w:rsid w:val="005A7F81"/>
    <w:rsid w:val="005B07C4"/>
    <w:rsid w:val="005B115C"/>
    <w:rsid w:val="005B390A"/>
    <w:rsid w:val="005B447C"/>
    <w:rsid w:val="005B46F0"/>
    <w:rsid w:val="005B4BD8"/>
    <w:rsid w:val="005B50C4"/>
    <w:rsid w:val="005B6610"/>
    <w:rsid w:val="005B6696"/>
    <w:rsid w:val="005B7263"/>
    <w:rsid w:val="005B731A"/>
    <w:rsid w:val="005C119D"/>
    <w:rsid w:val="005C13D1"/>
    <w:rsid w:val="005C1DBC"/>
    <w:rsid w:val="005C1F35"/>
    <w:rsid w:val="005C2003"/>
    <w:rsid w:val="005C325E"/>
    <w:rsid w:val="005C348D"/>
    <w:rsid w:val="005C3C99"/>
    <w:rsid w:val="005C3F92"/>
    <w:rsid w:val="005C40A0"/>
    <w:rsid w:val="005C48F8"/>
    <w:rsid w:val="005C4FC5"/>
    <w:rsid w:val="005C6686"/>
    <w:rsid w:val="005C6745"/>
    <w:rsid w:val="005C703C"/>
    <w:rsid w:val="005C79A5"/>
    <w:rsid w:val="005C79C1"/>
    <w:rsid w:val="005C79EE"/>
    <w:rsid w:val="005D00B0"/>
    <w:rsid w:val="005D0202"/>
    <w:rsid w:val="005D0E14"/>
    <w:rsid w:val="005D114E"/>
    <w:rsid w:val="005D121B"/>
    <w:rsid w:val="005D1468"/>
    <w:rsid w:val="005D1510"/>
    <w:rsid w:val="005D1880"/>
    <w:rsid w:val="005D1B86"/>
    <w:rsid w:val="005D253F"/>
    <w:rsid w:val="005D2C11"/>
    <w:rsid w:val="005D336A"/>
    <w:rsid w:val="005D4271"/>
    <w:rsid w:val="005D467F"/>
    <w:rsid w:val="005D63CD"/>
    <w:rsid w:val="005D6DA8"/>
    <w:rsid w:val="005D6EA6"/>
    <w:rsid w:val="005D75B0"/>
    <w:rsid w:val="005E0098"/>
    <w:rsid w:val="005E0F31"/>
    <w:rsid w:val="005E1C45"/>
    <w:rsid w:val="005E1DE0"/>
    <w:rsid w:val="005E3B30"/>
    <w:rsid w:val="005E3D92"/>
    <w:rsid w:val="005E4296"/>
    <w:rsid w:val="005E467A"/>
    <w:rsid w:val="005E4E65"/>
    <w:rsid w:val="005E5FD8"/>
    <w:rsid w:val="005E65A3"/>
    <w:rsid w:val="005E6D30"/>
    <w:rsid w:val="005E6F42"/>
    <w:rsid w:val="005E7866"/>
    <w:rsid w:val="005F0291"/>
    <w:rsid w:val="005F03E2"/>
    <w:rsid w:val="005F05B6"/>
    <w:rsid w:val="005F1447"/>
    <w:rsid w:val="005F1EFD"/>
    <w:rsid w:val="005F23DA"/>
    <w:rsid w:val="005F2D36"/>
    <w:rsid w:val="005F2E0B"/>
    <w:rsid w:val="005F38D3"/>
    <w:rsid w:val="005F3A09"/>
    <w:rsid w:val="005F3AAF"/>
    <w:rsid w:val="005F4348"/>
    <w:rsid w:val="005F447F"/>
    <w:rsid w:val="005F53B7"/>
    <w:rsid w:val="005F5449"/>
    <w:rsid w:val="005F5A1D"/>
    <w:rsid w:val="005F5FEB"/>
    <w:rsid w:val="005F6194"/>
    <w:rsid w:val="005F6F75"/>
    <w:rsid w:val="00600256"/>
    <w:rsid w:val="00600684"/>
    <w:rsid w:val="00600DF8"/>
    <w:rsid w:val="006017A0"/>
    <w:rsid w:val="00602943"/>
    <w:rsid w:val="00602B92"/>
    <w:rsid w:val="00602D99"/>
    <w:rsid w:val="00603C18"/>
    <w:rsid w:val="00603C50"/>
    <w:rsid w:val="00603EC9"/>
    <w:rsid w:val="006045E5"/>
    <w:rsid w:val="0060484F"/>
    <w:rsid w:val="00605198"/>
    <w:rsid w:val="0060520F"/>
    <w:rsid w:val="00605A63"/>
    <w:rsid w:val="00605CAE"/>
    <w:rsid w:val="00605D45"/>
    <w:rsid w:val="00610ADC"/>
    <w:rsid w:val="00610CB4"/>
    <w:rsid w:val="006111E6"/>
    <w:rsid w:val="0061156A"/>
    <w:rsid w:val="00611660"/>
    <w:rsid w:val="00611879"/>
    <w:rsid w:val="00611922"/>
    <w:rsid w:val="00612611"/>
    <w:rsid w:val="00612C33"/>
    <w:rsid w:val="00612C4E"/>
    <w:rsid w:val="00612F06"/>
    <w:rsid w:val="0061304D"/>
    <w:rsid w:val="0061525E"/>
    <w:rsid w:val="00615457"/>
    <w:rsid w:val="006155A6"/>
    <w:rsid w:val="006159AD"/>
    <w:rsid w:val="006168A4"/>
    <w:rsid w:val="00616DBC"/>
    <w:rsid w:val="00616F40"/>
    <w:rsid w:val="00616FC4"/>
    <w:rsid w:val="00617A47"/>
    <w:rsid w:val="00617FA0"/>
    <w:rsid w:val="0062025A"/>
    <w:rsid w:val="006211E1"/>
    <w:rsid w:val="00621249"/>
    <w:rsid w:val="00621E9E"/>
    <w:rsid w:val="006234CF"/>
    <w:rsid w:val="00623559"/>
    <w:rsid w:val="00623872"/>
    <w:rsid w:val="00623A1E"/>
    <w:rsid w:val="006240A0"/>
    <w:rsid w:val="00624ED9"/>
    <w:rsid w:val="00625096"/>
    <w:rsid w:val="006254BE"/>
    <w:rsid w:val="00625B59"/>
    <w:rsid w:val="0062651F"/>
    <w:rsid w:val="00626E5C"/>
    <w:rsid w:val="00627AC8"/>
    <w:rsid w:val="00627E11"/>
    <w:rsid w:val="00627EED"/>
    <w:rsid w:val="006305CA"/>
    <w:rsid w:val="00631D23"/>
    <w:rsid w:val="00632B35"/>
    <w:rsid w:val="00632E56"/>
    <w:rsid w:val="006331B7"/>
    <w:rsid w:val="00633368"/>
    <w:rsid w:val="00634632"/>
    <w:rsid w:val="006349CE"/>
    <w:rsid w:val="00636589"/>
    <w:rsid w:val="00636EB7"/>
    <w:rsid w:val="00636FAF"/>
    <w:rsid w:val="00640889"/>
    <w:rsid w:val="006412D0"/>
    <w:rsid w:val="00641C21"/>
    <w:rsid w:val="006429D0"/>
    <w:rsid w:val="006434A9"/>
    <w:rsid w:val="00643736"/>
    <w:rsid w:val="0064374C"/>
    <w:rsid w:val="00644139"/>
    <w:rsid w:val="00644987"/>
    <w:rsid w:val="006450C8"/>
    <w:rsid w:val="00645469"/>
    <w:rsid w:val="00645EB1"/>
    <w:rsid w:val="0064605D"/>
    <w:rsid w:val="0064693B"/>
    <w:rsid w:val="00647CD7"/>
    <w:rsid w:val="00650119"/>
    <w:rsid w:val="006506B8"/>
    <w:rsid w:val="00650FB8"/>
    <w:rsid w:val="0065122F"/>
    <w:rsid w:val="00651954"/>
    <w:rsid w:val="00651A87"/>
    <w:rsid w:val="00651F94"/>
    <w:rsid w:val="006522A8"/>
    <w:rsid w:val="00652B23"/>
    <w:rsid w:val="00652CB6"/>
    <w:rsid w:val="00654F30"/>
    <w:rsid w:val="00656814"/>
    <w:rsid w:val="0065687C"/>
    <w:rsid w:val="00656C89"/>
    <w:rsid w:val="0065704B"/>
    <w:rsid w:val="00657304"/>
    <w:rsid w:val="006579B2"/>
    <w:rsid w:val="00660813"/>
    <w:rsid w:val="006611C3"/>
    <w:rsid w:val="00662238"/>
    <w:rsid w:val="006622F3"/>
    <w:rsid w:val="00662D38"/>
    <w:rsid w:val="006630E2"/>
    <w:rsid w:val="00663D9B"/>
    <w:rsid w:val="00664EF1"/>
    <w:rsid w:val="00665D17"/>
    <w:rsid w:val="006663B7"/>
    <w:rsid w:val="00666DEC"/>
    <w:rsid w:val="0066798A"/>
    <w:rsid w:val="00667AFF"/>
    <w:rsid w:val="0067025F"/>
    <w:rsid w:val="00671504"/>
    <w:rsid w:val="006736F6"/>
    <w:rsid w:val="00673B29"/>
    <w:rsid w:val="006742BE"/>
    <w:rsid w:val="00674790"/>
    <w:rsid w:val="00674F9E"/>
    <w:rsid w:val="006756FB"/>
    <w:rsid w:val="00675794"/>
    <w:rsid w:val="00675C4C"/>
    <w:rsid w:val="00675EE9"/>
    <w:rsid w:val="0067797F"/>
    <w:rsid w:val="00677AC7"/>
    <w:rsid w:val="00677C84"/>
    <w:rsid w:val="00682726"/>
    <w:rsid w:val="00682B1E"/>
    <w:rsid w:val="00682FEB"/>
    <w:rsid w:val="00683622"/>
    <w:rsid w:val="006837AB"/>
    <w:rsid w:val="00683965"/>
    <w:rsid w:val="00684DF2"/>
    <w:rsid w:val="006859B6"/>
    <w:rsid w:val="00685A3C"/>
    <w:rsid w:val="00685E2B"/>
    <w:rsid w:val="006860BC"/>
    <w:rsid w:val="00686188"/>
    <w:rsid w:val="00686797"/>
    <w:rsid w:val="006869A5"/>
    <w:rsid w:val="00687815"/>
    <w:rsid w:val="00690CB3"/>
    <w:rsid w:val="00690CE6"/>
    <w:rsid w:val="006919C6"/>
    <w:rsid w:val="006929DF"/>
    <w:rsid w:val="006933FE"/>
    <w:rsid w:val="0069424E"/>
    <w:rsid w:val="00694E28"/>
    <w:rsid w:val="006951D1"/>
    <w:rsid w:val="00695439"/>
    <w:rsid w:val="006954D5"/>
    <w:rsid w:val="00695705"/>
    <w:rsid w:val="00695BA6"/>
    <w:rsid w:val="00696052"/>
    <w:rsid w:val="00696294"/>
    <w:rsid w:val="006965DC"/>
    <w:rsid w:val="00696A73"/>
    <w:rsid w:val="006A017E"/>
    <w:rsid w:val="006A119D"/>
    <w:rsid w:val="006A194D"/>
    <w:rsid w:val="006A1999"/>
    <w:rsid w:val="006A26A7"/>
    <w:rsid w:val="006A3250"/>
    <w:rsid w:val="006A3F60"/>
    <w:rsid w:val="006A4EF8"/>
    <w:rsid w:val="006A553C"/>
    <w:rsid w:val="006A5A73"/>
    <w:rsid w:val="006A5CB5"/>
    <w:rsid w:val="006A6D01"/>
    <w:rsid w:val="006A7A96"/>
    <w:rsid w:val="006B1AA5"/>
    <w:rsid w:val="006B2F8F"/>
    <w:rsid w:val="006B337D"/>
    <w:rsid w:val="006B460A"/>
    <w:rsid w:val="006B47F0"/>
    <w:rsid w:val="006B503D"/>
    <w:rsid w:val="006B5E8C"/>
    <w:rsid w:val="006B6208"/>
    <w:rsid w:val="006B6803"/>
    <w:rsid w:val="006B6CF3"/>
    <w:rsid w:val="006B71C1"/>
    <w:rsid w:val="006B7F94"/>
    <w:rsid w:val="006B7F9F"/>
    <w:rsid w:val="006C02B9"/>
    <w:rsid w:val="006C02E7"/>
    <w:rsid w:val="006C07DD"/>
    <w:rsid w:val="006C1B66"/>
    <w:rsid w:val="006C279E"/>
    <w:rsid w:val="006C2AC1"/>
    <w:rsid w:val="006C2ED6"/>
    <w:rsid w:val="006C3204"/>
    <w:rsid w:val="006C3A99"/>
    <w:rsid w:val="006C3F66"/>
    <w:rsid w:val="006C4021"/>
    <w:rsid w:val="006C490A"/>
    <w:rsid w:val="006C4AFD"/>
    <w:rsid w:val="006C56C8"/>
    <w:rsid w:val="006C5AEB"/>
    <w:rsid w:val="006C684F"/>
    <w:rsid w:val="006C6EF2"/>
    <w:rsid w:val="006C792C"/>
    <w:rsid w:val="006D0050"/>
    <w:rsid w:val="006D01D4"/>
    <w:rsid w:val="006D0887"/>
    <w:rsid w:val="006D0B89"/>
    <w:rsid w:val="006D1102"/>
    <w:rsid w:val="006D1388"/>
    <w:rsid w:val="006D25B0"/>
    <w:rsid w:val="006D3707"/>
    <w:rsid w:val="006D3C82"/>
    <w:rsid w:val="006D3ED0"/>
    <w:rsid w:val="006D4657"/>
    <w:rsid w:val="006D5A03"/>
    <w:rsid w:val="006D5F2B"/>
    <w:rsid w:val="006D613F"/>
    <w:rsid w:val="006D628F"/>
    <w:rsid w:val="006D64D5"/>
    <w:rsid w:val="006D770A"/>
    <w:rsid w:val="006D7ED3"/>
    <w:rsid w:val="006E069D"/>
    <w:rsid w:val="006E1379"/>
    <w:rsid w:val="006E1C4B"/>
    <w:rsid w:val="006E242B"/>
    <w:rsid w:val="006E326B"/>
    <w:rsid w:val="006E33BD"/>
    <w:rsid w:val="006E4CE4"/>
    <w:rsid w:val="006E6048"/>
    <w:rsid w:val="006E60A4"/>
    <w:rsid w:val="006E665A"/>
    <w:rsid w:val="006E6F15"/>
    <w:rsid w:val="006E7339"/>
    <w:rsid w:val="006E79B1"/>
    <w:rsid w:val="006F0047"/>
    <w:rsid w:val="006F0361"/>
    <w:rsid w:val="006F0E3C"/>
    <w:rsid w:val="006F1423"/>
    <w:rsid w:val="006F146E"/>
    <w:rsid w:val="006F1CDD"/>
    <w:rsid w:val="006F292F"/>
    <w:rsid w:val="006F33CA"/>
    <w:rsid w:val="006F3981"/>
    <w:rsid w:val="006F3E00"/>
    <w:rsid w:val="006F4A82"/>
    <w:rsid w:val="006F51A6"/>
    <w:rsid w:val="006F54BF"/>
    <w:rsid w:val="006F5840"/>
    <w:rsid w:val="006F5E8C"/>
    <w:rsid w:val="006F6643"/>
    <w:rsid w:val="0070048B"/>
    <w:rsid w:val="007009BC"/>
    <w:rsid w:val="007012AC"/>
    <w:rsid w:val="0070182C"/>
    <w:rsid w:val="00701938"/>
    <w:rsid w:val="00701B4D"/>
    <w:rsid w:val="00702234"/>
    <w:rsid w:val="00702D3F"/>
    <w:rsid w:val="0070373D"/>
    <w:rsid w:val="0070377F"/>
    <w:rsid w:val="00703E4B"/>
    <w:rsid w:val="00705953"/>
    <w:rsid w:val="00706158"/>
    <w:rsid w:val="007070F9"/>
    <w:rsid w:val="007101A7"/>
    <w:rsid w:val="00710F21"/>
    <w:rsid w:val="007123E1"/>
    <w:rsid w:val="00712523"/>
    <w:rsid w:val="00712B91"/>
    <w:rsid w:val="007131DF"/>
    <w:rsid w:val="00713EB8"/>
    <w:rsid w:val="00714446"/>
    <w:rsid w:val="00714A2C"/>
    <w:rsid w:val="00714C28"/>
    <w:rsid w:val="007150E4"/>
    <w:rsid w:val="00715589"/>
    <w:rsid w:val="00717466"/>
    <w:rsid w:val="0072006E"/>
    <w:rsid w:val="007201D2"/>
    <w:rsid w:val="00720D48"/>
    <w:rsid w:val="007212A7"/>
    <w:rsid w:val="00721777"/>
    <w:rsid w:val="00725BB8"/>
    <w:rsid w:val="00725C43"/>
    <w:rsid w:val="00725D04"/>
    <w:rsid w:val="007267DB"/>
    <w:rsid w:val="00730902"/>
    <w:rsid w:val="00730C5A"/>
    <w:rsid w:val="00730CE4"/>
    <w:rsid w:val="007312FB"/>
    <w:rsid w:val="00731760"/>
    <w:rsid w:val="00731B3E"/>
    <w:rsid w:val="00731F0A"/>
    <w:rsid w:val="00731F5D"/>
    <w:rsid w:val="00732A10"/>
    <w:rsid w:val="00734B2A"/>
    <w:rsid w:val="00736947"/>
    <w:rsid w:val="00736BCF"/>
    <w:rsid w:val="0073720C"/>
    <w:rsid w:val="0073729B"/>
    <w:rsid w:val="00737656"/>
    <w:rsid w:val="0074062F"/>
    <w:rsid w:val="007406AA"/>
    <w:rsid w:val="007408BF"/>
    <w:rsid w:val="00740973"/>
    <w:rsid w:val="00742751"/>
    <w:rsid w:val="007429F2"/>
    <w:rsid w:val="00742A4C"/>
    <w:rsid w:val="00742F79"/>
    <w:rsid w:val="00743333"/>
    <w:rsid w:val="007440D0"/>
    <w:rsid w:val="00744444"/>
    <w:rsid w:val="00744885"/>
    <w:rsid w:val="00744F99"/>
    <w:rsid w:val="0074567F"/>
    <w:rsid w:val="00745D9F"/>
    <w:rsid w:val="00746304"/>
    <w:rsid w:val="007468B5"/>
    <w:rsid w:val="007468E1"/>
    <w:rsid w:val="007476B2"/>
    <w:rsid w:val="00747780"/>
    <w:rsid w:val="00747DE0"/>
    <w:rsid w:val="007502D0"/>
    <w:rsid w:val="00751109"/>
    <w:rsid w:val="007512D6"/>
    <w:rsid w:val="00751B75"/>
    <w:rsid w:val="00752393"/>
    <w:rsid w:val="007539D0"/>
    <w:rsid w:val="00754264"/>
    <w:rsid w:val="00755025"/>
    <w:rsid w:val="0075643E"/>
    <w:rsid w:val="007568B9"/>
    <w:rsid w:val="007572C6"/>
    <w:rsid w:val="00757B47"/>
    <w:rsid w:val="0076045F"/>
    <w:rsid w:val="007611A3"/>
    <w:rsid w:val="00761813"/>
    <w:rsid w:val="00761844"/>
    <w:rsid w:val="00762135"/>
    <w:rsid w:val="007621BF"/>
    <w:rsid w:val="0076290D"/>
    <w:rsid w:val="0076332B"/>
    <w:rsid w:val="0076398B"/>
    <w:rsid w:val="007647B3"/>
    <w:rsid w:val="00764BA1"/>
    <w:rsid w:val="007656A5"/>
    <w:rsid w:val="007662AF"/>
    <w:rsid w:val="0076690A"/>
    <w:rsid w:val="00766FE8"/>
    <w:rsid w:val="00767224"/>
    <w:rsid w:val="00767472"/>
    <w:rsid w:val="0077022C"/>
    <w:rsid w:val="00770C11"/>
    <w:rsid w:val="007715F2"/>
    <w:rsid w:val="00771BFE"/>
    <w:rsid w:val="00771CEB"/>
    <w:rsid w:val="007720F0"/>
    <w:rsid w:val="00772371"/>
    <w:rsid w:val="00772E63"/>
    <w:rsid w:val="00774305"/>
    <w:rsid w:val="007757F3"/>
    <w:rsid w:val="00775BBC"/>
    <w:rsid w:val="00775EF0"/>
    <w:rsid w:val="00777907"/>
    <w:rsid w:val="00780253"/>
    <w:rsid w:val="00781CAE"/>
    <w:rsid w:val="007828AE"/>
    <w:rsid w:val="00782B49"/>
    <w:rsid w:val="007832A5"/>
    <w:rsid w:val="007837C0"/>
    <w:rsid w:val="0078389C"/>
    <w:rsid w:val="007838B0"/>
    <w:rsid w:val="00783B48"/>
    <w:rsid w:val="00784CDA"/>
    <w:rsid w:val="00785462"/>
    <w:rsid w:val="007858EA"/>
    <w:rsid w:val="00785D7F"/>
    <w:rsid w:val="00786A5D"/>
    <w:rsid w:val="00786DCB"/>
    <w:rsid w:val="00786F47"/>
    <w:rsid w:val="00787583"/>
    <w:rsid w:val="00787D3C"/>
    <w:rsid w:val="007907CD"/>
    <w:rsid w:val="00790B61"/>
    <w:rsid w:val="00790F21"/>
    <w:rsid w:val="00791F73"/>
    <w:rsid w:val="0079272A"/>
    <w:rsid w:val="0079286C"/>
    <w:rsid w:val="0079314B"/>
    <w:rsid w:val="0079346E"/>
    <w:rsid w:val="0079371A"/>
    <w:rsid w:val="007937B4"/>
    <w:rsid w:val="0079394F"/>
    <w:rsid w:val="00793A4E"/>
    <w:rsid w:val="00793C7B"/>
    <w:rsid w:val="007945D6"/>
    <w:rsid w:val="007970E4"/>
    <w:rsid w:val="007A00F7"/>
    <w:rsid w:val="007A04E6"/>
    <w:rsid w:val="007A0811"/>
    <w:rsid w:val="007A0A21"/>
    <w:rsid w:val="007A0AF2"/>
    <w:rsid w:val="007A0EA6"/>
    <w:rsid w:val="007A158E"/>
    <w:rsid w:val="007A1957"/>
    <w:rsid w:val="007A3E2A"/>
    <w:rsid w:val="007A416D"/>
    <w:rsid w:val="007A4E3E"/>
    <w:rsid w:val="007A555D"/>
    <w:rsid w:val="007A58A7"/>
    <w:rsid w:val="007A7236"/>
    <w:rsid w:val="007A7281"/>
    <w:rsid w:val="007A7956"/>
    <w:rsid w:val="007B1034"/>
    <w:rsid w:val="007B1D45"/>
    <w:rsid w:val="007B1D8F"/>
    <w:rsid w:val="007B357E"/>
    <w:rsid w:val="007B37C4"/>
    <w:rsid w:val="007B3C6B"/>
    <w:rsid w:val="007B4116"/>
    <w:rsid w:val="007B465D"/>
    <w:rsid w:val="007B4D43"/>
    <w:rsid w:val="007B556F"/>
    <w:rsid w:val="007B5805"/>
    <w:rsid w:val="007B5B1C"/>
    <w:rsid w:val="007B62CE"/>
    <w:rsid w:val="007B6AD3"/>
    <w:rsid w:val="007B6F8A"/>
    <w:rsid w:val="007B7062"/>
    <w:rsid w:val="007B7292"/>
    <w:rsid w:val="007B7FCE"/>
    <w:rsid w:val="007C0BDF"/>
    <w:rsid w:val="007C103A"/>
    <w:rsid w:val="007C18AC"/>
    <w:rsid w:val="007C25FB"/>
    <w:rsid w:val="007C35C3"/>
    <w:rsid w:val="007C4479"/>
    <w:rsid w:val="007C4745"/>
    <w:rsid w:val="007C507A"/>
    <w:rsid w:val="007C518F"/>
    <w:rsid w:val="007C6119"/>
    <w:rsid w:val="007C66E9"/>
    <w:rsid w:val="007C6B6D"/>
    <w:rsid w:val="007C70CC"/>
    <w:rsid w:val="007C7624"/>
    <w:rsid w:val="007C7694"/>
    <w:rsid w:val="007C797F"/>
    <w:rsid w:val="007C7BD9"/>
    <w:rsid w:val="007D038B"/>
    <w:rsid w:val="007D06FC"/>
    <w:rsid w:val="007D0AB6"/>
    <w:rsid w:val="007D10E7"/>
    <w:rsid w:val="007D230B"/>
    <w:rsid w:val="007D2888"/>
    <w:rsid w:val="007D28A3"/>
    <w:rsid w:val="007D2A80"/>
    <w:rsid w:val="007D2F3A"/>
    <w:rsid w:val="007D50F3"/>
    <w:rsid w:val="007D512B"/>
    <w:rsid w:val="007D584C"/>
    <w:rsid w:val="007D5D8F"/>
    <w:rsid w:val="007D62ED"/>
    <w:rsid w:val="007D69D7"/>
    <w:rsid w:val="007D73FA"/>
    <w:rsid w:val="007D753F"/>
    <w:rsid w:val="007E073A"/>
    <w:rsid w:val="007E07FE"/>
    <w:rsid w:val="007E115A"/>
    <w:rsid w:val="007E1430"/>
    <w:rsid w:val="007E1833"/>
    <w:rsid w:val="007E1E28"/>
    <w:rsid w:val="007E22E9"/>
    <w:rsid w:val="007E252C"/>
    <w:rsid w:val="007E2B8A"/>
    <w:rsid w:val="007E317D"/>
    <w:rsid w:val="007E329E"/>
    <w:rsid w:val="007E4088"/>
    <w:rsid w:val="007E4F99"/>
    <w:rsid w:val="007E4FEB"/>
    <w:rsid w:val="007E6136"/>
    <w:rsid w:val="007E629B"/>
    <w:rsid w:val="007E649E"/>
    <w:rsid w:val="007E6666"/>
    <w:rsid w:val="007E6723"/>
    <w:rsid w:val="007E6B28"/>
    <w:rsid w:val="007E78BC"/>
    <w:rsid w:val="007F04D7"/>
    <w:rsid w:val="007F065F"/>
    <w:rsid w:val="007F14AA"/>
    <w:rsid w:val="007F29D6"/>
    <w:rsid w:val="007F6052"/>
    <w:rsid w:val="007F6155"/>
    <w:rsid w:val="007F6C20"/>
    <w:rsid w:val="007F6F11"/>
    <w:rsid w:val="007F76C3"/>
    <w:rsid w:val="0080080E"/>
    <w:rsid w:val="00800886"/>
    <w:rsid w:val="00800E85"/>
    <w:rsid w:val="008010F3"/>
    <w:rsid w:val="00801664"/>
    <w:rsid w:val="00801A3B"/>
    <w:rsid w:val="008025B9"/>
    <w:rsid w:val="00802FF7"/>
    <w:rsid w:val="0080436C"/>
    <w:rsid w:val="008045CF"/>
    <w:rsid w:val="00804E3B"/>
    <w:rsid w:val="0080535C"/>
    <w:rsid w:val="00805419"/>
    <w:rsid w:val="00805F1B"/>
    <w:rsid w:val="008102CA"/>
    <w:rsid w:val="00810523"/>
    <w:rsid w:val="00810584"/>
    <w:rsid w:val="00810726"/>
    <w:rsid w:val="00811462"/>
    <w:rsid w:val="00813AB3"/>
    <w:rsid w:val="00813C71"/>
    <w:rsid w:val="0081433B"/>
    <w:rsid w:val="008143F5"/>
    <w:rsid w:val="00815320"/>
    <w:rsid w:val="00815F9A"/>
    <w:rsid w:val="008167F6"/>
    <w:rsid w:val="00816930"/>
    <w:rsid w:val="0081708F"/>
    <w:rsid w:val="008214E2"/>
    <w:rsid w:val="00821DE8"/>
    <w:rsid w:val="008220DC"/>
    <w:rsid w:val="00823424"/>
    <w:rsid w:val="00823BC2"/>
    <w:rsid w:val="00823C07"/>
    <w:rsid w:val="00824525"/>
    <w:rsid w:val="00824562"/>
    <w:rsid w:val="00826896"/>
    <w:rsid w:val="00826B91"/>
    <w:rsid w:val="00827504"/>
    <w:rsid w:val="0082770C"/>
    <w:rsid w:val="008277AC"/>
    <w:rsid w:val="00827D21"/>
    <w:rsid w:val="00830484"/>
    <w:rsid w:val="0083112C"/>
    <w:rsid w:val="008317B9"/>
    <w:rsid w:val="008323A6"/>
    <w:rsid w:val="0083240D"/>
    <w:rsid w:val="0083339F"/>
    <w:rsid w:val="008334EB"/>
    <w:rsid w:val="0083396B"/>
    <w:rsid w:val="00834FD5"/>
    <w:rsid w:val="00835CD1"/>
    <w:rsid w:val="00836269"/>
    <w:rsid w:val="008362B8"/>
    <w:rsid w:val="00836675"/>
    <w:rsid w:val="00836FB3"/>
    <w:rsid w:val="0083701F"/>
    <w:rsid w:val="008409DE"/>
    <w:rsid w:val="00840E3F"/>
    <w:rsid w:val="00841905"/>
    <w:rsid w:val="00841C55"/>
    <w:rsid w:val="0084201E"/>
    <w:rsid w:val="0084209C"/>
    <w:rsid w:val="00842504"/>
    <w:rsid w:val="00842A33"/>
    <w:rsid w:val="008433E8"/>
    <w:rsid w:val="00843CD2"/>
    <w:rsid w:val="0084400F"/>
    <w:rsid w:val="00845202"/>
    <w:rsid w:val="008453F1"/>
    <w:rsid w:val="008455CB"/>
    <w:rsid w:val="00845725"/>
    <w:rsid w:val="00845CFA"/>
    <w:rsid w:val="00845D1A"/>
    <w:rsid w:val="00846411"/>
    <w:rsid w:val="00846494"/>
    <w:rsid w:val="00846D6E"/>
    <w:rsid w:val="008471B7"/>
    <w:rsid w:val="0084766A"/>
    <w:rsid w:val="0084783D"/>
    <w:rsid w:val="00850E59"/>
    <w:rsid w:val="00852018"/>
    <w:rsid w:val="00852147"/>
    <w:rsid w:val="008528AE"/>
    <w:rsid w:val="0085321B"/>
    <w:rsid w:val="0085361F"/>
    <w:rsid w:val="00853DC6"/>
    <w:rsid w:val="00854199"/>
    <w:rsid w:val="0085450B"/>
    <w:rsid w:val="008546D7"/>
    <w:rsid w:val="00854AE5"/>
    <w:rsid w:val="00854DC4"/>
    <w:rsid w:val="008553A5"/>
    <w:rsid w:val="00856026"/>
    <w:rsid w:val="008564DE"/>
    <w:rsid w:val="00857398"/>
    <w:rsid w:val="008574AC"/>
    <w:rsid w:val="008577CE"/>
    <w:rsid w:val="00860015"/>
    <w:rsid w:val="0086064C"/>
    <w:rsid w:val="00860796"/>
    <w:rsid w:val="008619F6"/>
    <w:rsid w:val="0086249E"/>
    <w:rsid w:val="008624AD"/>
    <w:rsid w:val="00862A1B"/>
    <w:rsid w:val="008633FE"/>
    <w:rsid w:val="0086577F"/>
    <w:rsid w:val="00867282"/>
    <w:rsid w:val="00871762"/>
    <w:rsid w:val="00871E32"/>
    <w:rsid w:val="00871F67"/>
    <w:rsid w:val="00873317"/>
    <w:rsid w:val="00874B39"/>
    <w:rsid w:val="00874EA1"/>
    <w:rsid w:val="00875A49"/>
    <w:rsid w:val="008767F0"/>
    <w:rsid w:val="00876838"/>
    <w:rsid w:val="00876DFE"/>
    <w:rsid w:val="0087736F"/>
    <w:rsid w:val="00877D23"/>
    <w:rsid w:val="008802BF"/>
    <w:rsid w:val="00881463"/>
    <w:rsid w:val="008819A9"/>
    <w:rsid w:val="00883323"/>
    <w:rsid w:val="00883593"/>
    <w:rsid w:val="00883C3B"/>
    <w:rsid w:val="00884BAE"/>
    <w:rsid w:val="00886084"/>
    <w:rsid w:val="00886898"/>
    <w:rsid w:val="00886C41"/>
    <w:rsid w:val="008874CE"/>
    <w:rsid w:val="00887536"/>
    <w:rsid w:val="00887BA8"/>
    <w:rsid w:val="00887ED6"/>
    <w:rsid w:val="00890A1F"/>
    <w:rsid w:val="008919C1"/>
    <w:rsid w:val="00891C4C"/>
    <w:rsid w:val="0089284A"/>
    <w:rsid w:val="0089334B"/>
    <w:rsid w:val="00893B72"/>
    <w:rsid w:val="00895A83"/>
    <w:rsid w:val="00896489"/>
    <w:rsid w:val="00896DCC"/>
    <w:rsid w:val="008A0CA1"/>
    <w:rsid w:val="008A0DC3"/>
    <w:rsid w:val="008A103D"/>
    <w:rsid w:val="008A1561"/>
    <w:rsid w:val="008A1587"/>
    <w:rsid w:val="008A17EB"/>
    <w:rsid w:val="008A1FFB"/>
    <w:rsid w:val="008A2512"/>
    <w:rsid w:val="008A2EF8"/>
    <w:rsid w:val="008A408D"/>
    <w:rsid w:val="008A41D5"/>
    <w:rsid w:val="008A445E"/>
    <w:rsid w:val="008A4523"/>
    <w:rsid w:val="008A47BA"/>
    <w:rsid w:val="008A4861"/>
    <w:rsid w:val="008A4A36"/>
    <w:rsid w:val="008A4CEB"/>
    <w:rsid w:val="008A5759"/>
    <w:rsid w:val="008A57AB"/>
    <w:rsid w:val="008A5A58"/>
    <w:rsid w:val="008A624F"/>
    <w:rsid w:val="008A6421"/>
    <w:rsid w:val="008A6D56"/>
    <w:rsid w:val="008A7EF4"/>
    <w:rsid w:val="008B0A30"/>
    <w:rsid w:val="008B1FCE"/>
    <w:rsid w:val="008B29D6"/>
    <w:rsid w:val="008B29F9"/>
    <w:rsid w:val="008B3D9E"/>
    <w:rsid w:val="008B49B2"/>
    <w:rsid w:val="008B585D"/>
    <w:rsid w:val="008B6D5B"/>
    <w:rsid w:val="008B7150"/>
    <w:rsid w:val="008B787A"/>
    <w:rsid w:val="008B78CE"/>
    <w:rsid w:val="008C048C"/>
    <w:rsid w:val="008C04A6"/>
    <w:rsid w:val="008C11B7"/>
    <w:rsid w:val="008C158E"/>
    <w:rsid w:val="008C1CBE"/>
    <w:rsid w:val="008C1E43"/>
    <w:rsid w:val="008C2552"/>
    <w:rsid w:val="008C4EC8"/>
    <w:rsid w:val="008C5339"/>
    <w:rsid w:val="008C551F"/>
    <w:rsid w:val="008C6E07"/>
    <w:rsid w:val="008C6F72"/>
    <w:rsid w:val="008C6FAC"/>
    <w:rsid w:val="008C75A5"/>
    <w:rsid w:val="008C7D01"/>
    <w:rsid w:val="008D09C7"/>
    <w:rsid w:val="008D18E9"/>
    <w:rsid w:val="008D2868"/>
    <w:rsid w:val="008D33CA"/>
    <w:rsid w:val="008D3735"/>
    <w:rsid w:val="008D4E43"/>
    <w:rsid w:val="008D4E80"/>
    <w:rsid w:val="008D5940"/>
    <w:rsid w:val="008D5D99"/>
    <w:rsid w:val="008D625C"/>
    <w:rsid w:val="008E06EC"/>
    <w:rsid w:val="008E10A6"/>
    <w:rsid w:val="008E1167"/>
    <w:rsid w:val="008E155A"/>
    <w:rsid w:val="008E20D3"/>
    <w:rsid w:val="008E214E"/>
    <w:rsid w:val="008E29A3"/>
    <w:rsid w:val="008E30A4"/>
    <w:rsid w:val="008E44BF"/>
    <w:rsid w:val="008E4FD5"/>
    <w:rsid w:val="008E531F"/>
    <w:rsid w:val="008E55F7"/>
    <w:rsid w:val="008E55F9"/>
    <w:rsid w:val="008E5E72"/>
    <w:rsid w:val="008E62DC"/>
    <w:rsid w:val="008E70E6"/>
    <w:rsid w:val="008E763E"/>
    <w:rsid w:val="008E7AD3"/>
    <w:rsid w:val="008F0436"/>
    <w:rsid w:val="008F06CD"/>
    <w:rsid w:val="008F082B"/>
    <w:rsid w:val="008F1AEE"/>
    <w:rsid w:val="008F1CAA"/>
    <w:rsid w:val="008F2A50"/>
    <w:rsid w:val="008F2D37"/>
    <w:rsid w:val="008F3AE7"/>
    <w:rsid w:val="008F492A"/>
    <w:rsid w:val="008F5097"/>
    <w:rsid w:val="008F54FA"/>
    <w:rsid w:val="008F6192"/>
    <w:rsid w:val="008F62A9"/>
    <w:rsid w:val="008F68A4"/>
    <w:rsid w:val="008F7520"/>
    <w:rsid w:val="008F7EE8"/>
    <w:rsid w:val="00900100"/>
    <w:rsid w:val="00900504"/>
    <w:rsid w:val="009006EF"/>
    <w:rsid w:val="009007CA"/>
    <w:rsid w:val="0090080D"/>
    <w:rsid w:val="00900FA7"/>
    <w:rsid w:val="0090161F"/>
    <w:rsid w:val="00901E94"/>
    <w:rsid w:val="0090254D"/>
    <w:rsid w:val="00902B64"/>
    <w:rsid w:val="009034E6"/>
    <w:rsid w:val="00904A8E"/>
    <w:rsid w:val="00905824"/>
    <w:rsid w:val="00905E69"/>
    <w:rsid w:val="00906212"/>
    <w:rsid w:val="0090700A"/>
    <w:rsid w:val="00907A72"/>
    <w:rsid w:val="00912061"/>
    <w:rsid w:val="0091276A"/>
    <w:rsid w:val="00912FFE"/>
    <w:rsid w:val="00914710"/>
    <w:rsid w:val="0091551A"/>
    <w:rsid w:val="00915630"/>
    <w:rsid w:val="00915A22"/>
    <w:rsid w:val="009160C4"/>
    <w:rsid w:val="0091650B"/>
    <w:rsid w:val="00917089"/>
    <w:rsid w:val="00917505"/>
    <w:rsid w:val="00917879"/>
    <w:rsid w:val="00920A22"/>
    <w:rsid w:val="0092140E"/>
    <w:rsid w:val="00921802"/>
    <w:rsid w:val="00922B33"/>
    <w:rsid w:val="00923214"/>
    <w:rsid w:val="0092386F"/>
    <w:rsid w:val="009238B6"/>
    <w:rsid w:val="00923B1D"/>
    <w:rsid w:val="00925BDE"/>
    <w:rsid w:val="009269F6"/>
    <w:rsid w:val="0092766A"/>
    <w:rsid w:val="00927B15"/>
    <w:rsid w:val="009305EB"/>
    <w:rsid w:val="0093072B"/>
    <w:rsid w:val="00930EF4"/>
    <w:rsid w:val="0093138A"/>
    <w:rsid w:val="009313B8"/>
    <w:rsid w:val="00931BFA"/>
    <w:rsid w:val="00932192"/>
    <w:rsid w:val="0093309E"/>
    <w:rsid w:val="0093363A"/>
    <w:rsid w:val="009338C3"/>
    <w:rsid w:val="0093391B"/>
    <w:rsid w:val="009350E4"/>
    <w:rsid w:val="0093558F"/>
    <w:rsid w:val="00935847"/>
    <w:rsid w:val="00935CFF"/>
    <w:rsid w:val="00936762"/>
    <w:rsid w:val="00936AE1"/>
    <w:rsid w:val="00940143"/>
    <w:rsid w:val="009411D2"/>
    <w:rsid w:val="009415E5"/>
    <w:rsid w:val="0094181C"/>
    <w:rsid w:val="00941AB7"/>
    <w:rsid w:val="00942871"/>
    <w:rsid w:val="00942BD7"/>
    <w:rsid w:val="00942D9A"/>
    <w:rsid w:val="00942E2A"/>
    <w:rsid w:val="0094373D"/>
    <w:rsid w:val="00943744"/>
    <w:rsid w:val="009438C5"/>
    <w:rsid w:val="00943937"/>
    <w:rsid w:val="00944637"/>
    <w:rsid w:val="00944691"/>
    <w:rsid w:val="00944707"/>
    <w:rsid w:val="00944CBD"/>
    <w:rsid w:val="009452BF"/>
    <w:rsid w:val="00945917"/>
    <w:rsid w:val="009462CF"/>
    <w:rsid w:val="00946F20"/>
    <w:rsid w:val="009475E9"/>
    <w:rsid w:val="0094769C"/>
    <w:rsid w:val="0094788F"/>
    <w:rsid w:val="009478F0"/>
    <w:rsid w:val="00947EC7"/>
    <w:rsid w:val="0095044F"/>
    <w:rsid w:val="00950746"/>
    <w:rsid w:val="00950B07"/>
    <w:rsid w:val="00951542"/>
    <w:rsid w:val="00952070"/>
    <w:rsid w:val="009521E7"/>
    <w:rsid w:val="009523CB"/>
    <w:rsid w:val="0095314C"/>
    <w:rsid w:val="0095337D"/>
    <w:rsid w:val="00954EF1"/>
    <w:rsid w:val="009551C8"/>
    <w:rsid w:val="0095560A"/>
    <w:rsid w:val="00956B4C"/>
    <w:rsid w:val="00956B7D"/>
    <w:rsid w:val="009579A0"/>
    <w:rsid w:val="00960373"/>
    <w:rsid w:val="00960374"/>
    <w:rsid w:val="00960DF7"/>
    <w:rsid w:val="00961329"/>
    <w:rsid w:val="00962185"/>
    <w:rsid w:val="00962199"/>
    <w:rsid w:val="00962441"/>
    <w:rsid w:val="00962D8E"/>
    <w:rsid w:val="00963F05"/>
    <w:rsid w:val="0096533E"/>
    <w:rsid w:val="0096534E"/>
    <w:rsid w:val="00965472"/>
    <w:rsid w:val="00965F6B"/>
    <w:rsid w:val="00966A24"/>
    <w:rsid w:val="00966AA5"/>
    <w:rsid w:val="00967039"/>
    <w:rsid w:val="0097128E"/>
    <w:rsid w:val="009726EE"/>
    <w:rsid w:val="00973AA5"/>
    <w:rsid w:val="00973BA6"/>
    <w:rsid w:val="00973EB0"/>
    <w:rsid w:val="009759DE"/>
    <w:rsid w:val="00976325"/>
    <w:rsid w:val="00977F7C"/>
    <w:rsid w:val="00980191"/>
    <w:rsid w:val="009804C7"/>
    <w:rsid w:val="009809C8"/>
    <w:rsid w:val="0098107B"/>
    <w:rsid w:val="009813B7"/>
    <w:rsid w:val="009818D1"/>
    <w:rsid w:val="00981CD8"/>
    <w:rsid w:val="00982ED5"/>
    <w:rsid w:val="00982EEE"/>
    <w:rsid w:val="009830AE"/>
    <w:rsid w:val="009833CF"/>
    <w:rsid w:val="00983CEA"/>
    <w:rsid w:val="0098512C"/>
    <w:rsid w:val="0098596B"/>
    <w:rsid w:val="00986904"/>
    <w:rsid w:val="00986CAD"/>
    <w:rsid w:val="009879DE"/>
    <w:rsid w:val="00987C1D"/>
    <w:rsid w:val="00990366"/>
    <w:rsid w:val="009916D8"/>
    <w:rsid w:val="0099390B"/>
    <w:rsid w:val="00993A32"/>
    <w:rsid w:val="00993A8D"/>
    <w:rsid w:val="00993E57"/>
    <w:rsid w:val="0099425E"/>
    <w:rsid w:val="00994DCC"/>
    <w:rsid w:val="00995887"/>
    <w:rsid w:val="00996459"/>
    <w:rsid w:val="009970BF"/>
    <w:rsid w:val="0099715D"/>
    <w:rsid w:val="00997513"/>
    <w:rsid w:val="009A0197"/>
    <w:rsid w:val="009A068E"/>
    <w:rsid w:val="009A08E8"/>
    <w:rsid w:val="009A0C3A"/>
    <w:rsid w:val="009A1176"/>
    <w:rsid w:val="009A1ACE"/>
    <w:rsid w:val="009A34C6"/>
    <w:rsid w:val="009A352D"/>
    <w:rsid w:val="009A3F55"/>
    <w:rsid w:val="009A3FF5"/>
    <w:rsid w:val="009A4473"/>
    <w:rsid w:val="009A4892"/>
    <w:rsid w:val="009A5D48"/>
    <w:rsid w:val="009A60FA"/>
    <w:rsid w:val="009A6472"/>
    <w:rsid w:val="009A6C0E"/>
    <w:rsid w:val="009A7455"/>
    <w:rsid w:val="009A7D0B"/>
    <w:rsid w:val="009A7E9F"/>
    <w:rsid w:val="009B04DB"/>
    <w:rsid w:val="009B14DC"/>
    <w:rsid w:val="009B160A"/>
    <w:rsid w:val="009B1E8C"/>
    <w:rsid w:val="009B23C8"/>
    <w:rsid w:val="009B244E"/>
    <w:rsid w:val="009B2521"/>
    <w:rsid w:val="009B4DCD"/>
    <w:rsid w:val="009B575D"/>
    <w:rsid w:val="009B6CC9"/>
    <w:rsid w:val="009B6F99"/>
    <w:rsid w:val="009B7712"/>
    <w:rsid w:val="009C1F11"/>
    <w:rsid w:val="009C2292"/>
    <w:rsid w:val="009C2FE5"/>
    <w:rsid w:val="009C3551"/>
    <w:rsid w:val="009C4826"/>
    <w:rsid w:val="009C57AE"/>
    <w:rsid w:val="009C5A56"/>
    <w:rsid w:val="009C5C9B"/>
    <w:rsid w:val="009C6FCE"/>
    <w:rsid w:val="009C70BC"/>
    <w:rsid w:val="009C70F4"/>
    <w:rsid w:val="009C7F4A"/>
    <w:rsid w:val="009D09D2"/>
    <w:rsid w:val="009D0E6C"/>
    <w:rsid w:val="009D1000"/>
    <w:rsid w:val="009D10A5"/>
    <w:rsid w:val="009D12D3"/>
    <w:rsid w:val="009D1994"/>
    <w:rsid w:val="009D1EAE"/>
    <w:rsid w:val="009D2A70"/>
    <w:rsid w:val="009D2F6D"/>
    <w:rsid w:val="009D323D"/>
    <w:rsid w:val="009D37FE"/>
    <w:rsid w:val="009D3ED5"/>
    <w:rsid w:val="009D4748"/>
    <w:rsid w:val="009D4825"/>
    <w:rsid w:val="009D4C84"/>
    <w:rsid w:val="009D4C91"/>
    <w:rsid w:val="009D54E3"/>
    <w:rsid w:val="009D5520"/>
    <w:rsid w:val="009D6126"/>
    <w:rsid w:val="009D62BB"/>
    <w:rsid w:val="009D672A"/>
    <w:rsid w:val="009D7C56"/>
    <w:rsid w:val="009E0316"/>
    <w:rsid w:val="009E0E1C"/>
    <w:rsid w:val="009E117F"/>
    <w:rsid w:val="009E1E03"/>
    <w:rsid w:val="009E2288"/>
    <w:rsid w:val="009E243F"/>
    <w:rsid w:val="009E26BD"/>
    <w:rsid w:val="009E333B"/>
    <w:rsid w:val="009E3DD1"/>
    <w:rsid w:val="009E4AA4"/>
    <w:rsid w:val="009E4EA3"/>
    <w:rsid w:val="009E4EEA"/>
    <w:rsid w:val="009E5CA1"/>
    <w:rsid w:val="009E6A6B"/>
    <w:rsid w:val="009E6C4B"/>
    <w:rsid w:val="009E7189"/>
    <w:rsid w:val="009E7529"/>
    <w:rsid w:val="009E7EA4"/>
    <w:rsid w:val="009F01C0"/>
    <w:rsid w:val="009F0A76"/>
    <w:rsid w:val="009F17F7"/>
    <w:rsid w:val="009F1D1E"/>
    <w:rsid w:val="009F42BC"/>
    <w:rsid w:val="009F4BE3"/>
    <w:rsid w:val="009F5F93"/>
    <w:rsid w:val="009F642A"/>
    <w:rsid w:val="009F6562"/>
    <w:rsid w:val="009F6707"/>
    <w:rsid w:val="009F69DA"/>
    <w:rsid w:val="009F6A93"/>
    <w:rsid w:val="009F7218"/>
    <w:rsid w:val="00A00449"/>
    <w:rsid w:val="00A00B02"/>
    <w:rsid w:val="00A00FC6"/>
    <w:rsid w:val="00A01470"/>
    <w:rsid w:val="00A02992"/>
    <w:rsid w:val="00A033DA"/>
    <w:rsid w:val="00A0345F"/>
    <w:rsid w:val="00A0412D"/>
    <w:rsid w:val="00A041D1"/>
    <w:rsid w:val="00A04AEE"/>
    <w:rsid w:val="00A04E0F"/>
    <w:rsid w:val="00A057A4"/>
    <w:rsid w:val="00A06FEC"/>
    <w:rsid w:val="00A07108"/>
    <w:rsid w:val="00A103FC"/>
    <w:rsid w:val="00A1123C"/>
    <w:rsid w:val="00A12562"/>
    <w:rsid w:val="00A12AFF"/>
    <w:rsid w:val="00A13337"/>
    <w:rsid w:val="00A14133"/>
    <w:rsid w:val="00A14502"/>
    <w:rsid w:val="00A17425"/>
    <w:rsid w:val="00A21D48"/>
    <w:rsid w:val="00A22212"/>
    <w:rsid w:val="00A22F0B"/>
    <w:rsid w:val="00A23B45"/>
    <w:rsid w:val="00A249F8"/>
    <w:rsid w:val="00A25950"/>
    <w:rsid w:val="00A25D7F"/>
    <w:rsid w:val="00A2707C"/>
    <w:rsid w:val="00A30A59"/>
    <w:rsid w:val="00A313B3"/>
    <w:rsid w:val="00A31845"/>
    <w:rsid w:val="00A318C3"/>
    <w:rsid w:val="00A31B78"/>
    <w:rsid w:val="00A31DCF"/>
    <w:rsid w:val="00A31E3A"/>
    <w:rsid w:val="00A3267C"/>
    <w:rsid w:val="00A3300A"/>
    <w:rsid w:val="00A333EC"/>
    <w:rsid w:val="00A33AB7"/>
    <w:rsid w:val="00A34B91"/>
    <w:rsid w:val="00A34F6F"/>
    <w:rsid w:val="00A350E3"/>
    <w:rsid w:val="00A35FBD"/>
    <w:rsid w:val="00A360CA"/>
    <w:rsid w:val="00A361F3"/>
    <w:rsid w:val="00A36346"/>
    <w:rsid w:val="00A36760"/>
    <w:rsid w:val="00A37485"/>
    <w:rsid w:val="00A379C7"/>
    <w:rsid w:val="00A37F84"/>
    <w:rsid w:val="00A40024"/>
    <w:rsid w:val="00A406CA"/>
    <w:rsid w:val="00A40A45"/>
    <w:rsid w:val="00A40F09"/>
    <w:rsid w:val="00A41218"/>
    <w:rsid w:val="00A42509"/>
    <w:rsid w:val="00A425C5"/>
    <w:rsid w:val="00A42DEF"/>
    <w:rsid w:val="00A430EF"/>
    <w:rsid w:val="00A43787"/>
    <w:rsid w:val="00A444E6"/>
    <w:rsid w:val="00A445DF"/>
    <w:rsid w:val="00A44E91"/>
    <w:rsid w:val="00A45090"/>
    <w:rsid w:val="00A45516"/>
    <w:rsid w:val="00A45C9B"/>
    <w:rsid w:val="00A46DF5"/>
    <w:rsid w:val="00A471C4"/>
    <w:rsid w:val="00A478C8"/>
    <w:rsid w:val="00A47A4A"/>
    <w:rsid w:val="00A51932"/>
    <w:rsid w:val="00A522ED"/>
    <w:rsid w:val="00A52568"/>
    <w:rsid w:val="00A5289A"/>
    <w:rsid w:val="00A52C8B"/>
    <w:rsid w:val="00A54378"/>
    <w:rsid w:val="00A55077"/>
    <w:rsid w:val="00A567C8"/>
    <w:rsid w:val="00A56EAA"/>
    <w:rsid w:val="00A57B0C"/>
    <w:rsid w:val="00A57DE1"/>
    <w:rsid w:val="00A606E1"/>
    <w:rsid w:val="00A619A5"/>
    <w:rsid w:val="00A61B26"/>
    <w:rsid w:val="00A63293"/>
    <w:rsid w:val="00A63547"/>
    <w:rsid w:val="00A642B6"/>
    <w:rsid w:val="00A647E7"/>
    <w:rsid w:val="00A652D2"/>
    <w:rsid w:val="00A656F9"/>
    <w:rsid w:val="00A6621A"/>
    <w:rsid w:val="00A665D4"/>
    <w:rsid w:val="00A66AB9"/>
    <w:rsid w:val="00A66D85"/>
    <w:rsid w:val="00A67B35"/>
    <w:rsid w:val="00A701EC"/>
    <w:rsid w:val="00A70AB2"/>
    <w:rsid w:val="00A7183E"/>
    <w:rsid w:val="00A72A95"/>
    <w:rsid w:val="00A7390F"/>
    <w:rsid w:val="00A73C83"/>
    <w:rsid w:val="00A73E97"/>
    <w:rsid w:val="00A7476F"/>
    <w:rsid w:val="00A749DD"/>
    <w:rsid w:val="00A74B5A"/>
    <w:rsid w:val="00A75C90"/>
    <w:rsid w:val="00A769D5"/>
    <w:rsid w:val="00A77C3F"/>
    <w:rsid w:val="00A77C8F"/>
    <w:rsid w:val="00A77EB2"/>
    <w:rsid w:val="00A80C99"/>
    <w:rsid w:val="00A81153"/>
    <w:rsid w:val="00A813ED"/>
    <w:rsid w:val="00A83A83"/>
    <w:rsid w:val="00A84932"/>
    <w:rsid w:val="00A858E8"/>
    <w:rsid w:val="00A863A1"/>
    <w:rsid w:val="00A86514"/>
    <w:rsid w:val="00A865BA"/>
    <w:rsid w:val="00A866A6"/>
    <w:rsid w:val="00A8686F"/>
    <w:rsid w:val="00A87456"/>
    <w:rsid w:val="00A878A0"/>
    <w:rsid w:val="00A90600"/>
    <w:rsid w:val="00A90C44"/>
    <w:rsid w:val="00A90F1C"/>
    <w:rsid w:val="00A9178F"/>
    <w:rsid w:val="00A9266F"/>
    <w:rsid w:val="00A92B64"/>
    <w:rsid w:val="00A93370"/>
    <w:rsid w:val="00A940F4"/>
    <w:rsid w:val="00A94435"/>
    <w:rsid w:val="00A94E8E"/>
    <w:rsid w:val="00A94F28"/>
    <w:rsid w:val="00A950B3"/>
    <w:rsid w:val="00A95C2E"/>
    <w:rsid w:val="00A95FBD"/>
    <w:rsid w:val="00A9673E"/>
    <w:rsid w:val="00A97594"/>
    <w:rsid w:val="00AA1C92"/>
    <w:rsid w:val="00AA1E1C"/>
    <w:rsid w:val="00AA2231"/>
    <w:rsid w:val="00AA2952"/>
    <w:rsid w:val="00AA30FB"/>
    <w:rsid w:val="00AA317A"/>
    <w:rsid w:val="00AA34AE"/>
    <w:rsid w:val="00AA4255"/>
    <w:rsid w:val="00AA435A"/>
    <w:rsid w:val="00AA4EB1"/>
    <w:rsid w:val="00AA54D2"/>
    <w:rsid w:val="00AA61A3"/>
    <w:rsid w:val="00AA71B8"/>
    <w:rsid w:val="00AB0103"/>
    <w:rsid w:val="00AB085D"/>
    <w:rsid w:val="00AB0CF3"/>
    <w:rsid w:val="00AB10C9"/>
    <w:rsid w:val="00AB11D0"/>
    <w:rsid w:val="00AB132D"/>
    <w:rsid w:val="00AB1A33"/>
    <w:rsid w:val="00AB45CE"/>
    <w:rsid w:val="00AB4C94"/>
    <w:rsid w:val="00AB5630"/>
    <w:rsid w:val="00AB57CD"/>
    <w:rsid w:val="00AB5949"/>
    <w:rsid w:val="00AB5C59"/>
    <w:rsid w:val="00AB658D"/>
    <w:rsid w:val="00AB68CF"/>
    <w:rsid w:val="00AB7609"/>
    <w:rsid w:val="00AB7706"/>
    <w:rsid w:val="00AB7ED3"/>
    <w:rsid w:val="00AC0F1A"/>
    <w:rsid w:val="00AC143C"/>
    <w:rsid w:val="00AC238D"/>
    <w:rsid w:val="00AC3209"/>
    <w:rsid w:val="00AC32E5"/>
    <w:rsid w:val="00AC365D"/>
    <w:rsid w:val="00AC3F44"/>
    <w:rsid w:val="00AC3FB3"/>
    <w:rsid w:val="00AC5471"/>
    <w:rsid w:val="00AC59D7"/>
    <w:rsid w:val="00AC5FA3"/>
    <w:rsid w:val="00AC6166"/>
    <w:rsid w:val="00AC69AE"/>
    <w:rsid w:val="00AC7449"/>
    <w:rsid w:val="00AC7C1D"/>
    <w:rsid w:val="00AC7E11"/>
    <w:rsid w:val="00AD07E6"/>
    <w:rsid w:val="00AD2AA8"/>
    <w:rsid w:val="00AD3B01"/>
    <w:rsid w:val="00AD3C88"/>
    <w:rsid w:val="00AD45BF"/>
    <w:rsid w:val="00AD4E08"/>
    <w:rsid w:val="00AD5B7F"/>
    <w:rsid w:val="00AD5C4E"/>
    <w:rsid w:val="00AD60B8"/>
    <w:rsid w:val="00AD62EB"/>
    <w:rsid w:val="00AD6A10"/>
    <w:rsid w:val="00AD6EEF"/>
    <w:rsid w:val="00AD71B8"/>
    <w:rsid w:val="00AD75FC"/>
    <w:rsid w:val="00AD79BF"/>
    <w:rsid w:val="00AE15C5"/>
    <w:rsid w:val="00AE25F6"/>
    <w:rsid w:val="00AE2BCA"/>
    <w:rsid w:val="00AE3954"/>
    <w:rsid w:val="00AE39E5"/>
    <w:rsid w:val="00AE3ABC"/>
    <w:rsid w:val="00AE3DFA"/>
    <w:rsid w:val="00AE43E7"/>
    <w:rsid w:val="00AE45AF"/>
    <w:rsid w:val="00AE50AC"/>
    <w:rsid w:val="00AE550C"/>
    <w:rsid w:val="00AE5E64"/>
    <w:rsid w:val="00AE6402"/>
    <w:rsid w:val="00AE6A7D"/>
    <w:rsid w:val="00AE6F51"/>
    <w:rsid w:val="00AE6FB4"/>
    <w:rsid w:val="00AE734C"/>
    <w:rsid w:val="00AE75AF"/>
    <w:rsid w:val="00AE7FFB"/>
    <w:rsid w:val="00AF0127"/>
    <w:rsid w:val="00AF0BBA"/>
    <w:rsid w:val="00AF1262"/>
    <w:rsid w:val="00AF1310"/>
    <w:rsid w:val="00AF175C"/>
    <w:rsid w:val="00AF19C5"/>
    <w:rsid w:val="00AF1DF1"/>
    <w:rsid w:val="00AF2F3B"/>
    <w:rsid w:val="00AF31C2"/>
    <w:rsid w:val="00AF330E"/>
    <w:rsid w:val="00AF364B"/>
    <w:rsid w:val="00AF40CC"/>
    <w:rsid w:val="00AF5012"/>
    <w:rsid w:val="00AF51AA"/>
    <w:rsid w:val="00AF52C3"/>
    <w:rsid w:val="00AF5939"/>
    <w:rsid w:val="00AF64FA"/>
    <w:rsid w:val="00AF6B3C"/>
    <w:rsid w:val="00AF7C9A"/>
    <w:rsid w:val="00B00F04"/>
    <w:rsid w:val="00B01F35"/>
    <w:rsid w:val="00B0201A"/>
    <w:rsid w:val="00B0214E"/>
    <w:rsid w:val="00B025A8"/>
    <w:rsid w:val="00B025FA"/>
    <w:rsid w:val="00B03C86"/>
    <w:rsid w:val="00B04268"/>
    <w:rsid w:val="00B044BD"/>
    <w:rsid w:val="00B04550"/>
    <w:rsid w:val="00B065BA"/>
    <w:rsid w:val="00B0665D"/>
    <w:rsid w:val="00B067A8"/>
    <w:rsid w:val="00B0767E"/>
    <w:rsid w:val="00B07A42"/>
    <w:rsid w:val="00B07CC5"/>
    <w:rsid w:val="00B100A3"/>
    <w:rsid w:val="00B124EB"/>
    <w:rsid w:val="00B12B35"/>
    <w:rsid w:val="00B138C0"/>
    <w:rsid w:val="00B13986"/>
    <w:rsid w:val="00B13A7D"/>
    <w:rsid w:val="00B14B28"/>
    <w:rsid w:val="00B15053"/>
    <w:rsid w:val="00B155A9"/>
    <w:rsid w:val="00B159D2"/>
    <w:rsid w:val="00B15DC6"/>
    <w:rsid w:val="00B169E7"/>
    <w:rsid w:val="00B16E96"/>
    <w:rsid w:val="00B17178"/>
    <w:rsid w:val="00B202F7"/>
    <w:rsid w:val="00B20599"/>
    <w:rsid w:val="00B20746"/>
    <w:rsid w:val="00B2075D"/>
    <w:rsid w:val="00B21943"/>
    <w:rsid w:val="00B21E34"/>
    <w:rsid w:val="00B225C1"/>
    <w:rsid w:val="00B228B4"/>
    <w:rsid w:val="00B22B0C"/>
    <w:rsid w:val="00B2327E"/>
    <w:rsid w:val="00B24192"/>
    <w:rsid w:val="00B24A3A"/>
    <w:rsid w:val="00B257D4"/>
    <w:rsid w:val="00B267E1"/>
    <w:rsid w:val="00B26CAC"/>
    <w:rsid w:val="00B275F2"/>
    <w:rsid w:val="00B27691"/>
    <w:rsid w:val="00B276C5"/>
    <w:rsid w:val="00B307F0"/>
    <w:rsid w:val="00B309E0"/>
    <w:rsid w:val="00B30DC9"/>
    <w:rsid w:val="00B32537"/>
    <w:rsid w:val="00B3322C"/>
    <w:rsid w:val="00B33828"/>
    <w:rsid w:val="00B33838"/>
    <w:rsid w:val="00B33D8D"/>
    <w:rsid w:val="00B342C4"/>
    <w:rsid w:val="00B34A94"/>
    <w:rsid w:val="00B35127"/>
    <w:rsid w:val="00B36104"/>
    <w:rsid w:val="00B36539"/>
    <w:rsid w:val="00B3749B"/>
    <w:rsid w:val="00B37682"/>
    <w:rsid w:val="00B377C9"/>
    <w:rsid w:val="00B37A10"/>
    <w:rsid w:val="00B40ACD"/>
    <w:rsid w:val="00B414AE"/>
    <w:rsid w:val="00B4169F"/>
    <w:rsid w:val="00B4178B"/>
    <w:rsid w:val="00B41CC2"/>
    <w:rsid w:val="00B4217B"/>
    <w:rsid w:val="00B42450"/>
    <w:rsid w:val="00B424C5"/>
    <w:rsid w:val="00B43008"/>
    <w:rsid w:val="00B433BD"/>
    <w:rsid w:val="00B43A42"/>
    <w:rsid w:val="00B43A97"/>
    <w:rsid w:val="00B43D98"/>
    <w:rsid w:val="00B43EA9"/>
    <w:rsid w:val="00B448E9"/>
    <w:rsid w:val="00B448FB"/>
    <w:rsid w:val="00B44B61"/>
    <w:rsid w:val="00B458F3"/>
    <w:rsid w:val="00B460D5"/>
    <w:rsid w:val="00B4616D"/>
    <w:rsid w:val="00B4655A"/>
    <w:rsid w:val="00B46C3A"/>
    <w:rsid w:val="00B46F53"/>
    <w:rsid w:val="00B47FD7"/>
    <w:rsid w:val="00B50180"/>
    <w:rsid w:val="00B50B81"/>
    <w:rsid w:val="00B50B86"/>
    <w:rsid w:val="00B50E82"/>
    <w:rsid w:val="00B50F64"/>
    <w:rsid w:val="00B51AA6"/>
    <w:rsid w:val="00B52171"/>
    <w:rsid w:val="00B52910"/>
    <w:rsid w:val="00B52B38"/>
    <w:rsid w:val="00B53569"/>
    <w:rsid w:val="00B541EA"/>
    <w:rsid w:val="00B54F3A"/>
    <w:rsid w:val="00B55548"/>
    <w:rsid w:val="00B56401"/>
    <w:rsid w:val="00B56F5A"/>
    <w:rsid w:val="00B573F6"/>
    <w:rsid w:val="00B57476"/>
    <w:rsid w:val="00B57BC2"/>
    <w:rsid w:val="00B602E0"/>
    <w:rsid w:val="00B603AE"/>
    <w:rsid w:val="00B61092"/>
    <w:rsid w:val="00B6128E"/>
    <w:rsid w:val="00B61938"/>
    <w:rsid w:val="00B61E58"/>
    <w:rsid w:val="00B61FFC"/>
    <w:rsid w:val="00B63684"/>
    <w:rsid w:val="00B63B25"/>
    <w:rsid w:val="00B643B2"/>
    <w:rsid w:val="00B651E0"/>
    <w:rsid w:val="00B652A4"/>
    <w:rsid w:val="00B65A0F"/>
    <w:rsid w:val="00B6604F"/>
    <w:rsid w:val="00B668BC"/>
    <w:rsid w:val="00B678AE"/>
    <w:rsid w:val="00B70688"/>
    <w:rsid w:val="00B7175A"/>
    <w:rsid w:val="00B717E8"/>
    <w:rsid w:val="00B71C1C"/>
    <w:rsid w:val="00B72835"/>
    <w:rsid w:val="00B72CDC"/>
    <w:rsid w:val="00B738CE"/>
    <w:rsid w:val="00B7406F"/>
    <w:rsid w:val="00B74477"/>
    <w:rsid w:val="00B74C3B"/>
    <w:rsid w:val="00B754C8"/>
    <w:rsid w:val="00B760BD"/>
    <w:rsid w:val="00B762BC"/>
    <w:rsid w:val="00B7638F"/>
    <w:rsid w:val="00B76AFB"/>
    <w:rsid w:val="00B80717"/>
    <w:rsid w:val="00B80D3C"/>
    <w:rsid w:val="00B810DA"/>
    <w:rsid w:val="00B81872"/>
    <w:rsid w:val="00B826B0"/>
    <w:rsid w:val="00B829FD"/>
    <w:rsid w:val="00B83980"/>
    <w:rsid w:val="00B84692"/>
    <w:rsid w:val="00B8496F"/>
    <w:rsid w:val="00B84E73"/>
    <w:rsid w:val="00B85030"/>
    <w:rsid w:val="00B85517"/>
    <w:rsid w:val="00B85A39"/>
    <w:rsid w:val="00B85C58"/>
    <w:rsid w:val="00B867E3"/>
    <w:rsid w:val="00B86CC2"/>
    <w:rsid w:val="00B86CD7"/>
    <w:rsid w:val="00B8780A"/>
    <w:rsid w:val="00B90DF9"/>
    <w:rsid w:val="00B9139C"/>
    <w:rsid w:val="00B92656"/>
    <w:rsid w:val="00B92CAC"/>
    <w:rsid w:val="00B92E38"/>
    <w:rsid w:val="00B92F66"/>
    <w:rsid w:val="00B939E9"/>
    <w:rsid w:val="00B93C7D"/>
    <w:rsid w:val="00B941D3"/>
    <w:rsid w:val="00B94863"/>
    <w:rsid w:val="00B950A7"/>
    <w:rsid w:val="00B95233"/>
    <w:rsid w:val="00B95C32"/>
    <w:rsid w:val="00B95D5C"/>
    <w:rsid w:val="00B95FFE"/>
    <w:rsid w:val="00B96586"/>
    <w:rsid w:val="00B96DC4"/>
    <w:rsid w:val="00B9734A"/>
    <w:rsid w:val="00BA0344"/>
    <w:rsid w:val="00BA1508"/>
    <w:rsid w:val="00BA1719"/>
    <w:rsid w:val="00BA194C"/>
    <w:rsid w:val="00BA2240"/>
    <w:rsid w:val="00BA228C"/>
    <w:rsid w:val="00BA2A6D"/>
    <w:rsid w:val="00BA32DC"/>
    <w:rsid w:val="00BA451D"/>
    <w:rsid w:val="00BA46D7"/>
    <w:rsid w:val="00BA4A81"/>
    <w:rsid w:val="00BA50D5"/>
    <w:rsid w:val="00BA5279"/>
    <w:rsid w:val="00BA5DFD"/>
    <w:rsid w:val="00BA6F48"/>
    <w:rsid w:val="00BB0A34"/>
    <w:rsid w:val="00BB2720"/>
    <w:rsid w:val="00BB333D"/>
    <w:rsid w:val="00BB33E0"/>
    <w:rsid w:val="00BB3E51"/>
    <w:rsid w:val="00BB497B"/>
    <w:rsid w:val="00BB6FE3"/>
    <w:rsid w:val="00BB74C1"/>
    <w:rsid w:val="00BC0271"/>
    <w:rsid w:val="00BC061F"/>
    <w:rsid w:val="00BC0B97"/>
    <w:rsid w:val="00BC0D10"/>
    <w:rsid w:val="00BC0DEE"/>
    <w:rsid w:val="00BC162C"/>
    <w:rsid w:val="00BC1EB7"/>
    <w:rsid w:val="00BC2BAF"/>
    <w:rsid w:val="00BC3D16"/>
    <w:rsid w:val="00BC4FDA"/>
    <w:rsid w:val="00BC5770"/>
    <w:rsid w:val="00BC686F"/>
    <w:rsid w:val="00BC6CFD"/>
    <w:rsid w:val="00BD1A74"/>
    <w:rsid w:val="00BD1DAD"/>
    <w:rsid w:val="00BD23BE"/>
    <w:rsid w:val="00BD260A"/>
    <w:rsid w:val="00BD29B5"/>
    <w:rsid w:val="00BD2EF1"/>
    <w:rsid w:val="00BD2FAB"/>
    <w:rsid w:val="00BD38AF"/>
    <w:rsid w:val="00BD3D2E"/>
    <w:rsid w:val="00BD42CE"/>
    <w:rsid w:val="00BD58DB"/>
    <w:rsid w:val="00BD6EE5"/>
    <w:rsid w:val="00BD70F5"/>
    <w:rsid w:val="00BD7552"/>
    <w:rsid w:val="00BD7F5F"/>
    <w:rsid w:val="00BE0EFC"/>
    <w:rsid w:val="00BE1175"/>
    <w:rsid w:val="00BE14C9"/>
    <w:rsid w:val="00BE17D2"/>
    <w:rsid w:val="00BE316A"/>
    <w:rsid w:val="00BE3378"/>
    <w:rsid w:val="00BE345C"/>
    <w:rsid w:val="00BE3F7B"/>
    <w:rsid w:val="00BE492B"/>
    <w:rsid w:val="00BE494E"/>
    <w:rsid w:val="00BE495D"/>
    <w:rsid w:val="00BE4D23"/>
    <w:rsid w:val="00BE51D6"/>
    <w:rsid w:val="00BE5237"/>
    <w:rsid w:val="00BE56D0"/>
    <w:rsid w:val="00BE5A5A"/>
    <w:rsid w:val="00BE5AAC"/>
    <w:rsid w:val="00BE5BB7"/>
    <w:rsid w:val="00BE5DC4"/>
    <w:rsid w:val="00BE62EE"/>
    <w:rsid w:val="00BE74F7"/>
    <w:rsid w:val="00BE7871"/>
    <w:rsid w:val="00BE797B"/>
    <w:rsid w:val="00BE7DC8"/>
    <w:rsid w:val="00BF0133"/>
    <w:rsid w:val="00BF03D6"/>
    <w:rsid w:val="00BF06A8"/>
    <w:rsid w:val="00BF06BE"/>
    <w:rsid w:val="00BF1AE5"/>
    <w:rsid w:val="00BF1C91"/>
    <w:rsid w:val="00BF1ED4"/>
    <w:rsid w:val="00BF24AC"/>
    <w:rsid w:val="00BF27F5"/>
    <w:rsid w:val="00BF2AD8"/>
    <w:rsid w:val="00BF3337"/>
    <w:rsid w:val="00BF3FCC"/>
    <w:rsid w:val="00BF4388"/>
    <w:rsid w:val="00BF56F9"/>
    <w:rsid w:val="00BF5897"/>
    <w:rsid w:val="00BF6089"/>
    <w:rsid w:val="00BF6903"/>
    <w:rsid w:val="00BF6AC8"/>
    <w:rsid w:val="00BF6BF6"/>
    <w:rsid w:val="00BF7BCA"/>
    <w:rsid w:val="00C00444"/>
    <w:rsid w:val="00C004BE"/>
    <w:rsid w:val="00C0078D"/>
    <w:rsid w:val="00C022BF"/>
    <w:rsid w:val="00C02B99"/>
    <w:rsid w:val="00C04061"/>
    <w:rsid w:val="00C04390"/>
    <w:rsid w:val="00C04E51"/>
    <w:rsid w:val="00C05491"/>
    <w:rsid w:val="00C058F2"/>
    <w:rsid w:val="00C060EC"/>
    <w:rsid w:val="00C0619B"/>
    <w:rsid w:val="00C0624E"/>
    <w:rsid w:val="00C06400"/>
    <w:rsid w:val="00C0717A"/>
    <w:rsid w:val="00C108BD"/>
    <w:rsid w:val="00C118EA"/>
    <w:rsid w:val="00C11904"/>
    <w:rsid w:val="00C11E5C"/>
    <w:rsid w:val="00C1286A"/>
    <w:rsid w:val="00C12AA1"/>
    <w:rsid w:val="00C1326C"/>
    <w:rsid w:val="00C13E6A"/>
    <w:rsid w:val="00C155D4"/>
    <w:rsid w:val="00C15807"/>
    <w:rsid w:val="00C158A1"/>
    <w:rsid w:val="00C1590F"/>
    <w:rsid w:val="00C15FAC"/>
    <w:rsid w:val="00C1680B"/>
    <w:rsid w:val="00C1683A"/>
    <w:rsid w:val="00C1753C"/>
    <w:rsid w:val="00C20060"/>
    <w:rsid w:val="00C20B47"/>
    <w:rsid w:val="00C215ED"/>
    <w:rsid w:val="00C21BC5"/>
    <w:rsid w:val="00C21DD8"/>
    <w:rsid w:val="00C2310E"/>
    <w:rsid w:val="00C23750"/>
    <w:rsid w:val="00C24044"/>
    <w:rsid w:val="00C25752"/>
    <w:rsid w:val="00C25EB3"/>
    <w:rsid w:val="00C2619B"/>
    <w:rsid w:val="00C270F5"/>
    <w:rsid w:val="00C27244"/>
    <w:rsid w:val="00C27DD0"/>
    <w:rsid w:val="00C30074"/>
    <w:rsid w:val="00C3022D"/>
    <w:rsid w:val="00C31BF2"/>
    <w:rsid w:val="00C31DDD"/>
    <w:rsid w:val="00C32C19"/>
    <w:rsid w:val="00C32CD6"/>
    <w:rsid w:val="00C33C7C"/>
    <w:rsid w:val="00C3453F"/>
    <w:rsid w:val="00C35897"/>
    <w:rsid w:val="00C3616E"/>
    <w:rsid w:val="00C365B9"/>
    <w:rsid w:val="00C37617"/>
    <w:rsid w:val="00C3762A"/>
    <w:rsid w:val="00C3794A"/>
    <w:rsid w:val="00C40179"/>
    <w:rsid w:val="00C404CC"/>
    <w:rsid w:val="00C41E73"/>
    <w:rsid w:val="00C4249D"/>
    <w:rsid w:val="00C42791"/>
    <w:rsid w:val="00C427A0"/>
    <w:rsid w:val="00C4313B"/>
    <w:rsid w:val="00C434E0"/>
    <w:rsid w:val="00C43B2B"/>
    <w:rsid w:val="00C43B81"/>
    <w:rsid w:val="00C4419E"/>
    <w:rsid w:val="00C44489"/>
    <w:rsid w:val="00C45347"/>
    <w:rsid w:val="00C456FD"/>
    <w:rsid w:val="00C46C18"/>
    <w:rsid w:val="00C4774E"/>
    <w:rsid w:val="00C50F45"/>
    <w:rsid w:val="00C510A9"/>
    <w:rsid w:val="00C520FE"/>
    <w:rsid w:val="00C52D86"/>
    <w:rsid w:val="00C52DF7"/>
    <w:rsid w:val="00C52E30"/>
    <w:rsid w:val="00C53684"/>
    <w:rsid w:val="00C53E2C"/>
    <w:rsid w:val="00C54450"/>
    <w:rsid w:val="00C54CF7"/>
    <w:rsid w:val="00C54ECE"/>
    <w:rsid w:val="00C55483"/>
    <w:rsid w:val="00C56926"/>
    <w:rsid w:val="00C5723D"/>
    <w:rsid w:val="00C5766A"/>
    <w:rsid w:val="00C5766E"/>
    <w:rsid w:val="00C57966"/>
    <w:rsid w:val="00C57F30"/>
    <w:rsid w:val="00C60993"/>
    <w:rsid w:val="00C61889"/>
    <w:rsid w:val="00C62B2F"/>
    <w:rsid w:val="00C63DB4"/>
    <w:rsid w:val="00C66FB4"/>
    <w:rsid w:val="00C67749"/>
    <w:rsid w:val="00C677C8"/>
    <w:rsid w:val="00C67CF9"/>
    <w:rsid w:val="00C70226"/>
    <w:rsid w:val="00C7022B"/>
    <w:rsid w:val="00C70281"/>
    <w:rsid w:val="00C70469"/>
    <w:rsid w:val="00C72218"/>
    <w:rsid w:val="00C72F82"/>
    <w:rsid w:val="00C73283"/>
    <w:rsid w:val="00C73EAF"/>
    <w:rsid w:val="00C755E9"/>
    <w:rsid w:val="00C76508"/>
    <w:rsid w:val="00C76837"/>
    <w:rsid w:val="00C76C74"/>
    <w:rsid w:val="00C77D60"/>
    <w:rsid w:val="00C81608"/>
    <w:rsid w:val="00C83800"/>
    <w:rsid w:val="00C838EC"/>
    <w:rsid w:val="00C83903"/>
    <w:rsid w:val="00C84096"/>
    <w:rsid w:val="00C840CA"/>
    <w:rsid w:val="00C84180"/>
    <w:rsid w:val="00C842E4"/>
    <w:rsid w:val="00C84D57"/>
    <w:rsid w:val="00C86A07"/>
    <w:rsid w:val="00C87900"/>
    <w:rsid w:val="00C87FB2"/>
    <w:rsid w:val="00C90335"/>
    <w:rsid w:val="00C91597"/>
    <w:rsid w:val="00C92185"/>
    <w:rsid w:val="00C92212"/>
    <w:rsid w:val="00C92230"/>
    <w:rsid w:val="00C922A2"/>
    <w:rsid w:val="00C92E41"/>
    <w:rsid w:val="00C92E75"/>
    <w:rsid w:val="00C945EF"/>
    <w:rsid w:val="00C94AA0"/>
    <w:rsid w:val="00C94DE7"/>
    <w:rsid w:val="00C96731"/>
    <w:rsid w:val="00C96B02"/>
    <w:rsid w:val="00C97854"/>
    <w:rsid w:val="00CA0162"/>
    <w:rsid w:val="00CA1B1F"/>
    <w:rsid w:val="00CA2413"/>
    <w:rsid w:val="00CA2EA1"/>
    <w:rsid w:val="00CA2ED2"/>
    <w:rsid w:val="00CA3797"/>
    <w:rsid w:val="00CA3E8F"/>
    <w:rsid w:val="00CA5363"/>
    <w:rsid w:val="00CA5385"/>
    <w:rsid w:val="00CA5C75"/>
    <w:rsid w:val="00CA5EAF"/>
    <w:rsid w:val="00CA60FD"/>
    <w:rsid w:val="00CA6640"/>
    <w:rsid w:val="00CA6DA5"/>
    <w:rsid w:val="00CA6F7B"/>
    <w:rsid w:val="00CA75CD"/>
    <w:rsid w:val="00CA7D35"/>
    <w:rsid w:val="00CB04EC"/>
    <w:rsid w:val="00CB0723"/>
    <w:rsid w:val="00CB0C30"/>
    <w:rsid w:val="00CB1621"/>
    <w:rsid w:val="00CB27FF"/>
    <w:rsid w:val="00CB4AEF"/>
    <w:rsid w:val="00CB5FC8"/>
    <w:rsid w:val="00CB671D"/>
    <w:rsid w:val="00CB74B0"/>
    <w:rsid w:val="00CB78ED"/>
    <w:rsid w:val="00CC068E"/>
    <w:rsid w:val="00CC159D"/>
    <w:rsid w:val="00CC1613"/>
    <w:rsid w:val="00CC1630"/>
    <w:rsid w:val="00CC21E5"/>
    <w:rsid w:val="00CC2366"/>
    <w:rsid w:val="00CC2859"/>
    <w:rsid w:val="00CC29FE"/>
    <w:rsid w:val="00CC304B"/>
    <w:rsid w:val="00CC423A"/>
    <w:rsid w:val="00CC4368"/>
    <w:rsid w:val="00CC44EC"/>
    <w:rsid w:val="00CC602D"/>
    <w:rsid w:val="00CC64B1"/>
    <w:rsid w:val="00CC69AA"/>
    <w:rsid w:val="00CC6B22"/>
    <w:rsid w:val="00CC6B40"/>
    <w:rsid w:val="00CC719E"/>
    <w:rsid w:val="00CC74F3"/>
    <w:rsid w:val="00CD04B2"/>
    <w:rsid w:val="00CD0567"/>
    <w:rsid w:val="00CD1691"/>
    <w:rsid w:val="00CD2143"/>
    <w:rsid w:val="00CD2B7F"/>
    <w:rsid w:val="00CD3B4B"/>
    <w:rsid w:val="00CD51D2"/>
    <w:rsid w:val="00CD561C"/>
    <w:rsid w:val="00CD5C7B"/>
    <w:rsid w:val="00CD5C8D"/>
    <w:rsid w:val="00CD60CA"/>
    <w:rsid w:val="00CD6B82"/>
    <w:rsid w:val="00CD7BCF"/>
    <w:rsid w:val="00CE00D4"/>
    <w:rsid w:val="00CE08A6"/>
    <w:rsid w:val="00CE0D87"/>
    <w:rsid w:val="00CE21EA"/>
    <w:rsid w:val="00CE2808"/>
    <w:rsid w:val="00CE3204"/>
    <w:rsid w:val="00CE37EB"/>
    <w:rsid w:val="00CE3B57"/>
    <w:rsid w:val="00CE3DFA"/>
    <w:rsid w:val="00CE4D8B"/>
    <w:rsid w:val="00CE56AD"/>
    <w:rsid w:val="00CE5B4B"/>
    <w:rsid w:val="00CE5F43"/>
    <w:rsid w:val="00CE6B30"/>
    <w:rsid w:val="00CE726F"/>
    <w:rsid w:val="00CE7D71"/>
    <w:rsid w:val="00CF0A6E"/>
    <w:rsid w:val="00CF0D95"/>
    <w:rsid w:val="00CF0F94"/>
    <w:rsid w:val="00CF1E06"/>
    <w:rsid w:val="00CF25DD"/>
    <w:rsid w:val="00CF2A4B"/>
    <w:rsid w:val="00CF31CC"/>
    <w:rsid w:val="00CF3F38"/>
    <w:rsid w:val="00CF4682"/>
    <w:rsid w:val="00CF49BE"/>
    <w:rsid w:val="00CF63BD"/>
    <w:rsid w:val="00D0036D"/>
    <w:rsid w:val="00D00C26"/>
    <w:rsid w:val="00D011AE"/>
    <w:rsid w:val="00D0142E"/>
    <w:rsid w:val="00D01E8F"/>
    <w:rsid w:val="00D020BB"/>
    <w:rsid w:val="00D02DED"/>
    <w:rsid w:val="00D0312B"/>
    <w:rsid w:val="00D031DF"/>
    <w:rsid w:val="00D0362D"/>
    <w:rsid w:val="00D03A5E"/>
    <w:rsid w:val="00D03C7C"/>
    <w:rsid w:val="00D040E1"/>
    <w:rsid w:val="00D04455"/>
    <w:rsid w:val="00D04862"/>
    <w:rsid w:val="00D051ED"/>
    <w:rsid w:val="00D053C8"/>
    <w:rsid w:val="00D05497"/>
    <w:rsid w:val="00D05FF6"/>
    <w:rsid w:val="00D06628"/>
    <w:rsid w:val="00D06FC7"/>
    <w:rsid w:val="00D07F83"/>
    <w:rsid w:val="00D10826"/>
    <w:rsid w:val="00D10947"/>
    <w:rsid w:val="00D1121C"/>
    <w:rsid w:val="00D11F22"/>
    <w:rsid w:val="00D11F43"/>
    <w:rsid w:val="00D1271C"/>
    <w:rsid w:val="00D12857"/>
    <w:rsid w:val="00D129A3"/>
    <w:rsid w:val="00D12D4B"/>
    <w:rsid w:val="00D13759"/>
    <w:rsid w:val="00D13A77"/>
    <w:rsid w:val="00D14BCC"/>
    <w:rsid w:val="00D1566A"/>
    <w:rsid w:val="00D158D6"/>
    <w:rsid w:val="00D1639E"/>
    <w:rsid w:val="00D16C70"/>
    <w:rsid w:val="00D16EA7"/>
    <w:rsid w:val="00D171E8"/>
    <w:rsid w:val="00D178E0"/>
    <w:rsid w:val="00D20752"/>
    <w:rsid w:val="00D212E3"/>
    <w:rsid w:val="00D214D5"/>
    <w:rsid w:val="00D2164D"/>
    <w:rsid w:val="00D21EEE"/>
    <w:rsid w:val="00D22248"/>
    <w:rsid w:val="00D22520"/>
    <w:rsid w:val="00D227AD"/>
    <w:rsid w:val="00D22CE8"/>
    <w:rsid w:val="00D22EC9"/>
    <w:rsid w:val="00D23182"/>
    <w:rsid w:val="00D24590"/>
    <w:rsid w:val="00D24A39"/>
    <w:rsid w:val="00D24FD6"/>
    <w:rsid w:val="00D2510A"/>
    <w:rsid w:val="00D257AF"/>
    <w:rsid w:val="00D261F1"/>
    <w:rsid w:val="00D2728E"/>
    <w:rsid w:val="00D30293"/>
    <w:rsid w:val="00D30F8E"/>
    <w:rsid w:val="00D3109A"/>
    <w:rsid w:val="00D314A6"/>
    <w:rsid w:val="00D31B3C"/>
    <w:rsid w:val="00D31E92"/>
    <w:rsid w:val="00D34AE6"/>
    <w:rsid w:val="00D35B60"/>
    <w:rsid w:val="00D35C4B"/>
    <w:rsid w:val="00D35C8D"/>
    <w:rsid w:val="00D35E3D"/>
    <w:rsid w:val="00D361ED"/>
    <w:rsid w:val="00D366A1"/>
    <w:rsid w:val="00D36E80"/>
    <w:rsid w:val="00D373F4"/>
    <w:rsid w:val="00D37821"/>
    <w:rsid w:val="00D400E2"/>
    <w:rsid w:val="00D401AB"/>
    <w:rsid w:val="00D40BD0"/>
    <w:rsid w:val="00D4113E"/>
    <w:rsid w:val="00D42022"/>
    <w:rsid w:val="00D422EF"/>
    <w:rsid w:val="00D42377"/>
    <w:rsid w:val="00D443CE"/>
    <w:rsid w:val="00D4454E"/>
    <w:rsid w:val="00D44AB2"/>
    <w:rsid w:val="00D4505C"/>
    <w:rsid w:val="00D450CB"/>
    <w:rsid w:val="00D4527F"/>
    <w:rsid w:val="00D463C9"/>
    <w:rsid w:val="00D46439"/>
    <w:rsid w:val="00D466E7"/>
    <w:rsid w:val="00D4722B"/>
    <w:rsid w:val="00D5102C"/>
    <w:rsid w:val="00D521E2"/>
    <w:rsid w:val="00D5227C"/>
    <w:rsid w:val="00D52723"/>
    <w:rsid w:val="00D52CEB"/>
    <w:rsid w:val="00D5317E"/>
    <w:rsid w:val="00D533E2"/>
    <w:rsid w:val="00D549EE"/>
    <w:rsid w:val="00D55878"/>
    <w:rsid w:val="00D567F4"/>
    <w:rsid w:val="00D56881"/>
    <w:rsid w:val="00D5711A"/>
    <w:rsid w:val="00D576E3"/>
    <w:rsid w:val="00D57A9C"/>
    <w:rsid w:val="00D57FA1"/>
    <w:rsid w:val="00D60496"/>
    <w:rsid w:val="00D607F1"/>
    <w:rsid w:val="00D60A10"/>
    <w:rsid w:val="00D6136E"/>
    <w:rsid w:val="00D61A7B"/>
    <w:rsid w:val="00D61B9A"/>
    <w:rsid w:val="00D61D1A"/>
    <w:rsid w:val="00D66EA3"/>
    <w:rsid w:val="00D6722B"/>
    <w:rsid w:val="00D676F0"/>
    <w:rsid w:val="00D679DF"/>
    <w:rsid w:val="00D7122A"/>
    <w:rsid w:val="00D712E9"/>
    <w:rsid w:val="00D7130A"/>
    <w:rsid w:val="00D71362"/>
    <w:rsid w:val="00D713AF"/>
    <w:rsid w:val="00D72261"/>
    <w:rsid w:val="00D728EC"/>
    <w:rsid w:val="00D72F93"/>
    <w:rsid w:val="00D73470"/>
    <w:rsid w:val="00D74574"/>
    <w:rsid w:val="00D7469A"/>
    <w:rsid w:val="00D7544B"/>
    <w:rsid w:val="00D75499"/>
    <w:rsid w:val="00D75948"/>
    <w:rsid w:val="00D763D2"/>
    <w:rsid w:val="00D76613"/>
    <w:rsid w:val="00D76CB1"/>
    <w:rsid w:val="00D775D7"/>
    <w:rsid w:val="00D807CE"/>
    <w:rsid w:val="00D80F00"/>
    <w:rsid w:val="00D810A9"/>
    <w:rsid w:val="00D813EF"/>
    <w:rsid w:val="00D815C3"/>
    <w:rsid w:val="00D816A9"/>
    <w:rsid w:val="00D81976"/>
    <w:rsid w:val="00D82467"/>
    <w:rsid w:val="00D82B5B"/>
    <w:rsid w:val="00D83F72"/>
    <w:rsid w:val="00D84032"/>
    <w:rsid w:val="00D84053"/>
    <w:rsid w:val="00D8409F"/>
    <w:rsid w:val="00D8440C"/>
    <w:rsid w:val="00D849E6"/>
    <w:rsid w:val="00D84B27"/>
    <w:rsid w:val="00D8536E"/>
    <w:rsid w:val="00D85A53"/>
    <w:rsid w:val="00D85A80"/>
    <w:rsid w:val="00D861EF"/>
    <w:rsid w:val="00D86307"/>
    <w:rsid w:val="00D863AA"/>
    <w:rsid w:val="00D86C08"/>
    <w:rsid w:val="00D870F2"/>
    <w:rsid w:val="00D900D4"/>
    <w:rsid w:val="00D9097E"/>
    <w:rsid w:val="00D90A29"/>
    <w:rsid w:val="00D90BB2"/>
    <w:rsid w:val="00D91C01"/>
    <w:rsid w:val="00D91F5A"/>
    <w:rsid w:val="00D923FE"/>
    <w:rsid w:val="00D92937"/>
    <w:rsid w:val="00D93982"/>
    <w:rsid w:val="00D94B98"/>
    <w:rsid w:val="00D950D8"/>
    <w:rsid w:val="00D9532A"/>
    <w:rsid w:val="00D96617"/>
    <w:rsid w:val="00D96FE6"/>
    <w:rsid w:val="00D97248"/>
    <w:rsid w:val="00D974C5"/>
    <w:rsid w:val="00D9750C"/>
    <w:rsid w:val="00D97896"/>
    <w:rsid w:val="00D97AC8"/>
    <w:rsid w:val="00D97E7F"/>
    <w:rsid w:val="00DA0613"/>
    <w:rsid w:val="00DA079E"/>
    <w:rsid w:val="00DA0EDD"/>
    <w:rsid w:val="00DA1B45"/>
    <w:rsid w:val="00DA37BD"/>
    <w:rsid w:val="00DA3BC4"/>
    <w:rsid w:val="00DA4A7F"/>
    <w:rsid w:val="00DA4ACA"/>
    <w:rsid w:val="00DA51D0"/>
    <w:rsid w:val="00DA647B"/>
    <w:rsid w:val="00DA6588"/>
    <w:rsid w:val="00DA6FA8"/>
    <w:rsid w:val="00DA7804"/>
    <w:rsid w:val="00DA7E60"/>
    <w:rsid w:val="00DB00D1"/>
    <w:rsid w:val="00DB1314"/>
    <w:rsid w:val="00DB14F6"/>
    <w:rsid w:val="00DB1542"/>
    <w:rsid w:val="00DB1E65"/>
    <w:rsid w:val="00DB1EC7"/>
    <w:rsid w:val="00DB1ED1"/>
    <w:rsid w:val="00DB207F"/>
    <w:rsid w:val="00DB27CF"/>
    <w:rsid w:val="00DB2BB0"/>
    <w:rsid w:val="00DB3477"/>
    <w:rsid w:val="00DB3560"/>
    <w:rsid w:val="00DB3FD0"/>
    <w:rsid w:val="00DB6248"/>
    <w:rsid w:val="00DB67AD"/>
    <w:rsid w:val="00DB690D"/>
    <w:rsid w:val="00DB7AC2"/>
    <w:rsid w:val="00DC08BC"/>
    <w:rsid w:val="00DC091A"/>
    <w:rsid w:val="00DC0C2D"/>
    <w:rsid w:val="00DC0DF9"/>
    <w:rsid w:val="00DC1273"/>
    <w:rsid w:val="00DC216E"/>
    <w:rsid w:val="00DC246E"/>
    <w:rsid w:val="00DC2A4A"/>
    <w:rsid w:val="00DC2A59"/>
    <w:rsid w:val="00DC2FA1"/>
    <w:rsid w:val="00DC3ADF"/>
    <w:rsid w:val="00DC3C24"/>
    <w:rsid w:val="00DC3EF4"/>
    <w:rsid w:val="00DC421B"/>
    <w:rsid w:val="00DC450A"/>
    <w:rsid w:val="00DC4A7B"/>
    <w:rsid w:val="00DC55AA"/>
    <w:rsid w:val="00DC784F"/>
    <w:rsid w:val="00DC7C8D"/>
    <w:rsid w:val="00DD004A"/>
    <w:rsid w:val="00DD0797"/>
    <w:rsid w:val="00DD0A0A"/>
    <w:rsid w:val="00DD2888"/>
    <w:rsid w:val="00DD2EA9"/>
    <w:rsid w:val="00DD48B3"/>
    <w:rsid w:val="00DD54A3"/>
    <w:rsid w:val="00DD5E16"/>
    <w:rsid w:val="00DD6E04"/>
    <w:rsid w:val="00DD7080"/>
    <w:rsid w:val="00DD7140"/>
    <w:rsid w:val="00DD7141"/>
    <w:rsid w:val="00DD718D"/>
    <w:rsid w:val="00DE032E"/>
    <w:rsid w:val="00DE159A"/>
    <w:rsid w:val="00DE1EEB"/>
    <w:rsid w:val="00DE2161"/>
    <w:rsid w:val="00DE273B"/>
    <w:rsid w:val="00DE2BFA"/>
    <w:rsid w:val="00DE325A"/>
    <w:rsid w:val="00DE33C7"/>
    <w:rsid w:val="00DE344D"/>
    <w:rsid w:val="00DE38B5"/>
    <w:rsid w:val="00DE3BD4"/>
    <w:rsid w:val="00DE3EA3"/>
    <w:rsid w:val="00DE426A"/>
    <w:rsid w:val="00DE4288"/>
    <w:rsid w:val="00DE4807"/>
    <w:rsid w:val="00DE6DE4"/>
    <w:rsid w:val="00DE6FD0"/>
    <w:rsid w:val="00DE79A2"/>
    <w:rsid w:val="00DE7BB7"/>
    <w:rsid w:val="00DF0D14"/>
    <w:rsid w:val="00DF1BF5"/>
    <w:rsid w:val="00DF3413"/>
    <w:rsid w:val="00DF4103"/>
    <w:rsid w:val="00DF46A9"/>
    <w:rsid w:val="00DF6ED8"/>
    <w:rsid w:val="00DF798F"/>
    <w:rsid w:val="00DF7B81"/>
    <w:rsid w:val="00E00038"/>
    <w:rsid w:val="00E0014C"/>
    <w:rsid w:val="00E00BDD"/>
    <w:rsid w:val="00E022C6"/>
    <w:rsid w:val="00E046D6"/>
    <w:rsid w:val="00E04BD9"/>
    <w:rsid w:val="00E057FD"/>
    <w:rsid w:val="00E06231"/>
    <w:rsid w:val="00E071E7"/>
    <w:rsid w:val="00E07790"/>
    <w:rsid w:val="00E10565"/>
    <w:rsid w:val="00E12C71"/>
    <w:rsid w:val="00E130D3"/>
    <w:rsid w:val="00E13463"/>
    <w:rsid w:val="00E136B2"/>
    <w:rsid w:val="00E1650D"/>
    <w:rsid w:val="00E165EC"/>
    <w:rsid w:val="00E1683F"/>
    <w:rsid w:val="00E16934"/>
    <w:rsid w:val="00E20ACE"/>
    <w:rsid w:val="00E21D52"/>
    <w:rsid w:val="00E22735"/>
    <w:rsid w:val="00E230DD"/>
    <w:rsid w:val="00E2326F"/>
    <w:rsid w:val="00E233C2"/>
    <w:rsid w:val="00E23497"/>
    <w:rsid w:val="00E239EA"/>
    <w:rsid w:val="00E2418B"/>
    <w:rsid w:val="00E24C69"/>
    <w:rsid w:val="00E25750"/>
    <w:rsid w:val="00E263A8"/>
    <w:rsid w:val="00E2686D"/>
    <w:rsid w:val="00E271F2"/>
    <w:rsid w:val="00E30783"/>
    <w:rsid w:val="00E318F2"/>
    <w:rsid w:val="00E32621"/>
    <w:rsid w:val="00E3272E"/>
    <w:rsid w:val="00E32CB0"/>
    <w:rsid w:val="00E32FDF"/>
    <w:rsid w:val="00E34B6C"/>
    <w:rsid w:val="00E3539A"/>
    <w:rsid w:val="00E35909"/>
    <w:rsid w:val="00E362EA"/>
    <w:rsid w:val="00E36790"/>
    <w:rsid w:val="00E369A2"/>
    <w:rsid w:val="00E36F4C"/>
    <w:rsid w:val="00E413E5"/>
    <w:rsid w:val="00E42012"/>
    <w:rsid w:val="00E426BB"/>
    <w:rsid w:val="00E434D5"/>
    <w:rsid w:val="00E4434E"/>
    <w:rsid w:val="00E44549"/>
    <w:rsid w:val="00E45518"/>
    <w:rsid w:val="00E45599"/>
    <w:rsid w:val="00E50513"/>
    <w:rsid w:val="00E50D01"/>
    <w:rsid w:val="00E511E5"/>
    <w:rsid w:val="00E51479"/>
    <w:rsid w:val="00E51DEF"/>
    <w:rsid w:val="00E51E5B"/>
    <w:rsid w:val="00E529FE"/>
    <w:rsid w:val="00E5352A"/>
    <w:rsid w:val="00E536AA"/>
    <w:rsid w:val="00E53C29"/>
    <w:rsid w:val="00E53DA5"/>
    <w:rsid w:val="00E53E53"/>
    <w:rsid w:val="00E53F5A"/>
    <w:rsid w:val="00E540D7"/>
    <w:rsid w:val="00E544BA"/>
    <w:rsid w:val="00E55022"/>
    <w:rsid w:val="00E55452"/>
    <w:rsid w:val="00E557C7"/>
    <w:rsid w:val="00E56026"/>
    <w:rsid w:val="00E5667E"/>
    <w:rsid w:val="00E56826"/>
    <w:rsid w:val="00E56857"/>
    <w:rsid w:val="00E568BD"/>
    <w:rsid w:val="00E573C1"/>
    <w:rsid w:val="00E6035A"/>
    <w:rsid w:val="00E60DA5"/>
    <w:rsid w:val="00E610F7"/>
    <w:rsid w:val="00E611A4"/>
    <w:rsid w:val="00E625FD"/>
    <w:rsid w:val="00E6285F"/>
    <w:rsid w:val="00E629AA"/>
    <w:rsid w:val="00E62B23"/>
    <w:rsid w:val="00E633C5"/>
    <w:rsid w:val="00E63465"/>
    <w:rsid w:val="00E63673"/>
    <w:rsid w:val="00E637CE"/>
    <w:rsid w:val="00E638CF"/>
    <w:rsid w:val="00E63D4C"/>
    <w:rsid w:val="00E65765"/>
    <w:rsid w:val="00E657F0"/>
    <w:rsid w:val="00E670DD"/>
    <w:rsid w:val="00E70CC1"/>
    <w:rsid w:val="00E721C0"/>
    <w:rsid w:val="00E72D2D"/>
    <w:rsid w:val="00E731DA"/>
    <w:rsid w:val="00E73B4F"/>
    <w:rsid w:val="00E747F5"/>
    <w:rsid w:val="00E74854"/>
    <w:rsid w:val="00E74EAD"/>
    <w:rsid w:val="00E750C2"/>
    <w:rsid w:val="00E7528B"/>
    <w:rsid w:val="00E7583D"/>
    <w:rsid w:val="00E76755"/>
    <w:rsid w:val="00E76841"/>
    <w:rsid w:val="00E76B95"/>
    <w:rsid w:val="00E77186"/>
    <w:rsid w:val="00E7792F"/>
    <w:rsid w:val="00E80117"/>
    <w:rsid w:val="00E80158"/>
    <w:rsid w:val="00E80323"/>
    <w:rsid w:val="00E80360"/>
    <w:rsid w:val="00E8075D"/>
    <w:rsid w:val="00E80811"/>
    <w:rsid w:val="00E822E0"/>
    <w:rsid w:val="00E823A8"/>
    <w:rsid w:val="00E82B25"/>
    <w:rsid w:val="00E838C0"/>
    <w:rsid w:val="00E8460D"/>
    <w:rsid w:val="00E84920"/>
    <w:rsid w:val="00E85E5E"/>
    <w:rsid w:val="00E85FF1"/>
    <w:rsid w:val="00E86402"/>
    <w:rsid w:val="00E86C58"/>
    <w:rsid w:val="00E8705D"/>
    <w:rsid w:val="00E87B6B"/>
    <w:rsid w:val="00E90144"/>
    <w:rsid w:val="00E903A2"/>
    <w:rsid w:val="00E90A3C"/>
    <w:rsid w:val="00E92700"/>
    <w:rsid w:val="00E93A51"/>
    <w:rsid w:val="00E93DF4"/>
    <w:rsid w:val="00E94476"/>
    <w:rsid w:val="00E954EF"/>
    <w:rsid w:val="00E9558E"/>
    <w:rsid w:val="00E95639"/>
    <w:rsid w:val="00E9576D"/>
    <w:rsid w:val="00E95DEF"/>
    <w:rsid w:val="00E96794"/>
    <w:rsid w:val="00E973C6"/>
    <w:rsid w:val="00E97422"/>
    <w:rsid w:val="00E975F2"/>
    <w:rsid w:val="00E976F8"/>
    <w:rsid w:val="00E977FD"/>
    <w:rsid w:val="00E97FEE"/>
    <w:rsid w:val="00EA0861"/>
    <w:rsid w:val="00EA1FF3"/>
    <w:rsid w:val="00EA349D"/>
    <w:rsid w:val="00EA37CA"/>
    <w:rsid w:val="00EA3EA1"/>
    <w:rsid w:val="00EA4017"/>
    <w:rsid w:val="00EA498A"/>
    <w:rsid w:val="00EA4B92"/>
    <w:rsid w:val="00EA5181"/>
    <w:rsid w:val="00EA5CE5"/>
    <w:rsid w:val="00EA7AC1"/>
    <w:rsid w:val="00EA7C32"/>
    <w:rsid w:val="00EB0BD4"/>
    <w:rsid w:val="00EB10E9"/>
    <w:rsid w:val="00EB125F"/>
    <w:rsid w:val="00EB2C9B"/>
    <w:rsid w:val="00EB2D4F"/>
    <w:rsid w:val="00EB36DF"/>
    <w:rsid w:val="00EB3A8F"/>
    <w:rsid w:val="00EB3AB3"/>
    <w:rsid w:val="00EB48ED"/>
    <w:rsid w:val="00EB4978"/>
    <w:rsid w:val="00EB536D"/>
    <w:rsid w:val="00EB5E98"/>
    <w:rsid w:val="00EB7431"/>
    <w:rsid w:val="00EC0F42"/>
    <w:rsid w:val="00EC12D6"/>
    <w:rsid w:val="00EC1D8E"/>
    <w:rsid w:val="00EC2851"/>
    <w:rsid w:val="00EC288F"/>
    <w:rsid w:val="00EC29C6"/>
    <w:rsid w:val="00EC40AD"/>
    <w:rsid w:val="00EC41CD"/>
    <w:rsid w:val="00EC4A95"/>
    <w:rsid w:val="00EC4E92"/>
    <w:rsid w:val="00EC5464"/>
    <w:rsid w:val="00EC67BC"/>
    <w:rsid w:val="00EC6B80"/>
    <w:rsid w:val="00EC7872"/>
    <w:rsid w:val="00ED0600"/>
    <w:rsid w:val="00ED17FD"/>
    <w:rsid w:val="00ED1A19"/>
    <w:rsid w:val="00ED22F7"/>
    <w:rsid w:val="00ED23A4"/>
    <w:rsid w:val="00ED30EF"/>
    <w:rsid w:val="00ED3A25"/>
    <w:rsid w:val="00ED4DF5"/>
    <w:rsid w:val="00ED5AE0"/>
    <w:rsid w:val="00ED7F46"/>
    <w:rsid w:val="00EE07D0"/>
    <w:rsid w:val="00EE09F6"/>
    <w:rsid w:val="00EE18F6"/>
    <w:rsid w:val="00EE35E9"/>
    <w:rsid w:val="00EE39D3"/>
    <w:rsid w:val="00EE3E8A"/>
    <w:rsid w:val="00EE5F19"/>
    <w:rsid w:val="00EE6BC0"/>
    <w:rsid w:val="00EE6C08"/>
    <w:rsid w:val="00EE7FDA"/>
    <w:rsid w:val="00EF0AC8"/>
    <w:rsid w:val="00EF0B61"/>
    <w:rsid w:val="00EF1B0D"/>
    <w:rsid w:val="00EF1E75"/>
    <w:rsid w:val="00EF26C7"/>
    <w:rsid w:val="00EF27C5"/>
    <w:rsid w:val="00EF3160"/>
    <w:rsid w:val="00EF3270"/>
    <w:rsid w:val="00EF3390"/>
    <w:rsid w:val="00EF3441"/>
    <w:rsid w:val="00EF3BEE"/>
    <w:rsid w:val="00EF4027"/>
    <w:rsid w:val="00EF4035"/>
    <w:rsid w:val="00EF5725"/>
    <w:rsid w:val="00EF6876"/>
    <w:rsid w:val="00EF709E"/>
    <w:rsid w:val="00EF7CA2"/>
    <w:rsid w:val="00EF7CDB"/>
    <w:rsid w:val="00F00149"/>
    <w:rsid w:val="00F00CD7"/>
    <w:rsid w:val="00F0269C"/>
    <w:rsid w:val="00F02C25"/>
    <w:rsid w:val="00F0326F"/>
    <w:rsid w:val="00F03335"/>
    <w:rsid w:val="00F0442D"/>
    <w:rsid w:val="00F0468A"/>
    <w:rsid w:val="00F04E69"/>
    <w:rsid w:val="00F0585B"/>
    <w:rsid w:val="00F05BDB"/>
    <w:rsid w:val="00F069D4"/>
    <w:rsid w:val="00F079CA"/>
    <w:rsid w:val="00F07FC3"/>
    <w:rsid w:val="00F105BE"/>
    <w:rsid w:val="00F10608"/>
    <w:rsid w:val="00F10B46"/>
    <w:rsid w:val="00F110AF"/>
    <w:rsid w:val="00F11EB9"/>
    <w:rsid w:val="00F1358D"/>
    <w:rsid w:val="00F1396D"/>
    <w:rsid w:val="00F13CDC"/>
    <w:rsid w:val="00F13D23"/>
    <w:rsid w:val="00F14006"/>
    <w:rsid w:val="00F146FE"/>
    <w:rsid w:val="00F14B54"/>
    <w:rsid w:val="00F1551A"/>
    <w:rsid w:val="00F15630"/>
    <w:rsid w:val="00F15649"/>
    <w:rsid w:val="00F15881"/>
    <w:rsid w:val="00F15C76"/>
    <w:rsid w:val="00F15EDA"/>
    <w:rsid w:val="00F16A75"/>
    <w:rsid w:val="00F16F74"/>
    <w:rsid w:val="00F20489"/>
    <w:rsid w:val="00F20CA4"/>
    <w:rsid w:val="00F21BA5"/>
    <w:rsid w:val="00F23402"/>
    <w:rsid w:val="00F252A4"/>
    <w:rsid w:val="00F254BB"/>
    <w:rsid w:val="00F25678"/>
    <w:rsid w:val="00F2630E"/>
    <w:rsid w:val="00F265FE"/>
    <w:rsid w:val="00F26F47"/>
    <w:rsid w:val="00F26F79"/>
    <w:rsid w:val="00F278CA"/>
    <w:rsid w:val="00F30935"/>
    <w:rsid w:val="00F30B8A"/>
    <w:rsid w:val="00F310C1"/>
    <w:rsid w:val="00F314F0"/>
    <w:rsid w:val="00F3161B"/>
    <w:rsid w:val="00F31712"/>
    <w:rsid w:val="00F31E00"/>
    <w:rsid w:val="00F32912"/>
    <w:rsid w:val="00F32D2E"/>
    <w:rsid w:val="00F32ECE"/>
    <w:rsid w:val="00F331F2"/>
    <w:rsid w:val="00F349FC"/>
    <w:rsid w:val="00F36988"/>
    <w:rsid w:val="00F36FFD"/>
    <w:rsid w:val="00F4017C"/>
    <w:rsid w:val="00F40C24"/>
    <w:rsid w:val="00F40D57"/>
    <w:rsid w:val="00F417B3"/>
    <w:rsid w:val="00F427FA"/>
    <w:rsid w:val="00F42A99"/>
    <w:rsid w:val="00F44024"/>
    <w:rsid w:val="00F44E5D"/>
    <w:rsid w:val="00F45CF9"/>
    <w:rsid w:val="00F460E6"/>
    <w:rsid w:val="00F46A8D"/>
    <w:rsid w:val="00F46BAF"/>
    <w:rsid w:val="00F46EB0"/>
    <w:rsid w:val="00F476B5"/>
    <w:rsid w:val="00F4785D"/>
    <w:rsid w:val="00F503EA"/>
    <w:rsid w:val="00F503FA"/>
    <w:rsid w:val="00F518F7"/>
    <w:rsid w:val="00F519D9"/>
    <w:rsid w:val="00F524F7"/>
    <w:rsid w:val="00F52E49"/>
    <w:rsid w:val="00F53156"/>
    <w:rsid w:val="00F556AE"/>
    <w:rsid w:val="00F55EC1"/>
    <w:rsid w:val="00F56F1F"/>
    <w:rsid w:val="00F570AB"/>
    <w:rsid w:val="00F57EE9"/>
    <w:rsid w:val="00F608F9"/>
    <w:rsid w:val="00F60948"/>
    <w:rsid w:val="00F61575"/>
    <w:rsid w:val="00F618FB"/>
    <w:rsid w:val="00F61C8D"/>
    <w:rsid w:val="00F6206A"/>
    <w:rsid w:val="00F622C7"/>
    <w:rsid w:val="00F62748"/>
    <w:rsid w:val="00F62919"/>
    <w:rsid w:val="00F62C63"/>
    <w:rsid w:val="00F633EC"/>
    <w:rsid w:val="00F63C09"/>
    <w:rsid w:val="00F64420"/>
    <w:rsid w:val="00F66D33"/>
    <w:rsid w:val="00F675F5"/>
    <w:rsid w:val="00F6787C"/>
    <w:rsid w:val="00F67D44"/>
    <w:rsid w:val="00F70C12"/>
    <w:rsid w:val="00F71342"/>
    <w:rsid w:val="00F7227C"/>
    <w:rsid w:val="00F72DEF"/>
    <w:rsid w:val="00F73383"/>
    <w:rsid w:val="00F735EB"/>
    <w:rsid w:val="00F73A02"/>
    <w:rsid w:val="00F73C59"/>
    <w:rsid w:val="00F73CB0"/>
    <w:rsid w:val="00F75872"/>
    <w:rsid w:val="00F75E5C"/>
    <w:rsid w:val="00F76A1D"/>
    <w:rsid w:val="00F815BC"/>
    <w:rsid w:val="00F84156"/>
    <w:rsid w:val="00F841D4"/>
    <w:rsid w:val="00F8511A"/>
    <w:rsid w:val="00F8545B"/>
    <w:rsid w:val="00F854BC"/>
    <w:rsid w:val="00F856EA"/>
    <w:rsid w:val="00F8577D"/>
    <w:rsid w:val="00F85DEB"/>
    <w:rsid w:val="00F8721E"/>
    <w:rsid w:val="00F87290"/>
    <w:rsid w:val="00F874EE"/>
    <w:rsid w:val="00F8798C"/>
    <w:rsid w:val="00F87B90"/>
    <w:rsid w:val="00F87E42"/>
    <w:rsid w:val="00F87E98"/>
    <w:rsid w:val="00F91E19"/>
    <w:rsid w:val="00F93223"/>
    <w:rsid w:val="00F93692"/>
    <w:rsid w:val="00F94C8D"/>
    <w:rsid w:val="00F960B0"/>
    <w:rsid w:val="00F96510"/>
    <w:rsid w:val="00FA050C"/>
    <w:rsid w:val="00FA089E"/>
    <w:rsid w:val="00FA2306"/>
    <w:rsid w:val="00FA2CC2"/>
    <w:rsid w:val="00FA3748"/>
    <w:rsid w:val="00FA3941"/>
    <w:rsid w:val="00FA3C88"/>
    <w:rsid w:val="00FA4BEC"/>
    <w:rsid w:val="00FA4D25"/>
    <w:rsid w:val="00FA5836"/>
    <w:rsid w:val="00FA6EEB"/>
    <w:rsid w:val="00FB0882"/>
    <w:rsid w:val="00FB174A"/>
    <w:rsid w:val="00FB2665"/>
    <w:rsid w:val="00FB2FA9"/>
    <w:rsid w:val="00FB358B"/>
    <w:rsid w:val="00FB3997"/>
    <w:rsid w:val="00FB3B8A"/>
    <w:rsid w:val="00FB3F5B"/>
    <w:rsid w:val="00FB42B2"/>
    <w:rsid w:val="00FB47C8"/>
    <w:rsid w:val="00FB59AB"/>
    <w:rsid w:val="00FB6865"/>
    <w:rsid w:val="00FB71B5"/>
    <w:rsid w:val="00FB7C08"/>
    <w:rsid w:val="00FC19A4"/>
    <w:rsid w:val="00FC25B4"/>
    <w:rsid w:val="00FC3452"/>
    <w:rsid w:val="00FC3C83"/>
    <w:rsid w:val="00FC4040"/>
    <w:rsid w:val="00FC4054"/>
    <w:rsid w:val="00FC4707"/>
    <w:rsid w:val="00FC4979"/>
    <w:rsid w:val="00FC4DEE"/>
    <w:rsid w:val="00FC4FB3"/>
    <w:rsid w:val="00FC64D0"/>
    <w:rsid w:val="00FC6D4D"/>
    <w:rsid w:val="00FC6E94"/>
    <w:rsid w:val="00FC75A5"/>
    <w:rsid w:val="00FD061A"/>
    <w:rsid w:val="00FD0F62"/>
    <w:rsid w:val="00FD1343"/>
    <w:rsid w:val="00FD28EC"/>
    <w:rsid w:val="00FD2B24"/>
    <w:rsid w:val="00FD34FB"/>
    <w:rsid w:val="00FD3A87"/>
    <w:rsid w:val="00FD50C5"/>
    <w:rsid w:val="00FD6B95"/>
    <w:rsid w:val="00FD72B0"/>
    <w:rsid w:val="00FD7880"/>
    <w:rsid w:val="00FD7D47"/>
    <w:rsid w:val="00FD7EE6"/>
    <w:rsid w:val="00FE043C"/>
    <w:rsid w:val="00FE050B"/>
    <w:rsid w:val="00FE0962"/>
    <w:rsid w:val="00FE1C82"/>
    <w:rsid w:val="00FE1FDD"/>
    <w:rsid w:val="00FE2029"/>
    <w:rsid w:val="00FE2900"/>
    <w:rsid w:val="00FE2E59"/>
    <w:rsid w:val="00FE3CB6"/>
    <w:rsid w:val="00FE4FC8"/>
    <w:rsid w:val="00FE57FC"/>
    <w:rsid w:val="00FE66A6"/>
    <w:rsid w:val="00FE67AB"/>
    <w:rsid w:val="00FE6B5A"/>
    <w:rsid w:val="00FE6D0E"/>
    <w:rsid w:val="00FE7CC2"/>
    <w:rsid w:val="00FF007A"/>
    <w:rsid w:val="00FF0E93"/>
    <w:rsid w:val="00FF1755"/>
    <w:rsid w:val="00FF1901"/>
    <w:rsid w:val="00FF1920"/>
    <w:rsid w:val="00FF1BC4"/>
    <w:rsid w:val="00FF1D6A"/>
    <w:rsid w:val="00FF21FC"/>
    <w:rsid w:val="00FF2250"/>
    <w:rsid w:val="00FF237D"/>
    <w:rsid w:val="00FF334E"/>
    <w:rsid w:val="00FF377C"/>
    <w:rsid w:val="00FF3817"/>
    <w:rsid w:val="00FF3F54"/>
    <w:rsid w:val="00FF49FB"/>
    <w:rsid w:val="00FF536A"/>
    <w:rsid w:val="00FF5389"/>
    <w:rsid w:val="00FF550B"/>
    <w:rsid w:val="00FF5DF8"/>
    <w:rsid w:val="00FF5E4D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38F1DFC0"/>
  <w15:chartTrackingRefBased/>
  <w15:docId w15:val="{078AC5FF-F3CB-4FED-AF84-73DC8EF60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45"/>
    <w:rPr>
      <w:rFonts w:ascii="Arial Narrow" w:hAnsi="Arial Narrow"/>
      <w:sz w:val="16"/>
    </w:rPr>
  </w:style>
  <w:style w:type="paragraph" w:styleId="Ttulo1">
    <w:name w:val="heading 1"/>
    <w:aliases w:val="Title 1"/>
    <w:basedOn w:val="Normal"/>
    <w:next w:val="Ttulo2"/>
    <w:link w:val="Ttulo1Char"/>
    <w:qFormat/>
    <w:pPr>
      <w:keepNext/>
      <w:spacing w:before="360" w:after="240"/>
      <w:ind w:left="284" w:hanging="284"/>
      <w:outlineLvl w:val="0"/>
    </w:pPr>
    <w:rPr>
      <w:b/>
      <w:kern w:val="28"/>
      <w:sz w:val="28"/>
      <w:lang w:val="en-US" w:eastAsia="x-none"/>
    </w:rPr>
  </w:style>
  <w:style w:type="paragraph" w:styleId="Ttulo2">
    <w:name w:val="heading 2"/>
    <w:basedOn w:val="Normal"/>
    <w:link w:val="Ttulo2Char"/>
    <w:qFormat/>
    <w:pPr>
      <w:spacing w:before="120" w:after="120"/>
      <w:ind w:left="992" w:hanging="567"/>
      <w:jc w:val="both"/>
      <w:outlineLvl w:val="1"/>
    </w:pPr>
    <w:rPr>
      <w:sz w:val="22"/>
      <w:lang w:val="en-US" w:eastAsia="x-non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42"/>
      </w:numPr>
      <w:spacing w:before="40"/>
      <w:outlineLvl w:val="2"/>
    </w:pPr>
    <w:rPr>
      <w:b/>
      <w:caps/>
      <w:vertAlign w:val="superscript"/>
    </w:rPr>
  </w:style>
  <w:style w:type="paragraph" w:styleId="Ttulo4">
    <w:name w:val="heading 4"/>
    <w:aliases w:val="Título de Anexo"/>
    <w:basedOn w:val="Normal"/>
    <w:next w:val="Normal"/>
    <w:qFormat/>
    <w:pPr>
      <w:keepNext/>
      <w:numPr>
        <w:ilvl w:val="3"/>
        <w:numId w:val="42"/>
      </w:numPr>
      <w:outlineLvl w:val="3"/>
    </w:pPr>
    <w:rPr>
      <w:b/>
      <w:position w:val="-2"/>
      <w:sz w:val="1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2"/>
      </w:numPr>
      <w:spacing w:before="40"/>
      <w:outlineLvl w:val="4"/>
    </w:pPr>
    <w:rPr>
      <w:b/>
      <w:caps/>
      <w:sz w:val="1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42"/>
      </w:numPr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42"/>
      </w:numPr>
      <w:jc w:val="center"/>
      <w:outlineLvl w:val="6"/>
    </w:pPr>
    <w:rPr>
      <w:b/>
      <w:caps/>
      <w:sz w:val="28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42"/>
      </w:numPr>
      <w:spacing w:before="40"/>
      <w:ind w:right="57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42"/>
      </w:numPr>
      <w:jc w:val="center"/>
      <w:outlineLvl w:val="8"/>
    </w:pPr>
    <w:rPr>
      <w:rFonts w:ascii="Arial" w:hAnsi="Arial"/>
      <w:b/>
      <w:bCs/>
      <w:caps/>
      <w:sz w:val="24"/>
      <w:lang w:val="es-ES_tradnl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</w:style>
  <w:style w:type="paragraph" w:styleId="Cabealho">
    <w:name w:val="header"/>
    <w:aliases w:val="Cabeçalho 1"/>
    <w:basedOn w:val="Normal"/>
    <w:link w:val="CabealhoCh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character" w:styleId="Nmerodepgina">
    <w:name w:val="page number"/>
    <w:basedOn w:val="Fontepargpadro"/>
  </w:style>
  <w:style w:type="paragraph" w:customStyle="1" w:styleId="Indice">
    <w:name w:val="Indice"/>
    <w:basedOn w:val="Ttulo1"/>
    <w:pPr>
      <w:keepNext w:val="0"/>
      <w:spacing w:before="0" w:after="0" w:line="567" w:lineRule="exact"/>
      <w:ind w:left="0" w:firstLine="0"/>
      <w:jc w:val="center"/>
      <w:outlineLvl w:val="9"/>
    </w:pPr>
    <w:rPr>
      <w:b w:val="0"/>
      <w:spacing w:val="60"/>
      <w:kern w:val="0"/>
      <w:sz w:val="32"/>
      <w:lang w:val="pt-BR"/>
    </w:rPr>
  </w:style>
  <w:style w:type="paragraph" w:customStyle="1" w:styleId="Formulrio">
    <w:name w:val="Formulário"/>
    <w:basedOn w:val="Normal"/>
    <w:pPr>
      <w:ind w:left="113"/>
      <w:jc w:val="center"/>
    </w:pPr>
    <w:rPr>
      <w:rFonts w:ascii="Times New Roman" w:hAnsi="Times New Roman"/>
      <w:b/>
      <w:caps/>
      <w:sz w:val="22"/>
    </w:rPr>
  </w:style>
  <w:style w:type="paragraph" w:styleId="Textodebalo">
    <w:name w:val="Balloon Text"/>
    <w:basedOn w:val="Normal"/>
    <w:semiHidden/>
    <w:rsid w:val="00B826B0"/>
    <w:rPr>
      <w:rFonts w:ascii="Tahoma" w:hAnsi="Tahoma" w:cs="Tahoma"/>
      <w:szCs w:val="16"/>
    </w:rPr>
  </w:style>
  <w:style w:type="character" w:customStyle="1" w:styleId="RodapChar">
    <w:name w:val="Rodapé Char"/>
    <w:link w:val="Rodap"/>
    <w:uiPriority w:val="99"/>
    <w:rsid w:val="002F2B8F"/>
    <w:rPr>
      <w:rFonts w:ascii="Arial Narrow" w:hAnsi="Arial Narrow"/>
      <w:sz w:val="16"/>
    </w:rPr>
  </w:style>
  <w:style w:type="paragraph" w:styleId="PargrafodaLista">
    <w:name w:val="List Paragraph"/>
    <w:basedOn w:val="Normal"/>
    <w:uiPriority w:val="34"/>
    <w:qFormat/>
    <w:rsid w:val="00AB57CD"/>
    <w:pPr>
      <w:ind w:left="720" w:right="284"/>
      <w:contextualSpacing/>
      <w:jc w:val="both"/>
    </w:pPr>
    <w:rPr>
      <w:rFonts w:ascii="Times New Roman" w:eastAsia="Batang" w:hAnsi="Times New Roman"/>
      <w:sz w:val="24"/>
    </w:rPr>
  </w:style>
  <w:style w:type="character" w:styleId="Hyperlink">
    <w:name w:val="Hyperlink"/>
    <w:uiPriority w:val="99"/>
    <w:rsid w:val="00125FF0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FD72B0"/>
    <w:pPr>
      <w:tabs>
        <w:tab w:val="left" w:pos="851"/>
        <w:tab w:val="right" w:leader="dot" w:pos="9356"/>
      </w:tabs>
      <w:spacing w:after="100"/>
      <w:ind w:left="426"/>
    </w:pPr>
    <w:rPr>
      <w:rFonts w:ascii="Arial" w:hAnsi="Arial"/>
      <w:b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rsid w:val="00165E8E"/>
    <w:pPr>
      <w:tabs>
        <w:tab w:val="left" w:pos="1134"/>
        <w:tab w:val="right" w:leader="dot" w:pos="9356"/>
      </w:tabs>
      <w:spacing w:after="100"/>
      <w:ind w:left="567"/>
    </w:pPr>
    <w:rPr>
      <w:rFonts w:ascii="Arial" w:hAnsi="Arial" w:cs="Arial"/>
      <w:noProof/>
      <w:sz w:val="20"/>
    </w:rPr>
  </w:style>
  <w:style w:type="paragraph" w:customStyle="1" w:styleId="Ttulo2Arial">
    <w:name w:val="Título 2 + Arial"/>
    <w:aliases w:val="Esquerda,Esquerda:  1,6 cm,Deslocamento:  0,9 cm,Direita..."/>
    <w:basedOn w:val="Ttulo2"/>
    <w:rsid w:val="00AD6EEF"/>
    <w:pPr>
      <w:keepNext/>
      <w:numPr>
        <w:ilvl w:val="1"/>
      </w:numPr>
      <w:tabs>
        <w:tab w:val="num" w:pos="0"/>
      </w:tabs>
      <w:spacing w:before="480" w:after="240" w:line="300" w:lineRule="exact"/>
      <w:ind w:left="1417" w:right="510" w:hanging="510"/>
      <w:jc w:val="left"/>
    </w:pPr>
    <w:rPr>
      <w:rFonts w:ascii="Arial" w:hAnsi="Arial" w:cs="Arial"/>
    </w:rPr>
  </w:style>
  <w:style w:type="table" w:styleId="Tabelacomgrade">
    <w:name w:val="Table Grid"/>
    <w:basedOn w:val="Tabelanormal"/>
    <w:uiPriority w:val="59"/>
    <w:rsid w:val="00096B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aliases w:val="Title 1 Char"/>
    <w:link w:val="Ttulo1"/>
    <w:rsid w:val="00C3022D"/>
    <w:rPr>
      <w:rFonts w:ascii="Arial Narrow" w:hAnsi="Arial Narrow"/>
      <w:b/>
      <w:kern w:val="28"/>
      <w:sz w:val="28"/>
      <w:lang w:val="en-US"/>
    </w:rPr>
  </w:style>
  <w:style w:type="character" w:customStyle="1" w:styleId="Ttulo2Char">
    <w:name w:val="Título 2 Char"/>
    <w:link w:val="Ttulo2"/>
    <w:rsid w:val="00C3022D"/>
    <w:rPr>
      <w:rFonts w:ascii="Arial Narrow" w:hAnsi="Arial Narrow"/>
      <w:sz w:val="22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165E8E"/>
    <w:pPr>
      <w:tabs>
        <w:tab w:val="left" w:pos="1134"/>
        <w:tab w:val="right" w:leader="dot" w:pos="9356"/>
      </w:tabs>
      <w:spacing w:after="100"/>
      <w:ind w:left="737"/>
    </w:pPr>
    <w:rPr>
      <w:rFonts w:ascii="Arial" w:hAnsi="Arial"/>
      <w:sz w:val="20"/>
      <w:szCs w:val="22"/>
    </w:rPr>
  </w:style>
  <w:style w:type="paragraph" w:styleId="Sumrio10">
    <w:name w:val="toc 1"/>
    <w:basedOn w:val="Normal"/>
    <w:next w:val="Normal"/>
    <w:autoRedefine/>
    <w:uiPriority w:val="39"/>
    <w:rsid w:val="00FD72B0"/>
    <w:pPr>
      <w:tabs>
        <w:tab w:val="left" w:pos="851"/>
        <w:tab w:val="right" w:leader="dot" w:pos="9356"/>
      </w:tabs>
      <w:spacing w:after="100"/>
      <w:ind w:left="426"/>
    </w:pPr>
    <w:rPr>
      <w:rFonts w:ascii="Arial" w:hAnsi="Arial"/>
      <w:b/>
      <w:caps/>
      <w:noProof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2736A1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2736A1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2736A1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2736A1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2736A1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37617B"/>
    <w:pPr>
      <w:ind w:left="851"/>
    </w:pPr>
    <w:rPr>
      <w:rFonts w:ascii="Arial" w:hAnsi="Arial"/>
      <w:sz w:val="24"/>
      <w:lang w:val="x-none" w:eastAsia="x-none"/>
    </w:rPr>
  </w:style>
  <w:style w:type="character" w:customStyle="1" w:styleId="RecuodecorpodetextoChar">
    <w:name w:val="Recuo de corpo de texto Char"/>
    <w:link w:val="Recuodecorpodetexto"/>
    <w:rsid w:val="0037617B"/>
    <w:rPr>
      <w:rFonts w:ascii="Arial" w:hAnsi="Arial"/>
      <w:sz w:val="24"/>
      <w:lang w:val="x-none" w:eastAsia="x-none"/>
    </w:rPr>
  </w:style>
  <w:style w:type="paragraph" w:customStyle="1" w:styleId="topico1">
    <w:name w:val="topico 1"/>
    <w:basedOn w:val="Normal"/>
    <w:rsid w:val="00D815C3"/>
    <w:pPr>
      <w:tabs>
        <w:tab w:val="left" w:pos="2835"/>
      </w:tabs>
      <w:spacing w:after="120"/>
      <w:ind w:left="1276" w:right="510" w:hanging="283"/>
      <w:jc w:val="both"/>
    </w:pPr>
    <w:rPr>
      <w:rFonts w:ascii="Arial" w:hAnsi="Arial"/>
      <w:sz w:val="24"/>
    </w:rPr>
  </w:style>
  <w:style w:type="character" w:styleId="Forte">
    <w:name w:val="Strong"/>
    <w:uiPriority w:val="22"/>
    <w:qFormat/>
    <w:rsid w:val="00C73EAF"/>
    <w:rPr>
      <w:b/>
      <w:bCs/>
    </w:rPr>
  </w:style>
  <w:style w:type="character" w:customStyle="1" w:styleId="CabealhoChar">
    <w:name w:val="Cabeçalho Char"/>
    <w:aliases w:val="Cabeçalho 1 Char"/>
    <w:link w:val="Cabealho"/>
    <w:locked/>
    <w:rsid w:val="00BD7F5F"/>
    <w:rPr>
      <w:rFonts w:ascii="Arial Narrow" w:hAnsi="Arial Narrow"/>
      <w:sz w:val="16"/>
    </w:rPr>
  </w:style>
  <w:style w:type="paragraph" w:customStyle="1" w:styleId="CabealhoCabealho1">
    <w:name w:val="Cabeçalho.Cabeçalho 1"/>
    <w:basedOn w:val="Normal"/>
    <w:rsid w:val="00BF4388"/>
    <w:pPr>
      <w:tabs>
        <w:tab w:val="center" w:pos="4252"/>
        <w:tab w:val="right" w:pos="8504"/>
      </w:tabs>
    </w:pPr>
    <w:rPr>
      <w:rFonts w:ascii="Times New Roman" w:hAnsi="Times New Roman"/>
      <w:sz w:val="20"/>
      <w:lang w:val="pt-PT"/>
    </w:rPr>
  </w:style>
  <w:style w:type="paragraph" w:styleId="TextosemFormatao">
    <w:name w:val="Plain Text"/>
    <w:basedOn w:val="Normal"/>
    <w:link w:val="TextosemFormataoChar"/>
    <w:uiPriority w:val="99"/>
    <w:unhideWhenUsed/>
    <w:rsid w:val="00BF4388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emFormataoChar">
    <w:name w:val="Texto sem Formatação Char"/>
    <w:link w:val="TextosemFormatao"/>
    <w:uiPriority w:val="99"/>
    <w:rsid w:val="00BF4388"/>
    <w:rPr>
      <w:rFonts w:ascii="Consolas" w:eastAsia="Calibri" w:hAnsi="Consolas"/>
      <w:sz w:val="21"/>
      <w:szCs w:val="21"/>
      <w:lang w:val="x-none" w:eastAsia="en-US"/>
    </w:rPr>
  </w:style>
  <w:style w:type="numbering" w:styleId="111111">
    <w:name w:val="Outline List 2"/>
    <w:basedOn w:val="Semlista"/>
    <w:rsid w:val="00843CD2"/>
    <w:pPr>
      <w:numPr>
        <w:numId w:val="1"/>
      </w:numPr>
    </w:pPr>
  </w:style>
  <w:style w:type="paragraph" w:styleId="Corpodetexto">
    <w:name w:val="Body Text"/>
    <w:basedOn w:val="Normal"/>
    <w:link w:val="CorpodetextoChar"/>
    <w:rsid w:val="00B52910"/>
    <w:pPr>
      <w:spacing w:after="120"/>
    </w:pPr>
    <w:rPr>
      <w:lang w:val="x-none" w:eastAsia="x-none"/>
    </w:rPr>
  </w:style>
  <w:style w:type="character" w:customStyle="1" w:styleId="CorpodetextoChar">
    <w:name w:val="Corpo de texto Char"/>
    <w:link w:val="Corpodetexto"/>
    <w:rsid w:val="00B52910"/>
    <w:rPr>
      <w:rFonts w:ascii="Arial Narrow" w:hAnsi="Arial Narrow"/>
      <w:sz w:val="16"/>
      <w:lang w:val="x-none" w:eastAsia="x-none"/>
    </w:rPr>
  </w:style>
  <w:style w:type="paragraph" w:customStyle="1" w:styleId="Textoembloco2">
    <w:name w:val="Texto em bloco2"/>
    <w:basedOn w:val="Normal"/>
    <w:rsid w:val="005C703C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9639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</w:tabs>
      <w:spacing w:before="120" w:after="120"/>
      <w:ind w:left="312" w:right="227"/>
      <w:jc w:val="both"/>
    </w:pPr>
    <w:rPr>
      <w:rFonts w:ascii="Arial" w:hAnsi="Arial" w:cs="Arial"/>
      <w:sz w:val="22"/>
    </w:rPr>
  </w:style>
  <w:style w:type="paragraph" w:customStyle="1" w:styleId="Default">
    <w:name w:val="Default"/>
    <w:rsid w:val="00BB0A3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HTexto1">
    <w:name w:val="TH Texto 1"/>
    <w:basedOn w:val="Normal"/>
    <w:link w:val="THTexto1Char"/>
    <w:autoRedefine/>
    <w:qFormat/>
    <w:rsid w:val="005F38D3"/>
    <w:pPr>
      <w:tabs>
        <w:tab w:val="left" w:pos="9498"/>
      </w:tabs>
      <w:ind w:left="709" w:right="283"/>
      <w:jc w:val="both"/>
    </w:pPr>
    <w:rPr>
      <w:rFonts w:ascii="Arial" w:hAnsi="Arial"/>
      <w:sz w:val="20"/>
    </w:rPr>
  </w:style>
  <w:style w:type="character" w:customStyle="1" w:styleId="THTexto1Char">
    <w:name w:val="TH Texto 1 Char"/>
    <w:link w:val="THTexto1"/>
    <w:rsid w:val="005F38D3"/>
    <w:rPr>
      <w:rFonts w:ascii="Arial" w:hAnsi="Arial"/>
    </w:rPr>
  </w:style>
  <w:style w:type="paragraph" w:customStyle="1" w:styleId="THTitulo1">
    <w:name w:val="TH Titulo 1"/>
    <w:basedOn w:val="THTitulo2"/>
    <w:link w:val="THTitulo1Char"/>
    <w:autoRedefine/>
    <w:qFormat/>
    <w:rsid w:val="00675EE9"/>
    <w:pPr>
      <w:numPr>
        <w:ilvl w:val="0"/>
      </w:numPr>
      <w:tabs>
        <w:tab w:val="clear" w:pos="1134"/>
        <w:tab w:val="left" w:pos="709"/>
      </w:tabs>
    </w:pPr>
  </w:style>
  <w:style w:type="character" w:customStyle="1" w:styleId="THTitulo1Char">
    <w:name w:val="TH Titulo 1 Char"/>
    <w:link w:val="THTitulo1"/>
    <w:rsid w:val="00675EE9"/>
    <w:rPr>
      <w:rFonts w:ascii="Arial" w:hAnsi="Arial"/>
      <w:b/>
      <w:bCs/>
      <w:lang w:val="en-US" w:eastAsia="x-none"/>
    </w:rPr>
  </w:style>
  <w:style w:type="paragraph" w:customStyle="1" w:styleId="Titulo2">
    <w:name w:val="Titulo 2"/>
    <w:basedOn w:val="Normal"/>
    <w:rsid w:val="0024667C"/>
    <w:pPr>
      <w:numPr>
        <w:ilvl w:val="1"/>
        <w:numId w:val="36"/>
      </w:numPr>
    </w:pPr>
  </w:style>
  <w:style w:type="paragraph" w:customStyle="1" w:styleId="THTitulo2">
    <w:name w:val="TH Titulo 2"/>
    <w:basedOn w:val="Ttulo2"/>
    <w:link w:val="THTitulo2Char"/>
    <w:autoRedefine/>
    <w:qFormat/>
    <w:rsid w:val="00675EE9"/>
    <w:pPr>
      <w:numPr>
        <w:ilvl w:val="1"/>
        <w:numId w:val="50"/>
      </w:numPr>
      <w:tabs>
        <w:tab w:val="left" w:pos="1134"/>
      </w:tabs>
      <w:jc w:val="left"/>
    </w:pPr>
    <w:rPr>
      <w:rFonts w:ascii="Arial" w:hAnsi="Arial"/>
      <w:b/>
      <w:bCs/>
      <w:sz w:val="20"/>
    </w:rPr>
  </w:style>
  <w:style w:type="character" w:customStyle="1" w:styleId="THTitulo2Char">
    <w:name w:val="TH Titulo 2 Char"/>
    <w:link w:val="THTitulo2"/>
    <w:rsid w:val="00675EE9"/>
    <w:rPr>
      <w:rFonts w:ascii="Arial" w:hAnsi="Arial"/>
      <w:b/>
      <w:bCs/>
      <w:lang w:val="en-US" w:eastAsia="x-none"/>
    </w:rPr>
  </w:style>
  <w:style w:type="paragraph" w:customStyle="1" w:styleId="THTexto">
    <w:name w:val="TH Texto"/>
    <w:basedOn w:val="Normal"/>
    <w:link w:val="THTextoChar"/>
    <w:qFormat/>
    <w:rsid w:val="00D129A3"/>
    <w:rPr>
      <w:rFonts w:ascii="Arial" w:hAnsi="Arial" w:cs="Arial"/>
      <w:bCs/>
      <w:sz w:val="20"/>
    </w:rPr>
  </w:style>
  <w:style w:type="character" w:customStyle="1" w:styleId="THTextoChar">
    <w:name w:val="TH Texto Char"/>
    <w:link w:val="THTexto"/>
    <w:rsid w:val="00D129A3"/>
    <w:rPr>
      <w:rFonts w:ascii="Arial" w:hAnsi="Arial" w:cs="Arial"/>
      <w:b w:val="0"/>
      <w:bCs w:val="0"/>
      <w:caps/>
      <w:sz w:val="22"/>
      <w:lang w:val="en-US" w:eastAsia="x-none"/>
    </w:rPr>
  </w:style>
  <w:style w:type="paragraph" w:customStyle="1" w:styleId="THText2">
    <w:name w:val="TH Text 2"/>
    <w:basedOn w:val="THTexto1"/>
    <w:link w:val="THText2Char"/>
    <w:qFormat/>
    <w:rsid w:val="00B20746"/>
    <w:pPr>
      <w:ind w:left="1134"/>
    </w:pPr>
  </w:style>
  <w:style w:type="character" w:customStyle="1" w:styleId="THText2Char">
    <w:name w:val="TH Text 2 Char"/>
    <w:basedOn w:val="THTexto1Char"/>
    <w:link w:val="THText2"/>
    <w:rsid w:val="00B20746"/>
    <w:rPr>
      <w:rFonts w:ascii="Arial" w:hAnsi="Arial"/>
    </w:rPr>
  </w:style>
  <w:style w:type="paragraph" w:customStyle="1" w:styleId="THTitulo3">
    <w:name w:val="TH Titulo 3"/>
    <w:basedOn w:val="THTexto"/>
    <w:link w:val="THTitulo3Char"/>
    <w:autoRedefine/>
    <w:qFormat/>
    <w:rsid w:val="00675EE9"/>
    <w:pPr>
      <w:numPr>
        <w:ilvl w:val="2"/>
        <w:numId w:val="50"/>
      </w:numPr>
      <w:spacing w:before="120" w:after="120"/>
    </w:pPr>
    <w:rPr>
      <w:b/>
    </w:rPr>
  </w:style>
  <w:style w:type="character" w:customStyle="1" w:styleId="THTitulo3Char">
    <w:name w:val="TH Titulo 3 Char"/>
    <w:link w:val="THTitulo3"/>
    <w:rsid w:val="00675EE9"/>
    <w:rPr>
      <w:rFonts w:ascii="Arial" w:hAnsi="Arial" w:cs="Arial"/>
      <w:b/>
      <w:bCs/>
    </w:rPr>
  </w:style>
  <w:style w:type="paragraph" w:customStyle="1" w:styleId="THText3">
    <w:name w:val="TH Text 3"/>
    <w:basedOn w:val="THText2"/>
    <w:link w:val="THText3Char"/>
    <w:autoRedefine/>
    <w:qFormat/>
    <w:rsid w:val="00B20746"/>
    <w:pPr>
      <w:ind w:left="1418"/>
    </w:pPr>
  </w:style>
  <w:style w:type="character" w:customStyle="1" w:styleId="THText3Char">
    <w:name w:val="TH Text 3 Char"/>
    <w:basedOn w:val="THText2Char"/>
    <w:link w:val="THText3"/>
    <w:rsid w:val="00B20746"/>
    <w:rPr>
      <w:rFonts w:ascii="Arial" w:hAnsi="Arial"/>
    </w:rPr>
  </w:style>
  <w:style w:type="paragraph" w:customStyle="1" w:styleId="THTxtDestaque1">
    <w:name w:val="TH Txt Destaque 1"/>
    <w:basedOn w:val="THTexto1"/>
    <w:link w:val="THTxtDestaque1Char"/>
    <w:autoRedefine/>
    <w:qFormat/>
    <w:rsid w:val="000632AB"/>
    <w:pPr>
      <w:numPr>
        <w:numId w:val="61"/>
      </w:numPr>
      <w:tabs>
        <w:tab w:val="clear" w:pos="9498"/>
        <w:tab w:val="left" w:pos="1418"/>
      </w:tabs>
      <w:spacing w:before="120"/>
      <w:ind w:left="1418" w:right="284"/>
    </w:pPr>
  </w:style>
  <w:style w:type="character" w:customStyle="1" w:styleId="THTxtDestaque1Char">
    <w:name w:val="TH Txt Destaque 1 Char"/>
    <w:basedOn w:val="THTexto1Char"/>
    <w:link w:val="THTxtDestaque1"/>
    <w:rsid w:val="000632AB"/>
    <w:rPr>
      <w:rFonts w:ascii="Arial" w:hAnsi="Arial"/>
    </w:rPr>
  </w:style>
  <w:style w:type="paragraph" w:customStyle="1" w:styleId="THTxtDestaque2">
    <w:name w:val="TH Txt Destaque 2"/>
    <w:basedOn w:val="THTxtDestaque1"/>
    <w:link w:val="THTxtDestaque2Char"/>
    <w:autoRedefine/>
    <w:qFormat/>
    <w:rsid w:val="00D576E3"/>
    <w:pPr>
      <w:numPr>
        <w:numId w:val="62"/>
      </w:numPr>
      <w:ind w:hanging="76"/>
    </w:pPr>
  </w:style>
  <w:style w:type="character" w:customStyle="1" w:styleId="THTxtDestaque2Char">
    <w:name w:val="TH Txt Destaque 2 Char"/>
    <w:basedOn w:val="THText2Char"/>
    <w:link w:val="THTxtDestaque2"/>
    <w:rsid w:val="00D576E3"/>
    <w:rPr>
      <w:rFonts w:ascii="Arial" w:hAnsi="Arial"/>
    </w:rPr>
  </w:style>
  <w:style w:type="paragraph" w:customStyle="1" w:styleId="THTitulo4">
    <w:name w:val="TH Titulo 4"/>
    <w:basedOn w:val="THTitulo3"/>
    <w:link w:val="THTitulo4Char"/>
    <w:autoRedefine/>
    <w:qFormat/>
    <w:rsid w:val="00675EE9"/>
    <w:pPr>
      <w:numPr>
        <w:ilvl w:val="3"/>
      </w:numPr>
    </w:pPr>
  </w:style>
  <w:style w:type="character" w:customStyle="1" w:styleId="THTitulo4Char">
    <w:name w:val="TH Titulo 4 Char"/>
    <w:link w:val="THTitulo4"/>
    <w:rsid w:val="00675EE9"/>
    <w:rPr>
      <w:rFonts w:ascii="Arial" w:hAnsi="Arial" w:cs="Arial"/>
      <w:b/>
      <w:bCs/>
    </w:rPr>
  </w:style>
  <w:style w:type="paragraph" w:customStyle="1" w:styleId="THTxt4">
    <w:name w:val="TH Txt 4"/>
    <w:basedOn w:val="THText3"/>
    <w:link w:val="THTxt4Char"/>
    <w:autoRedefine/>
    <w:qFormat/>
    <w:rsid w:val="0080436C"/>
    <w:pPr>
      <w:ind w:left="1701"/>
    </w:pPr>
  </w:style>
  <w:style w:type="character" w:customStyle="1" w:styleId="THTxt4Char">
    <w:name w:val="TH Txt 4 Char"/>
    <w:link w:val="THTxt4"/>
    <w:rsid w:val="0080436C"/>
    <w:rPr>
      <w:rFonts w:ascii="Arial" w:hAnsi="Arial"/>
    </w:rPr>
  </w:style>
  <w:style w:type="paragraph" w:styleId="Sumrio11">
    <w:name w:val="toc 1"/>
    <w:basedOn w:val="Normal"/>
    <w:next w:val="Normal"/>
    <w:autoRedefine/>
    <w:uiPriority w:val="39"/>
    <w:rsid w:val="00CC304B"/>
    <w:pPr>
      <w:tabs>
        <w:tab w:val="left" w:pos="851"/>
        <w:tab w:val="right" w:leader="dot" w:pos="9356"/>
      </w:tabs>
      <w:spacing w:after="100"/>
      <w:ind w:left="397"/>
    </w:pPr>
    <w:rPr>
      <w:rFonts w:ascii="Arial" w:hAnsi="Arial"/>
      <w:b/>
      <w:noProof/>
      <w:sz w:val="20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165E8E"/>
    <w:pPr>
      <w:tabs>
        <w:tab w:val="left" w:pos="1134"/>
        <w:tab w:val="right" w:leader="dot" w:pos="9356"/>
      </w:tabs>
      <w:spacing w:after="100"/>
      <w:ind w:left="907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catarina.almeida\Meus%20documentos\My%20eBooks\AP\PADR&#213;ES\TENACE\PADR&#195;O_A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B4DDC3C036A418F1B2BBE1C401558" ma:contentTypeVersion="18" ma:contentTypeDescription="Create a new document." ma:contentTypeScope="" ma:versionID="a4542c961a595de231907eb620167996">
  <xsd:schema xmlns:xsd="http://www.w3.org/2001/XMLSchema" xmlns:xs="http://www.w3.org/2001/XMLSchema" xmlns:p="http://schemas.microsoft.com/office/2006/metadata/properties" xmlns:ns2="437b8fc9-56a4-4bcd-8c03-1524d54a4a41" xmlns:ns3="64a4cc6d-9216-40cc-bdd5-dd99f8971b7f" targetNamespace="http://schemas.microsoft.com/office/2006/metadata/properties" ma:root="true" ma:fieldsID="effd59fd69e995886f4014ed1b9b088f" ns2:_="" ns3:_="">
    <xsd:import namespace="437b8fc9-56a4-4bcd-8c03-1524d54a4a41"/>
    <xsd:import namespace="64a4cc6d-9216-40cc-bdd5-dd99f8971b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b8fc9-56a4-4bcd-8c03-1524d54a4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b58eab5-2d9d-4912-b594-fb567671a5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4cc6d-9216-40cc-bdd5-dd99f897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56202e-6c2b-48bd-af44-10d0b467c995}" ma:internalName="TaxCatchAll" ma:showField="CatchAllData" ma:web="64a4cc6d-9216-40cc-bdd5-dd99f8971b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4a4cc6d-9216-40cc-bdd5-dd99f8971b7f"/>
    <lcf76f155ced4ddcb4097134ff3c332f xmlns="437b8fc9-56a4-4bcd-8c03-1524d54a4a4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96D814-7A03-46D5-B53E-6C05F3063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7b8fc9-56a4-4bcd-8c03-1524d54a4a41"/>
    <ds:schemaRef ds:uri="64a4cc6d-9216-40cc-bdd5-dd99f8971b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D1541E-1D57-4208-8EAF-7D075AC362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2715087-BFB3-4AD7-B64D-8583E9C42D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A6D3F2-07D7-43B9-8323-2ADF3586367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FA0FD1C-D643-48AA-9141-A2600A7DFF34}">
  <ds:schemaRefs>
    <ds:schemaRef ds:uri="http://schemas.microsoft.com/office/2006/metadata/properties"/>
    <ds:schemaRef ds:uri="http://schemas.microsoft.com/office/infopath/2007/PartnerControls"/>
    <ds:schemaRef ds:uri="64a4cc6d-9216-40cc-bdd5-dd99f8971b7f"/>
    <ds:schemaRef ds:uri="437b8fc9-56a4-4bcd-8c03-1524d54a4a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PADRÃO_A4.dot</Template>
  <TotalTime>0</TotalTime>
  <Pages>10</Pages>
  <Words>2215</Words>
  <Characters>11966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PR-4155.21-6270-888-RKW-001</vt:lpstr>
      <vt:lpstr>VÁLVULAS ON-OFF</vt:lpstr>
    </vt:vector>
  </TitlesOfParts>
  <Manager>Manoel Elisio Mendes Nogueira</Manager>
  <Company>MCG Engenharia de Projetos</Company>
  <LinksUpToDate>false</LinksUpToDate>
  <CharactersWithSpaces>14153</CharactersWithSpaces>
  <SharedDoc>false</SharedDoc>
  <HLinks>
    <vt:vector size="294" baseType="variant">
      <vt:variant>
        <vt:i4>1310780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_Toc178342150</vt:lpwstr>
      </vt:variant>
      <vt:variant>
        <vt:i4>1376316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_Toc178342149</vt:lpwstr>
      </vt:variant>
      <vt:variant>
        <vt:i4>1376316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_Toc178342148</vt:lpwstr>
      </vt:variant>
      <vt:variant>
        <vt:i4>1376316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_Toc178342147</vt:lpwstr>
      </vt:variant>
      <vt:variant>
        <vt:i4>1376316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_Toc178342146</vt:lpwstr>
      </vt:variant>
      <vt:variant>
        <vt:i4>1376316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_Toc178342145</vt:lpwstr>
      </vt:variant>
      <vt:variant>
        <vt:i4>1376316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_Toc178342144</vt:lpwstr>
      </vt:variant>
      <vt:variant>
        <vt:i4>1376316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_Toc178342143</vt:lpwstr>
      </vt:variant>
      <vt:variant>
        <vt:i4>1376316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_Toc178342142</vt:lpwstr>
      </vt:variant>
      <vt:variant>
        <vt:i4>1376316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_Toc178342141</vt:lpwstr>
      </vt:variant>
      <vt:variant>
        <vt:i4>1376316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_Toc178342140</vt:lpwstr>
      </vt:variant>
      <vt:variant>
        <vt:i4>1179708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_Toc178342139</vt:lpwstr>
      </vt:variant>
      <vt:variant>
        <vt:i4>1179708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_Toc178342138</vt:lpwstr>
      </vt:variant>
      <vt:variant>
        <vt:i4>1179708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_Toc178342137</vt:lpwstr>
      </vt:variant>
      <vt:variant>
        <vt:i4>1179708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_Toc178342136</vt:lpwstr>
      </vt:variant>
      <vt:variant>
        <vt:i4>1179708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_Toc178342135</vt:lpwstr>
      </vt:variant>
      <vt:variant>
        <vt:i4>1179708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_Toc178342134</vt:lpwstr>
      </vt:variant>
      <vt:variant>
        <vt:i4>1179708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_Toc178342133</vt:lpwstr>
      </vt:variant>
      <vt:variant>
        <vt:i4>1179708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_Toc178342132</vt:lpwstr>
      </vt:variant>
      <vt:variant>
        <vt:i4>1179708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_Toc178342131</vt:lpwstr>
      </vt:variant>
      <vt:variant>
        <vt:i4>1179708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_Toc178342130</vt:lpwstr>
      </vt:variant>
      <vt:variant>
        <vt:i4>1245244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_Toc178342129</vt:lpwstr>
      </vt:variant>
      <vt:variant>
        <vt:i4>1245244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_Toc178342128</vt:lpwstr>
      </vt:variant>
      <vt:variant>
        <vt:i4>1245244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_Toc178342127</vt:lpwstr>
      </vt:variant>
      <vt:variant>
        <vt:i4>1245244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_Toc178342126</vt:lpwstr>
      </vt:variant>
      <vt:variant>
        <vt:i4>1245244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_Toc178342125</vt:lpwstr>
      </vt:variant>
      <vt:variant>
        <vt:i4>1245244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_Toc178342124</vt:lpwstr>
      </vt:variant>
      <vt:variant>
        <vt:i4>1245244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_Toc178342123</vt:lpwstr>
      </vt:variant>
      <vt:variant>
        <vt:i4>1245244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_Toc178342122</vt:lpwstr>
      </vt:variant>
      <vt:variant>
        <vt:i4>1245244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_Toc178342121</vt:lpwstr>
      </vt:variant>
      <vt:variant>
        <vt:i4>1245244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_Toc178342120</vt:lpwstr>
      </vt:variant>
      <vt:variant>
        <vt:i4>1048636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_Toc178342119</vt:lpwstr>
      </vt:variant>
      <vt:variant>
        <vt:i4>1048636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_Toc178342118</vt:lpwstr>
      </vt:variant>
      <vt:variant>
        <vt:i4>1048636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_Toc178342117</vt:lpwstr>
      </vt:variant>
      <vt:variant>
        <vt:i4>1048636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_Toc178342116</vt:lpwstr>
      </vt:variant>
      <vt:variant>
        <vt:i4>1048636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_Toc178342115</vt:lpwstr>
      </vt:variant>
      <vt:variant>
        <vt:i4>1048636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_Toc178342114</vt:lpwstr>
      </vt:variant>
      <vt:variant>
        <vt:i4>1048636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_Toc178342113</vt:lpwstr>
      </vt:variant>
      <vt:variant>
        <vt:i4>1048636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_Toc178342112</vt:lpwstr>
      </vt:variant>
      <vt:variant>
        <vt:i4>1048636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_Toc178342111</vt:lpwstr>
      </vt:variant>
      <vt:variant>
        <vt:i4>1048636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_Toc178342110</vt:lpwstr>
      </vt:variant>
      <vt:variant>
        <vt:i4>1114172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_Toc178342109</vt:lpwstr>
      </vt:variant>
      <vt:variant>
        <vt:i4>1114172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_Toc178342108</vt:lpwstr>
      </vt:variant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_Toc178342107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_Toc178342106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_Toc178342105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_Toc178342104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_Toc178342103</vt:lpwstr>
      </vt:variant>
      <vt:variant>
        <vt:i4>1114172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_Toc178342102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PR-4155.21-6270-888-RKW-001</dc:title>
  <dc:subject/>
  <dc:creator>Jady Automação</dc:creator>
  <cp:keywords>Procedimento</cp:keywords>
  <cp:lastModifiedBy>Kauan Barbosa</cp:lastModifiedBy>
  <cp:revision>2</cp:revision>
  <cp:lastPrinted>2025-02-06T16:46:00Z</cp:lastPrinted>
  <dcterms:created xsi:type="dcterms:W3CDTF">2025-05-07T19:35:00Z</dcterms:created>
  <dcterms:modified xsi:type="dcterms:W3CDTF">2025-05-07T19:35:00Z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Pronto para Arquivamento</vt:lpwstr>
  </property>
  <property fmtid="{D5CDD505-2E9C-101B-9397-08002B2CF9AE}" pid="3" name="Order">
    <vt:lpwstr>7100.00000000000</vt:lpwstr>
  </property>
  <property fmtid="{D5CDD505-2E9C-101B-9397-08002B2CF9AE}" pid="4" name="ContentType">
    <vt:lpwstr>Documento</vt:lpwstr>
  </property>
  <property fmtid="{D5CDD505-2E9C-101B-9397-08002B2CF9AE}" pid="5" name="MSIP_Label_8e61996e-cafd-4c9a-8a94-2dc1b82131ae_Enabled">
    <vt:lpwstr>true</vt:lpwstr>
  </property>
  <property fmtid="{D5CDD505-2E9C-101B-9397-08002B2CF9AE}" pid="6" name="MSIP_Label_8e61996e-cafd-4c9a-8a94-2dc1b82131ae_SetDate">
    <vt:lpwstr>2020-10-02T19:00:07Z</vt:lpwstr>
  </property>
  <property fmtid="{D5CDD505-2E9C-101B-9397-08002B2CF9AE}" pid="7" name="MSIP_Label_8e61996e-cafd-4c9a-8a94-2dc1b82131ae_Method">
    <vt:lpwstr>Standard</vt:lpwstr>
  </property>
  <property fmtid="{D5CDD505-2E9C-101B-9397-08002B2CF9AE}" pid="8" name="MSIP_Label_8e61996e-cafd-4c9a-8a94-2dc1b82131ae_Name">
    <vt:lpwstr>NP-1</vt:lpwstr>
  </property>
  <property fmtid="{D5CDD505-2E9C-101B-9397-08002B2CF9AE}" pid="9" name="MSIP_Label_8e61996e-cafd-4c9a-8a94-2dc1b82131ae_SiteId">
    <vt:lpwstr>5b6f6241-9a57-4be4-8e50-1dfa72e79a57</vt:lpwstr>
  </property>
  <property fmtid="{D5CDD505-2E9C-101B-9397-08002B2CF9AE}" pid="10" name="MSIP_Label_8e61996e-cafd-4c9a-8a94-2dc1b82131ae_ActionId">
    <vt:lpwstr>b013c827-91f9-4d96-9c43-2ba966685908</vt:lpwstr>
  </property>
  <property fmtid="{D5CDD505-2E9C-101B-9397-08002B2CF9AE}" pid="11" name="MSIP_Label_8e61996e-cafd-4c9a-8a94-2dc1b82131ae_ContentBits">
    <vt:lpwstr>0</vt:lpwstr>
  </property>
</Properties>
</file>